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E2503" w14:textId="2D66875F"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25F26ECF" w14:textId="77777777" w:rsidTr="00D077E9">
        <w:trPr>
          <w:trHeight w:val="1894"/>
        </w:trPr>
        <w:tc>
          <w:tcPr>
            <w:tcW w:w="5580" w:type="dxa"/>
            <w:tcBorders>
              <w:top w:val="nil"/>
              <w:left w:val="nil"/>
              <w:bottom w:val="nil"/>
              <w:right w:val="nil"/>
            </w:tcBorders>
          </w:tcPr>
          <w:p w14:paraId="11AEC235" w14:textId="26D1C74C" w:rsidR="00D077E9" w:rsidRDefault="00D077E9" w:rsidP="00D077E9">
            <w:r>
              <w:rPr>
                <w:noProof/>
              </w:rPr>
              <mc:AlternateContent>
                <mc:Choice Requires="wps">
                  <w:drawing>
                    <wp:inline distT="0" distB="0" distL="0" distR="0" wp14:anchorId="45FDBF79" wp14:editId="205A155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7A731478" w14:textId="77777777" w:rsidR="00923B7F" w:rsidRDefault="00923B7F" w:rsidP="00D077E9">
                                  <w:pPr>
                                    <w:pStyle w:val="Title"/>
                                    <w:spacing w:after="0"/>
                                  </w:pPr>
                                  <w:r>
                                    <w:t>User Manual</w:t>
                                  </w:r>
                                </w:p>
                                <w:p w14:paraId="2DC364D0" w14:textId="5F8B34BD" w:rsidR="00D077E9" w:rsidRPr="00D86945" w:rsidRDefault="00D077E9" w:rsidP="00D077E9">
                                  <w:pPr>
                                    <w:pStyle w:val="Title"/>
                                    <w:spacing w:after="0"/>
                                  </w:pPr>
                                  <w:r w:rsidRPr="00D86945">
                                    <w:t>2</w:t>
                                  </w:r>
                                  <w:r w:rsidR="00923B7F">
                                    <w:t>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5FDBF79"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7A731478" w14:textId="77777777" w:rsidR="00923B7F" w:rsidRDefault="00923B7F" w:rsidP="00D077E9">
                            <w:pPr>
                              <w:pStyle w:val="Title"/>
                              <w:spacing w:after="0"/>
                            </w:pPr>
                            <w:r>
                              <w:t>User Manual</w:t>
                            </w:r>
                          </w:p>
                          <w:p w14:paraId="2DC364D0" w14:textId="5F8B34BD" w:rsidR="00D077E9" w:rsidRPr="00D86945" w:rsidRDefault="00D077E9" w:rsidP="00D077E9">
                            <w:pPr>
                              <w:pStyle w:val="Title"/>
                              <w:spacing w:after="0"/>
                            </w:pPr>
                            <w:r w:rsidRPr="00D86945">
                              <w:t>2</w:t>
                            </w:r>
                            <w:r w:rsidR="00923B7F">
                              <w:t>022</w:t>
                            </w:r>
                          </w:p>
                        </w:txbxContent>
                      </v:textbox>
                      <w10:anchorlock/>
                    </v:shape>
                  </w:pict>
                </mc:Fallback>
              </mc:AlternateContent>
            </w:r>
          </w:p>
          <w:p w14:paraId="785D14C3" w14:textId="77777777" w:rsidR="00D077E9" w:rsidRDefault="00D077E9" w:rsidP="00D077E9">
            <w:r>
              <w:rPr>
                <w:noProof/>
              </w:rPr>
              <mc:AlternateContent>
                <mc:Choice Requires="wps">
                  <w:drawing>
                    <wp:inline distT="0" distB="0" distL="0" distR="0" wp14:anchorId="5BA1761F" wp14:editId="5C3D766D">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F1F8EC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335b74 [3215]" strokeweight="3pt">
                      <w10:anchorlock/>
                    </v:line>
                  </w:pict>
                </mc:Fallback>
              </mc:AlternateContent>
            </w:r>
          </w:p>
        </w:tc>
      </w:tr>
      <w:tr w:rsidR="00D077E9" w14:paraId="517F2228" w14:textId="77777777" w:rsidTr="00D077E9">
        <w:trPr>
          <w:trHeight w:val="7636"/>
        </w:trPr>
        <w:tc>
          <w:tcPr>
            <w:tcW w:w="5580" w:type="dxa"/>
            <w:tcBorders>
              <w:top w:val="nil"/>
              <w:left w:val="nil"/>
              <w:bottom w:val="nil"/>
              <w:right w:val="nil"/>
            </w:tcBorders>
          </w:tcPr>
          <w:p w14:paraId="6091B950" w14:textId="77777777" w:rsidR="00D077E9" w:rsidRDefault="00D077E9" w:rsidP="00D077E9">
            <w:pPr>
              <w:rPr>
                <w:noProof/>
              </w:rPr>
            </w:pPr>
          </w:p>
        </w:tc>
      </w:tr>
      <w:tr w:rsidR="00D077E9" w14:paraId="47B29A07" w14:textId="77777777" w:rsidTr="00D077E9">
        <w:trPr>
          <w:trHeight w:val="2171"/>
        </w:trPr>
        <w:tc>
          <w:tcPr>
            <w:tcW w:w="5580" w:type="dxa"/>
            <w:tcBorders>
              <w:top w:val="nil"/>
              <w:left w:val="nil"/>
              <w:bottom w:val="nil"/>
              <w:right w:val="nil"/>
            </w:tcBorders>
          </w:tcPr>
          <w:sdt>
            <w:sdtPr>
              <w:id w:val="1080870105"/>
              <w:placeholder>
                <w:docPart w:val="7D36B68D68AB4097A9258368AC7D8412"/>
              </w:placeholder>
              <w15:appearance w15:val="hidden"/>
            </w:sdtPr>
            <w:sdtEndPr/>
            <w:sdtContent>
              <w:p w14:paraId="154E282F" w14:textId="421BF52F"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96353C">
                  <w:rPr>
                    <w:rStyle w:val="SubtitleChar"/>
                    <w:b w:val="0"/>
                    <w:noProof/>
                  </w:rPr>
                  <w:t>March 9</w:t>
                </w:r>
                <w:r w:rsidRPr="00D86945">
                  <w:rPr>
                    <w:rStyle w:val="SubtitleChar"/>
                    <w:b w:val="0"/>
                  </w:rPr>
                  <w:fldChar w:fldCharType="end"/>
                </w:r>
              </w:p>
            </w:sdtContent>
          </w:sdt>
          <w:p w14:paraId="726849C5"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CF51468" wp14:editId="211CA756">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FDDAD0"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335b74 [3215]" strokeweight="3pt">
                      <w10:anchorlock/>
                    </v:line>
                  </w:pict>
                </mc:Fallback>
              </mc:AlternateContent>
            </w:r>
          </w:p>
          <w:p w14:paraId="25E2FB56" w14:textId="77777777" w:rsidR="00D077E9" w:rsidRDefault="00D077E9" w:rsidP="00D077E9">
            <w:pPr>
              <w:rPr>
                <w:noProof/>
                <w:sz w:val="10"/>
                <w:szCs w:val="10"/>
              </w:rPr>
            </w:pPr>
          </w:p>
          <w:p w14:paraId="0FD0D3F5" w14:textId="77777777" w:rsidR="00D077E9" w:rsidRDefault="00D077E9" w:rsidP="00D077E9">
            <w:pPr>
              <w:rPr>
                <w:noProof/>
                <w:sz w:val="10"/>
                <w:szCs w:val="10"/>
              </w:rPr>
            </w:pPr>
          </w:p>
          <w:p w14:paraId="59601CF1" w14:textId="4AE20451" w:rsidR="00D077E9" w:rsidRDefault="00AE7DC5" w:rsidP="00D077E9">
            <w:sdt>
              <w:sdtPr>
                <w:id w:val="-1740469667"/>
                <w:placeholder>
                  <w:docPart w:val="6369CFC4A7EB430397656F929530B3F8"/>
                </w:placeholder>
                <w15:appearance w15:val="hidden"/>
              </w:sdtPr>
              <w:sdtEndPr/>
              <w:sdtContent>
                <w:r w:rsidR="00923B7F">
                  <w:t>Group 5</w:t>
                </w:r>
              </w:sdtContent>
            </w:sdt>
          </w:p>
          <w:p w14:paraId="57433991" w14:textId="3DCB08A5" w:rsidR="00D077E9" w:rsidRDefault="0068375F" w:rsidP="00D077E9">
            <w:r>
              <w:t>Title:</w:t>
            </w:r>
            <w:r w:rsidR="00D077E9">
              <w:t xml:space="preserve"> </w:t>
            </w:r>
            <w:sdt>
              <w:sdtPr>
                <w:alias w:val="Your Name"/>
                <w:tag w:val="Your Name"/>
                <w:id w:val="-180584491"/>
                <w:placeholder>
                  <w:docPart w:val="E2AC3712F88142B0AA795DDA584C8E64"/>
                </w:placeholder>
                <w:dataBinding w:prefixMappings="xmlns:ns0='http://schemas.microsoft.com/office/2006/coverPageProps' " w:xpath="/ns0:CoverPageProperties[1]/ns0:CompanyFax[1]" w:storeItemID="{55AF091B-3C7A-41E3-B477-F2FDAA23CFDA}"/>
                <w15:appearance w15:val="hidden"/>
                <w:text w:multiLine="1"/>
              </w:sdtPr>
              <w:sdtEndPr/>
              <w:sdtContent>
                <w:r w:rsidR="00923B7F">
                  <w:t>Face Recognition System</w:t>
                </w:r>
              </w:sdtContent>
            </w:sdt>
          </w:p>
          <w:p w14:paraId="49045EB8" w14:textId="77777777" w:rsidR="00D077E9" w:rsidRPr="00D86945" w:rsidRDefault="00D077E9" w:rsidP="00D077E9">
            <w:pPr>
              <w:rPr>
                <w:noProof/>
                <w:sz w:val="10"/>
                <w:szCs w:val="10"/>
              </w:rPr>
            </w:pPr>
          </w:p>
        </w:tc>
      </w:tr>
    </w:tbl>
    <w:p w14:paraId="49851502" w14:textId="77777777" w:rsidR="00923B7F" w:rsidRPr="00D70D02" w:rsidRDefault="00D077E9" w:rsidP="00923B7F">
      <w:pPr>
        <w:spacing w:after="200"/>
      </w:pPr>
      <w:r>
        <w:rPr>
          <w:noProof/>
        </w:rPr>
        <mc:AlternateContent>
          <mc:Choice Requires="wps">
            <w:drawing>
              <wp:anchor distT="0" distB="0" distL="114300" distR="114300" simplePos="0" relativeHeight="251659264" behindDoc="1" locked="0" layoutInCell="1" allowOverlap="1" wp14:anchorId="4B3A9474" wp14:editId="0F459F97">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33EE"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" fillcolor="#27ced7 [3206]" stroked="f" strokeweight="1.25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2C66268D" wp14:editId="47CCF841">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30DA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" fillcolor="white [3212]" stroked="f" strokeweight="1.25pt">
                <w10:wrap anchory="page"/>
              </v:rect>
            </w:pict>
          </mc:Fallback>
        </mc:AlternateContent>
      </w:r>
      <w:r>
        <w:br w:type="page"/>
      </w:r>
    </w:p>
    <w:sdt>
      <w:sdtPr>
        <w:rPr>
          <w:rFonts w:asciiTheme="minorHAnsi" w:eastAsiaTheme="minorEastAsia" w:hAnsiTheme="minorHAnsi" w:cstheme="minorBidi"/>
          <w:b/>
          <w:color w:val="335B74" w:themeColor="text2"/>
          <w:sz w:val="28"/>
          <w:szCs w:val="22"/>
        </w:rPr>
        <w:id w:val="-1534648784"/>
        <w:docPartObj>
          <w:docPartGallery w:val="Table of Contents"/>
          <w:docPartUnique/>
        </w:docPartObj>
      </w:sdtPr>
      <w:sdtEndPr>
        <w:rPr>
          <w:bCs/>
          <w:noProof/>
        </w:rPr>
      </w:sdtEndPr>
      <w:sdtContent>
        <w:p w14:paraId="1183D31C" w14:textId="25F56581" w:rsidR="00923B7F" w:rsidRDefault="00923B7F">
          <w:pPr>
            <w:pStyle w:val="TOCHeading"/>
          </w:pPr>
          <w:r>
            <w:t>Table of Contents</w:t>
          </w:r>
        </w:p>
        <w:p w14:paraId="25F94E36" w14:textId="5CBC0008" w:rsidR="00514530" w:rsidRDefault="00923B7F">
          <w:pPr>
            <w:pStyle w:val="TOC1"/>
            <w:tabs>
              <w:tab w:val="right" w:leader="dot" w:pos="9926"/>
            </w:tabs>
            <w:rPr>
              <w:b w:val="0"/>
              <w:noProof/>
              <w:color w:val="auto"/>
              <w:sz w:val="22"/>
              <w:lang w:eastAsia="zh-CN"/>
            </w:rPr>
          </w:pPr>
          <w:r>
            <w:fldChar w:fldCharType="begin"/>
          </w:r>
          <w:r>
            <w:instrText xml:space="preserve"> TOC \o "1-3" \h \z \u </w:instrText>
          </w:r>
          <w:r>
            <w:fldChar w:fldCharType="separate"/>
          </w:r>
          <w:hyperlink w:anchor="_Toc97563522" w:history="1">
            <w:r w:rsidR="00514530" w:rsidRPr="00053FE2">
              <w:rPr>
                <w:rStyle w:val="Hyperlink"/>
                <w:noProof/>
              </w:rPr>
              <w:t>1.0 Introduction</w:t>
            </w:r>
            <w:r w:rsidR="00514530">
              <w:rPr>
                <w:noProof/>
                <w:webHidden/>
              </w:rPr>
              <w:tab/>
            </w:r>
            <w:r w:rsidR="00514530">
              <w:rPr>
                <w:noProof/>
                <w:webHidden/>
              </w:rPr>
              <w:fldChar w:fldCharType="begin"/>
            </w:r>
            <w:r w:rsidR="00514530">
              <w:rPr>
                <w:noProof/>
                <w:webHidden/>
              </w:rPr>
              <w:instrText xml:space="preserve"> PAGEREF _Toc97563522 \h </w:instrText>
            </w:r>
            <w:r w:rsidR="00514530">
              <w:rPr>
                <w:noProof/>
                <w:webHidden/>
              </w:rPr>
            </w:r>
            <w:r w:rsidR="00514530">
              <w:rPr>
                <w:noProof/>
                <w:webHidden/>
              </w:rPr>
              <w:fldChar w:fldCharType="separate"/>
            </w:r>
            <w:r w:rsidR="00514530">
              <w:rPr>
                <w:noProof/>
                <w:webHidden/>
              </w:rPr>
              <w:t>3</w:t>
            </w:r>
            <w:r w:rsidR="00514530">
              <w:rPr>
                <w:noProof/>
                <w:webHidden/>
              </w:rPr>
              <w:fldChar w:fldCharType="end"/>
            </w:r>
          </w:hyperlink>
        </w:p>
        <w:p w14:paraId="683A34DF" w14:textId="31CD9899" w:rsidR="00514530" w:rsidRDefault="00AE7DC5">
          <w:pPr>
            <w:pStyle w:val="TOC1"/>
            <w:tabs>
              <w:tab w:val="right" w:leader="dot" w:pos="9926"/>
            </w:tabs>
            <w:rPr>
              <w:b w:val="0"/>
              <w:noProof/>
              <w:color w:val="auto"/>
              <w:sz w:val="22"/>
              <w:lang w:eastAsia="zh-CN"/>
            </w:rPr>
          </w:pPr>
          <w:hyperlink w:anchor="_Toc97563523" w:history="1">
            <w:r w:rsidR="00514530" w:rsidRPr="00053FE2">
              <w:rPr>
                <w:rStyle w:val="Hyperlink"/>
                <w:noProof/>
                <w:lang w:val="en-MY"/>
              </w:rPr>
              <w:t>2.0 Using the Device</w:t>
            </w:r>
            <w:r w:rsidR="00514530">
              <w:rPr>
                <w:noProof/>
                <w:webHidden/>
              </w:rPr>
              <w:tab/>
            </w:r>
            <w:r w:rsidR="00514530">
              <w:rPr>
                <w:noProof/>
                <w:webHidden/>
              </w:rPr>
              <w:fldChar w:fldCharType="begin"/>
            </w:r>
            <w:r w:rsidR="00514530">
              <w:rPr>
                <w:noProof/>
                <w:webHidden/>
              </w:rPr>
              <w:instrText xml:space="preserve"> PAGEREF _Toc97563523 \h </w:instrText>
            </w:r>
            <w:r w:rsidR="00514530">
              <w:rPr>
                <w:noProof/>
                <w:webHidden/>
              </w:rPr>
            </w:r>
            <w:r w:rsidR="00514530">
              <w:rPr>
                <w:noProof/>
                <w:webHidden/>
              </w:rPr>
              <w:fldChar w:fldCharType="separate"/>
            </w:r>
            <w:r w:rsidR="00514530">
              <w:rPr>
                <w:noProof/>
                <w:webHidden/>
              </w:rPr>
              <w:t>4</w:t>
            </w:r>
            <w:r w:rsidR="00514530">
              <w:rPr>
                <w:noProof/>
                <w:webHidden/>
              </w:rPr>
              <w:fldChar w:fldCharType="end"/>
            </w:r>
          </w:hyperlink>
        </w:p>
        <w:p w14:paraId="1C0B4540" w14:textId="54D9E3AD" w:rsidR="00514530" w:rsidRDefault="00AE7DC5">
          <w:pPr>
            <w:pStyle w:val="TOC2"/>
            <w:tabs>
              <w:tab w:val="right" w:leader="dot" w:pos="9926"/>
            </w:tabs>
            <w:rPr>
              <w:b w:val="0"/>
              <w:noProof/>
              <w:color w:val="auto"/>
              <w:sz w:val="22"/>
              <w:lang w:eastAsia="zh-CN"/>
            </w:rPr>
          </w:pPr>
          <w:hyperlink w:anchor="_Toc97563524" w:history="1">
            <w:r w:rsidR="00514530" w:rsidRPr="00053FE2">
              <w:rPr>
                <w:rStyle w:val="Hyperlink"/>
                <w:noProof/>
                <w:lang w:val="en-MY"/>
              </w:rPr>
              <w:t>2.1 Download the zip folder</w:t>
            </w:r>
            <w:r w:rsidR="00514530">
              <w:rPr>
                <w:noProof/>
                <w:webHidden/>
              </w:rPr>
              <w:tab/>
            </w:r>
            <w:r w:rsidR="00514530">
              <w:rPr>
                <w:noProof/>
                <w:webHidden/>
              </w:rPr>
              <w:fldChar w:fldCharType="begin"/>
            </w:r>
            <w:r w:rsidR="00514530">
              <w:rPr>
                <w:noProof/>
                <w:webHidden/>
              </w:rPr>
              <w:instrText xml:space="preserve"> PAGEREF _Toc97563524 \h </w:instrText>
            </w:r>
            <w:r w:rsidR="00514530">
              <w:rPr>
                <w:noProof/>
                <w:webHidden/>
              </w:rPr>
            </w:r>
            <w:r w:rsidR="00514530">
              <w:rPr>
                <w:noProof/>
                <w:webHidden/>
              </w:rPr>
              <w:fldChar w:fldCharType="separate"/>
            </w:r>
            <w:r w:rsidR="00514530">
              <w:rPr>
                <w:noProof/>
                <w:webHidden/>
              </w:rPr>
              <w:t>4</w:t>
            </w:r>
            <w:r w:rsidR="00514530">
              <w:rPr>
                <w:noProof/>
                <w:webHidden/>
              </w:rPr>
              <w:fldChar w:fldCharType="end"/>
            </w:r>
          </w:hyperlink>
        </w:p>
        <w:p w14:paraId="776C73D9" w14:textId="7A295EB8" w:rsidR="00514530" w:rsidRDefault="00AE7DC5">
          <w:pPr>
            <w:pStyle w:val="TOC2"/>
            <w:tabs>
              <w:tab w:val="right" w:leader="dot" w:pos="9926"/>
            </w:tabs>
            <w:rPr>
              <w:b w:val="0"/>
              <w:noProof/>
              <w:color w:val="auto"/>
              <w:sz w:val="22"/>
              <w:lang w:eastAsia="zh-CN"/>
            </w:rPr>
          </w:pPr>
          <w:hyperlink w:anchor="_Toc97563525" w:history="1">
            <w:r w:rsidR="00514530" w:rsidRPr="00053FE2">
              <w:rPr>
                <w:rStyle w:val="Hyperlink"/>
                <w:noProof/>
                <w:lang w:val="en-MY"/>
              </w:rPr>
              <w:t>2.2 Download XAMPP (For who already download XAMPP continues to 2.4)</w:t>
            </w:r>
            <w:r w:rsidR="00514530">
              <w:rPr>
                <w:noProof/>
                <w:webHidden/>
              </w:rPr>
              <w:tab/>
            </w:r>
            <w:r w:rsidR="00514530">
              <w:rPr>
                <w:noProof/>
                <w:webHidden/>
              </w:rPr>
              <w:fldChar w:fldCharType="begin"/>
            </w:r>
            <w:r w:rsidR="00514530">
              <w:rPr>
                <w:noProof/>
                <w:webHidden/>
              </w:rPr>
              <w:instrText xml:space="preserve"> PAGEREF _Toc97563525 \h </w:instrText>
            </w:r>
            <w:r w:rsidR="00514530">
              <w:rPr>
                <w:noProof/>
                <w:webHidden/>
              </w:rPr>
            </w:r>
            <w:r w:rsidR="00514530">
              <w:rPr>
                <w:noProof/>
                <w:webHidden/>
              </w:rPr>
              <w:fldChar w:fldCharType="separate"/>
            </w:r>
            <w:r w:rsidR="00514530">
              <w:rPr>
                <w:noProof/>
                <w:webHidden/>
              </w:rPr>
              <w:t>4</w:t>
            </w:r>
            <w:r w:rsidR="00514530">
              <w:rPr>
                <w:noProof/>
                <w:webHidden/>
              </w:rPr>
              <w:fldChar w:fldCharType="end"/>
            </w:r>
          </w:hyperlink>
        </w:p>
        <w:p w14:paraId="16A5569A" w14:textId="49F0D965" w:rsidR="00514530" w:rsidRDefault="00AE7DC5">
          <w:pPr>
            <w:pStyle w:val="TOC2"/>
            <w:tabs>
              <w:tab w:val="right" w:leader="dot" w:pos="9926"/>
            </w:tabs>
            <w:rPr>
              <w:b w:val="0"/>
              <w:noProof/>
              <w:color w:val="auto"/>
              <w:sz w:val="22"/>
              <w:lang w:eastAsia="zh-CN"/>
            </w:rPr>
          </w:pPr>
          <w:hyperlink w:anchor="_Toc97563526" w:history="1">
            <w:r w:rsidR="00514530" w:rsidRPr="00053FE2">
              <w:rPr>
                <w:rStyle w:val="Hyperlink"/>
                <w:noProof/>
                <w:lang w:val="en-MY"/>
              </w:rPr>
              <w:t>2.3 The XAMPP Control Panel</w:t>
            </w:r>
            <w:r w:rsidR="00514530">
              <w:rPr>
                <w:noProof/>
                <w:webHidden/>
              </w:rPr>
              <w:tab/>
            </w:r>
            <w:r w:rsidR="00514530">
              <w:rPr>
                <w:noProof/>
                <w:webHidden/>
              </w:rPr>
              <w:fldChar w:fldCharType="begin"/>
            </w:r>
            <w:r w:rsidR="00514530">
              <w:rPr>
                <w:noProof/>
                <w:webHidden/>
              </w:rPr>
              <w:instrText xml:space="preserve"> PAGEREF _Toc97563526 \h </w:instrText>
            </w:r>
            <w:r w:rsidR="00514530">
              <w:rPr>
                <w:noProof/>
                <w:webHidden/>
              </w:rPr>
            </w:r>
            <w:r w:rsidR="00514530">
              <w:rPr>
                <w:noProof/>
                <w:webHidden/>
              </w:rPr>
              <w:fldChar w:fldCharType="separate"/>
            </w:r>
            <w:r w:rsidR="00514530">
              <w:rPr>
                <w:noProof/>
                <w:webHidden/>
              </w:rPr>
              <w:t>10</w:t>
            </w:r>
            <w:r w:rsidR="00514530">
              <w:rPr>
                <w:noProof/>
                <w:webHidden/>
              </w:rPr>
              <w:fldChar w:fldCharType="end"/>
            </w:r>
          </w:hyperlink>
        </w:p>
        <w:p w14:paraId="5FF814B4" w14:textId="5F2DCA32" w:rsidR="00514530" w:rsidRDefault="00AE7DC5">
          <w:pPr>
            <w:pStyle w:val="TOC2"/>
            <w:tabs>
              <w:tab w:val="right" w:leader="dot" w:pos="9926"/>
            </w:tabs>
            <w:rPr>
              <w:b w:val="0"/>
              <w:noProof/>
              <w:color w:val="auto"/>
              <w:sz w:val="22"/>
              <w:lang w:eastAsia="zh-CN"/>
            </w:rPr>
          </w:pPr>
          <w:hyperlink w:anchor="_Toc97563527" w:history="1">
            <w:r w:rsidR="00514530" w:rsidRPr="00053FE2">
              <w:rPr>
                <w:rStyle w:val="Hyperlink"/>
                <w:noProof/>
              </w:rPr>
              <w:t>2.4 Starting XAMPP modules</w:t>
            </w:r>
            <w:r w:rsidR="00514530">
              <w:rPr>
                <w:noProof/>
                <w:webHidden/>
              </w:rPr>
              <w:tab/>
            </w:r>
            <w:r w:rsidR="00514530">
              <w:rPr>
                <w:noProof/>
                <w:webHidden/>
              </w:rPr>
              <w:fldChar w:fldCharType="begin"/>
            </w:r>
            <w:r w:rsidR="00514530">
              <w:rPr>
                <w:noProof/>
                <w:webHidden/>
              </w:rPr>
              <w:instrText xml:space="preserve"> PAGEREF _Toc97563527 \h </w:instrText>
            </w:r>
            <w:r w:rsidR="00514530">
              <w:rPr>
                <w:noProof/>
                <w:webHidden/>
              </w:rPr>
            </w:r>
            <w:r w:rsidR="00514530">
              <w:rPr>
                <w:noProof/>
                <w:webHidden/>
              </w:rPr>
              <w:fldChar w:fldCharType="separate"/>
            </w:r>
            <w:r w:rsidR="00514530">
              <w:rPr>
                <w:noProof/>
                <w:webHidden/>
              </w:rPr>
              <w:t>11</w:t>
            </w:r>
            <w:r w:rsidR="00514530">
              <w:rPr>
                <w:noProof/>
                <w:webHidden/>
              </w:rPr>
              <w:fldChar w:fldCharType="end"/>
            </w:r>
          </w:hyperlink>
        </w:p>
        <w:p w14:paraId="4B3F3786" w14:textId="60492FBE" w:rsidR="00514530" w:rsidRDefault="00AE7DC5">
          <w:pPr>
            <w:pStyle w:val="TOC2"/>
            <w:tabs>
              <w:tab w:val="right" w:leader="dot" w:pos="9926"/>
            </w:tabs>
            <w:rPr>
              <w:b w:val="0"/>
              <w:noProof/>
              <w:color w:val="auto"/>
              <w:sz w:val="22"/>
              <w:lang w:eastAsia="zh-CN"/>
            </w:rPr>
          </w:pPr>
          <w:hyperlink w:anchor="_Toc97563528" w:history="1">
            <w:r w:rsidR="00514530" w:rsidRPr="00053FE2">
              <w:rPr>
                <w:rStyle w:val="Hyperlink"/>
                <w:noProof/>
              </w:rPr>
              <w:t>2.5 Setup the database</w:t>
            </w:r>
            <w:r w:rsidR="00514530">
              <w:rPr>
                <w:noProof/>
                <w:webHidden/>
              </w:rPr>
              <w:tab/>
            </w:r>
            <w:r w:rsidR="00514530">
              <w:rPr>
                <w:noProof/>
                <w:webHidden/>
              </w:rPr>
              <w:fldChar w:fldCharType="begin"/>
            </w:r>
            <w:r w:rsidR="00514530">
              <w:rPr>
                <w:noProof/>
                <w:webHidden/>
              </w:rPr>
              <w:instrText xml:space="preserve"> PAGEREF _Toc97563528 \h </w:instrText>
            </w:r>
            <w:r w:rsidR="00514530">
              <w:rPr>
                <w:noProof/>
                <w:webHidden/>
              </w:rPr>
            </w:r>
            <w:r w:rsidR="00514530">
              <w:rPr>
                <w:noProof/>
                <w:webHidden/>
              </w:rPr>
              <w:fldChar w:fldCharType="separate"/>
            </w:r>
            <w:r w:rsidR="00514530">
              <w:rPr>
                <w:noProof/>
                <w:webHidden/>
              </w:rPr>
              <w:t>12</w:t>
            </w:r>
            <w:r w:rsidR="00514530">
              <w:rPr>
                <w:noProof/>
                <w:webHidden/>
              </w:rPr>
              <w:fldChar w:fldCharType="end"/>
            </w:r>
          </w:hyperlink>
        </w:p>
        <w:p w14:paraId="5341EC5D" w14:textId="006E7843" w:rsidR="00514530" w:rsidRDefault="00AE7DC5">
          <w:pPr>
            <w:pStyle w:val="TOC2"/>
            <w:tabs>
              <w:tab w:val="right" w:leader="dot" w:pos="9926"/>
            </w:tabs>
            <w:rPr>
              <w:b w:val="0"/>
              <w:noProof/>
              <w:color w:val="auto"/>
              <w:sz w:val="22"/>
              <w:lang w:eastAsia="zh-CN"/>
            </w:rPr>
          </w:pPr>
          <w:hyperlink w:anchor="_Toc97563529" w:history="1">
            <w:r w:rsidR="00514530" w:rsidRPr="00053FE2">
              <w:rPr>
                <w:rStyle w:val="Hyperlink"/>
                <w:noProof/>
              </w:rPr>
              <w:t>2.6 Install Python</w:t>
            </w:r>
            <w:r w:rsidR="00514530">
              <w:rPr>
                <w:noProof/>
                <w:webHidden/>
              </w:rPr>
              <w:tab/>
            </w:r>
            <w:r w:rsidR="00514530">
              <w:rPr>
                <w:noProof/>
                <w:webHidden/>
              </w:rPr>
              <w:fldChar w:fldCharType="begin"/>
            </w:r>
            <w:r w:rsidR="00514530">
              <w:rPr>
                <w:noProof/>
                <w:webHidden/>
              </w:rPr>
              <w:instrText xml:space="preserve"> PAGEREF _Toc97563529 \h </w:instrText>
            </w:r>
            <w:r w:rsidR="00514530">
              <w:rPr>
                <w:noProof/>
                <w:webHidden/>
              </w:rPr>
            </w:r>
            <w:r w:rsidR="00514530">
              <w:rPr>
                <w:noProof/>
                <w:webHidden/>
              </w:rPr>
              <w:fldChar w:fldCharType="separate"/>
            </w:r>
            <w:r w:rsidR="00514530">
              <w:rPr>
                <w:noProof/>
                <w:webHidden/>
              </w:rPr>
              <w:t>16</w:t>
            </w:r>
            <w:r w:rsidR="00514530">
              <w:rPr>
                <w:noProof/>
                <w:webHidden/>
              </w:rPr>
              <w:fldChar w:fldCharType="end"/>
            </w:r>
          </w:hyperlink>
        </w:p>
        <w:p w14:paraId="2315A013" w14:textId="43DC6EAD" w:rsidR="00514530" w:rsidRDefault="00AE7DC5">
          <w:pPr>
            <w:pStyle w:val="TOC2"/>
            <w:tabs>
              <w:tab w:val="right" w:leader="dot" w:pos="9926"/>
            </w:tabs>
            <w:rPr>
              <w:b w:val="0"/>
              <w:noProof/>
              <w:color w:val="auto"/>
              <w:sz w:val="22"/>
              <w:lang w:eastAsia="zh-CN"/>
            </w:rPr>
          </w:pPr>
          <w:hyperlink w:anchor="_Toc97563530" w:history="1">
            <w:r w:rsidR="00514530" w:rsidRPr="00053FE2">
              <w:rPr>
                <w:rStyle w:val="Hyperlink"/>
                <w:noProof/>
              </w:rPr>
              <w:t>2.6.1 Install Packages for Python</w:t>
            </w:r>
            <w:r w:rsidR="00514530">
              <w:rPr>
                <w:noProof/>
                <w:webHidden/>
              </w:rPr>
              <w:tab/>
            </w:r>
            <w:r w:rsidR="00514530">
              <w:rPr>
                <w:noProof/>
                <w:webHidden/>
              </w:rPr>
              <w:fldChar w:fldCharType="begin"/>
            </w:r>
            <w:r w:rsidR="00514530">
              <w:rPr>
                <w:noProof/>
                <w:webHidden/>
              </w:rPr>
              <w:instrText xml:space="preserve"> PAGEREF _Toc97563530 \h </w:instrText>
            </w:r>
            <w:r w:rsidR="00514530">
              <w:rPr>
                <w:noProof/>
                <w:webHidden/>
              </w:rPr>
            </w:r>
            <w:r w:rsidR="00514530">
              <w:rPr>
                <w:noProof/>
                <w:webHidden/>
              </w:rPr>
              <w:fldChar w:fldCharType="separate"/>
            </w:r>
            <w:r w:rsidR="00514530">
              <w:rPr>
                <w:noProof/>
                <w:webHidden/>
              </w:rPr>
              <w:t>20</w:t>
            </w:r>
            <w:r w:rsidR="00514530">
              <w:rPr>
                <w:noProof/>
                <w:webHidden/>
              </w:rPr>
              <w:fldChar w:fldCharType="end"/>
            </w:r>
          </w:hyperlink>
        </w:p>
        <w:p w14:paraId="0FAACF26" w14:textId="34B52699" w:rsidR="00514530" w:rsidRDefault="00AE7DC5">
          <w:pPr>
            <w:pStyle w:val="TOC2"/>
            <w:tabs>
              <w:tab w:val="right" w:leader="dot" w:pos="9926"/>
            </w:tabs>
            <w:rPr>
              <w:b w:val="0"/>
              <w:noProof/>
              <w:color w:val="auto"/>
              <w:sz w:val="22"/>
              <w:lang w:eastAsia="zh-CN"/>
            </w:rPr>
          </w:pPr>
          <w:hyperlink w:anchor="_Toc97563531" w:history="1">
            <w:r w:rsidR="00514530" w:rsidRPr="00053FE2">
              <w:rPr>
                <w:rStyle w:val="Hyperlink"/>
                <w:noProof/>
              </w:rPr>
              <w:t>2.7 Using IDE to run program</w:t>
            </w:r>
            <w:r w:rsidR="00514530">
              <w:rPr>
                <w:noProof/>
                <w:webHidden/>
              </w:rPr>
              <w:tab/>
            </w:r>
            <w:r w:rsidR="00514530">
              <w:rPr>
                <w:noProof/>
                <w:webHidden/>
              </w:rPr>
              <w:fldChar w:fldCharType="begin"/>
            </w:r>
            <w:r w:rsidR="00514530">
              <w:rPr>
                <w:noProof/>
                <w:webHidden/>
              </w:rPr>
              <w:instrText xml:space="preserve"> PAGEREF _Toc97563531 \h </w:instrText>
            </w:r>
            <w:r w:rsidR="00514530">
              <w:rPr>
                <w:noProof/>
                <w:webHidden/>
              </w:rPr>
            </w:r>
            <w:r w:rsidR="00514530">
              <w:rPr>
                <w:noProof/>
                <w:webHidden/>
              </w:rPr>
              <w:fldChar w:fldCharType="separate"/>
            </w:r>
            <w:r w:rsidR="00514530">
              <w:rPr>
                <w:noProof/>
                <w:webHidden/>
              </w:rPr>
              <w:t>23</w:t>
            </w:r>
            <w:r w:rsidR="00514530">
              <w:rPr>
                <w:noProof/>
                <w:webHidden/>
              </w:rPr>
              <w:fldChar w:fldCharType="end"/>
            </w:r>
          </w:hyperlink>
        </w:p>
        <w:p w14:paraId="26D99AE8" w14:textId="2332D3D1" w:rsidR="00514530" w:rsidRDefault="00AE7DC5">
          <w:pPr>
            <w:pStyle w:val="TOC1"/>
            <w:tabs>
              <w:tab w:val="right" w:leader="dot" w:pos="9926"/>
            </w:tabs>
            <w:rPr>
              <w:b w:val="0"/>
              <w:noProof/>
              <w:color w:val="auto"/>
              <w:sz w:val="22"/>
              <w:lang w:eastAsia="zh-CN"/>
            </w:rPr>
          </w:pPr>
          <w:hyperlink w:anchor="_Toc97563532" w:history="1">
            <w:r w:rsidR="00514530" w:rsidRPr="00053FE2">
              <w:rPr>
                <w:rStyle w:val="Hyperlink"/>
                <w:noProof/>
              </w:rPr>
              <w:t>3.0 Introduction for interface and function</w:t>
            </w:r>
            <w:r w:rsidR="00514530">
              <w:rPr>
                <w:noProof/>
                <w:webHidden/>
              </w:rPr>
              <w:tab/>
            </w:r>
            <w:r w:rsidR="00514530">
              <w:rPr>
                <w:noProof/>
                <w:webHidden/>
              </w:rPr>
              <w:fldChar w:fldCharType="begin"/>
            </w:r>
            <w:r w:rsidR="00514530">
              <w:rPr>
                <w:noProof/>
                <w:webHidden/>
              </w:rPr>
              <w:instrText xml:space="preserve"> PAGEREF _Toc97563532 \h </w:instrText>
            </w:r>
            <w:r w:rsidR="00514530">
              <w:rPr>
                <w:noProof/>
                <w:webHidden/>
              </w:rPr>
            </w:r>
            <w:r w:rsidR="00514530">
              <w:rPr>
                <w:noProof/>
                <w:webHidden/>
              </w:rPr>
              <w:fldChar w:fldCharType="separate"/>
            </w:r>
            <w:r w:rsidR="00514530">
              <w:rPr>
                <w:noProof/>
                <w:webHidden/>
              </w:rPr>
              <w:t>24</w:t>
            </w:r>
            <w:r w:rsidR="00514530">
              <w:rPr>
                <w:noProof/>
                <w:webHidden/>
              </w:rPr>
              <w:fldChar w:fldCharType="end"/>
            </w:r>
          </w:hyperlink>
        </w:p>
        <w:p w14:paraId="05186F4E" w14:textId="0AFD5D2E" w:rsidR="00514530" w:rsidRDefault="00AE7DC5">
          <w:pPr>
            <w:pStyle w:val="TOC2"/>
            <w:tabs>
              <w:tab w:val="right" w:leader="dot" w:pos="9926"/>
            </w:tabs>
            <w:rPr>
              <w:b w:val="0"/>
              <w:noProof/>
              <w:color w:val="auto"/>
              <w:sz w:val="22"/>
              <w:lang w:eastAsia="zh-CN"/>
            </w:rPr>
          </w:pPr>
          <w:hyperlink w:anchor="_Toc97563533" w:history="1">
            <w:r w:rsidR="00514530" w:rsidRPr="00053FE2">
              <w:rPr>
                <w:rStyle w:val="Hyperlink"/>
                <w:noProof/>
              </w:rPr>
              <w:t>3.1 Main.py page</w:t>
            </w:r>
            <w:r w:rsidR="00514530">
              <w:rPr>
                <w:noProof/>
                <w:webHidden/>
              </w:rPr>
              <w:tab/>
            </w:r>
            <w:r w:rsidR="00514530">
              <w:rPr>
                <w:noProof/>
                <w:webHidden/>
              </w:rPr>
              <w:fldChar w:fldCharType="begin"/>
            </w:r>
            <w:r w:rsidR="00514530">
              <w:rPr>
                <w:noProof/>
                <w:webHidden/>
              </w:rPr>
              <w:instrText xml:space="preserve"> PAGEREF _Toc97563533 \h </w:instrText>
            </w:r>
            <w:r w:rsidR="00514530">
              <w:rPr>
                <w:noProof/>
                <w:webHidden/>
              </w:rPr>
            </w:r>
            <w:r w:rsidR="00514530">
              <w:rPr>
                <w:noProof/>
                <w:webHidden/>
              </w:rPr>
              <w:fldChar w:fldCharType="separate"/>
            </w:r>
            <w:r w:rsidR="00514530">
              <w:rPr>
                <w:noProof/>
                <w:webHidden/>
              </w:rPr>
              <w:t>24</w:t>
            </w:r>
            <w:r w:rsidR="00514530">
              <w:rPr>
                <w:noProof/>
                <w:webHidden/>
              </w:rPr>
              <w:fldChar w:fldCharType="end"/>
            </w:r>
          </w:hyperlink>
        </w:p>
        <w:p w14:paraId="1572BF95" w14:textId="111BD396" w:rsidR="00514530" w:rsidRDefault="00AE7DC5">
          <w:pPr>
            <w:pStyle w:val="TOC2"/>
            <w:tabs>
              <w:tab w:val="right" w:leader="dot" w:pos="9926"/>
            </w:tabs>
            <w:rPr>
              <w:b w:val="0"/>
              <w:noProof/>
              <w:color w:val="auto"/>
              <w:sz w:val="22"/>
              <w:lang w:eastAsia="zh-CN"/>
            </w:rPr>
          </w:pPr>
          <w:hyperlink w:anchor="_Toc97563534" w:history="1">
            <w:r w:rsidR="00514530" w:rsidRPr="00053FE2">
              <w:rPr>
                <w:rStyle w:val="Hyperlink"/>
                <w:noProof/>
              </w:rPr>
              <w:t>3.2 Student.py</w:t>
            </w:r>
            <w:r w:rsidR="00514530">
              <w:rPr>
                <w:noProof/>
                <w:webHidden/>
              </w:rPr>
              <w:tab/>
            </w:r>
            <w:r w:rsidR="00514530">
              <w:rPr>
                <w:noProof/>
                <w:webHidden/>
              </w:rPr>
              <w:fldChar w:fldCharType="begin"/>
            </w:r>
            <w:r w:rsidR="00514530">
              <w:rPr>
                <w:noProof/>
                <w:webHidden/>
              </w:rPr>
              <w:instrText xml:space="preserve"> PAGEREF _Toc97563534 \h </w:instrText>
            </w:r>
            <w:r w:rsidR="00514530">
              <w:rPr>
                <w:noProof/>
                <w:webHidden/>
              </w:rPr>
            </w:r>
            <w:r w:rsidR="00514530">
              <w:rPr>
                <w:noProof/>
                <w:webHidden/>
              </w:rPr>
              <w:fldChar w:fldCharType="separate"/>
            </w:r>
            <w:r w:rsidR="00514530">
              <w:rPr>
                <w:noProof/>
                <w:webHidden/>
              </w:rPr>
              <w:t>25</w:t>
            </w:r>
            <w:r w:rsidR="00514530">
              <w:rPr>
                <w:noProof/>
                <w:webHidden/>
              </w:rPr>
              <w:fldChar w:fldCharType="end"/>
            </w:r>
          </w:hyperlink>
        </w:p>
        <w:p w14:paraId="6E2C6C1A" w14:textId="74A5D919" w:rsidR="00514530" w:rsidRDefault="00AE7DC5">
          <w:pPr>
            <w:pStyle w:val="TOC3"/>
            <w:tabs>
              <w:tab w:val="right" w:leader="dot" w:pos="9926"/>
            </w:tabs>
            <w:rPr>
              <w:b w:val="0"/>
              <w:noProof/>
              <w:color w:val="auto"/>
              <w:sz w:val="22"/>
              <w:lang w:eastAsia="zh-CN"/>
            </w:rPr>
          </w:pPr>
          <w:hyperlink w:anchor="_Toc97563535" w:history="1">
            <w:r w:rsidR="00514530" w:rsidRPr="00053FE2">
              <w:rPr>
                <w:rStyle w:val="Hyperlink"/>
                <w:noProof/>
                <w:lang w:val="en-MY"/>
              </w:rPr>
              <w:t>3.2.1 Student.py button function</w:t>
            </w:r>
            <w:r w:rsidR="00514530">
              <w:rPr>
                <w:noProof/>
                <w:webHidden/>
              </w:rPr>
              <w:tab/>
            </w:r>
            <w:r w:rsidR="00514530">
              <w:rPr>
                <w:noProof/>
                <w:webHidden/>
              </w:rPr>
              <w:fldChar w:fldCharType="begin"/>
            </w:r>
            <w:r w:rsidR="00514530">
              <w:rPr>
                <w:noProof/>
                <w:webHidden/>
              </w:rPr>
              <w:instrText xml:space="preserve"> PAGEREF _Toc97563535 \h </w:instrText>
            </w:r>
            <w:r w:rsidR="00514530">
              <w:rPr>
                <w:noProof/>
                <w:webHidden/>
              </w:rPr>
            </w:r>
            <w:r w:rsidR="00514530">
              <w:rPr>
                <w:noProof/>
                <w:webHidden/>
              </w:rPr>
              <w:fldChar w:fldCharType="separate"/>
            </w:r>
            <w:r w:rsidR="00514530">
              <w:rPr>
                <w:noProof/>
                <w:webHidden/>
              </w:rPr>
              <w:t>25</w:t>
            </w:r>
            <w:r w:rsidR="00514530">
              <w:rPr>
                <w:noProof/>
                <w:webHidden/>
              </w:rPr>
              <w:fldChar w:fldCharType="end"/>
            </w:r>
          </w:hyperlink>
        </w:p>
        <w:p w14:paraId="393C0B65" w14:textId="29D2FF7D" w:rsidR="00514530" w:rsidRDefault="00AE7DC5">
          <w:pPr>
            <w:pStyle w:val="TOC2"/>
            <w:tabs>
              <w:tab w:val="right" w:leader="dot" w:pos="9926"/>
            </w:tabs>
            <w:rPr>
              <w:b w:val="0"/>
              <w:noProof/>
              <w:color w:val="auto"/>
              <w:sz w:val="22"/>
              <w:lang w:eastAsia="zh-CN"/>
            </w:rPr>
          </w:pPr>
          <w:hyperlink w:anchor="_Toc97563536" w:history="1">
            <w:r w:rsidR="00514530" w:rsidRPr="00053FE2">
              <w:rPr>
                <w:rStyle w:val="Hyperlink"/>
                <w:noProof/>
                <w:lang w:val="en-MY"/>
              </w:rPr>
              <w:t>3.3 Face_attendence.py</w:t>
            </w:r>
            <w:r w:rsidR="00514530">
              <w:rPr>
                <w:noProof/>
                <w:webHidden/>
              </w:rPr>
              <w:tab/>
            </w:r>
            <w:r w:rsidR="00514530">
              <w:rPr>
                <w:noProof/>
                <w:webHidden/>
              </w:rPr>
              <w:fldChar w:fldCharType="begin"/>
            </w:r>
            <w:r w:rsidR="00514530">
              <w:rPr>
                <w:noProof/>
                <w:webHidden/>
              </w:rPr>
              <w:instrText xml:space="preserve"> PAGEREF _Toc97563536 \h </w:instrText>
            </w:r>
            <w:r w:rsidR="00514530">
              <w:rPr>
                <w:noProof/>
                <w:webHidden/>
              </w:rPr>
            </w:r>
            <w:r w:rsidR="00514530">
              <w:rPr>
                <w:noProof/>
                <w:webHidden/>
              </w:rPr>
              <w:fldChar w:fldCharType="separate"/>
            </w:r>
            <w:r w:rsidR="00514530">
              <w:rPr>
                <w:noProof/>
                <w:webHidden/>
              </w:rPr>
              <w:t>26</w:t>
            </w:r>
            <w:r w:rsidR="00514530">
              <w:rPr>
                <w:noProof/>
                <w:webHidden/>
              </w:rPr>
              <w:fldChar w:fldCharType="end"/>
            </w:r>
          </w:hyperlink>
        </w:p>
        <w:p w14:paraId="4F8DF589" w14:textId="0BCA9809" w:rsidR="00514530" w:rsidRDefault="00AE7DC5">
          <w:pPr>
            <w:pStyle w:val="TOC2"/>
            <w:tabs>
              <w:tab w:val="right" w:leader="dot" w:pos="9926"/>
            </w:tabs>
            <w:rPr>
              <w:b w:val="0"/>
              <w:noProof/>
              <w:color w:val="auto"/>
              <w:sz w:val="22"/>
              <w:lang w:eastAsia="zh-CN"/>
            </w:rPr>
          </w:pPr>
          <w:hyperlink w:anchor="_Toc97563537" w:history="1">
            <w:r w:rsidR="00514530" w:rsidRPr="00053FE2">
              <w:rPr>
                <w:rStyle w:val="Hyperlink"/>
                <w:noProof/>
                <w:lang w:val="en-MY"/>
              </w:rPr>
              <w:t>3.4 Train.py</w:t>
            </w:r>
            <w:r w:rsidR="00514530">
              <w:rPr>
                <w:noProof/>
                <w:webHidden/>
              </w:rPr>
              <w:tab/>
            </w:r>
            <w:r w:rsidR="00514530">
              <w:rPr>
                <w:noProof/>
                <w:webHidden/>
              </w:rPr>
              <w:fldChar w:fldCharType="begin"/>
            </w:r>
            <w:r w:rsidR="00514530">
              <w:rPr>
                <w:noProof/>
                <w:webHidden/>
              </w:rPr>
              <w:instrText xml:space="preserve"> PAGEREF _Toc97563537 \h </w:instrText>
            </w:r>
            <w:r w:rsidR="00514530">
              <w:rPr>
                <w:noProof/>
                <w:webHidden/>
              </w:rPr>
            </w:r>
            <w:r w:rsidR="00514530">
              <w:rPr>
                <w:noProof/>
                <w:webHidden/>
              </w:rPr>
              <w:fldChar w:fldCharType="separate"/>
            </w:r>
            <w:r w:rsidR="00514530">
              <w:rPr>
                <w:noProof/>
                <w:webHidden/>
              </w:rPr>
              <w:t>27</w:t>
            </w:r>
            <w:r w:rsidR="00514530">
              <w:rPr>
                <w:noProof/>
                <w:webHidden/>
              </w:rPr>
              <w:fldChar w:fldCharType="end"/>
            </w:r>
          </w:hyperlink>
        </w:p>
        <w:p w14:paraId="14116C6D" w14:textId="260C58FA" w:rsidR="00514530" w:rsidRDefault="00AE7DC5">
          <w:pPr>
            <w:pStyle w:val="TOC2"/>
            <w:tabs>
              <w:tab w:val="right" w:leader="dot" w:pos="9926"/>
            </w:tabs>
            <w:rPr>
              <w:b w:val="0"/>
              <w:noProof/>
              <w:color w:val="auto"/>
              <w:sz w:val="22"/>
              <w:lang w:eastAsia="zh-CN"/>
            </w:rPr>
          </w:pPr>
          <w:hyperlink w:anchor="_Toc97563538" w:history="1">
            <w:r w:rsidR="00514530" w:rsidRPr="00053FE2">
              <w:rPr>
                <w:rStyle w:val="Hyperlink"/>
                <w:noProof/>
                <w:lang w:val="en-MY"/>
              </w:rPr>
              <w:t>3.5 List.py</w:t>
            </w:r>
            <w:r w:rsidR="00514530">
              <w:rPr>
                <w:noProof/>
                <w:webHidden/>
              </w:rPr>
              <w:tab/>
            </w:r>
            <w:r w:rsidR="00514530">
              <w:rPr>
                <w:noProof/>
                <w:webHidden/>
              </w:rPr>
              <w:fldChar w:fldCharType="begin"/>
            </w:r>
            <w:r w:rsidR="00514530">
              <w:rPr>
                <w:noProof/>
                <w:webHidden/>
              </w:rPr>
              <w:instrText xml:space="preserve"> PAGEREF _Toc97563538 \h </w:instrText>
            </w:r>
            <w:r w:rsidR="00514530">
              <w:rPr>
                <w:noProof/>
                <w:webHidden/>
              </w:rPr>
            </w:r>
            <w:r w:rsidR="00514530">
              <w:rPr>
                <w:noProof/>
                <w:webHidden/>
              </w:rPr>
              <w:fldChar w:fldCharType="separate"/>
            </w:r>
            <w:r w:rsidR="00514530">
              <w:rPr>
                <w:noProof/>
                <w:webHidden/>
              </w:rPr>
              <w:t>28</w:t>
            </w:r>
            <w:r w:rsidR="00514530">
              <w:rPr>
                <w:noProof/>
                <w:webHidden/>
              </w:rPr>
              <w:fldChar w:fldCharType="end"/>
            </w:r>
          </w:hyperlink>
        </w:p>
        <w:p w14:paraId="7B795B66" w14:textId="39121951" w:rsidR="00514530" w:rsidRDefault="00AE7DC5">
          <w:pPr>
            <w:pStyle w:val="TOC3"/>
            <w:tabs>
              <w:tab w:val="right" w:leader="dot" w:pos="9926"/>
            </w:tabs>
            <w:rPr>
              <w:b w:val="0"/>
              <w:noProof/>
              <w:color w:val="auto"/>
              <w:sz w:val="22"/>
              <w:lang w:eastAsia="zh-CN"/>
            </w:rPr>
          </w:pPr>
          <w:hyperlink w:anchor="_Toc97563539" w:history="1">
            <w:r w:rsidR="00514530" w:rsidRPr="00053FE2">
              <w:rPr>
                <w:rStyle w:val="Hyperlink"/>
                <w:noProof/>
                <w:lang w:val="en-MY"/>
              </w:rPr>
              <w:t>3.5.1 list.py button function</w:t>
            </w:r>
            <w:r w:rsidR="00514530">
              <w:rPr>
                <w:noProof/>
                <w:webHidden/>
              </w:rPr>
              <w:tab/>
            </w:r>
            <w:r w:rsidR="00514530">
              <w:rPr>
                <w:noProof/>
                <w:webHidden/>
              </w:rPr>
              <w:fldChar w:fldCharType="begin"/>
            </w:r>
            <w:r w:rsidR="00514530">
              <w:rPr>
                <w:noProof/>
                <w:webHidden/>
              </w:rPr>
              <w:instrText xml:space="preserve"> PAGEREF _Toc97563539 \h </w:instrText>
            </w:r>
            <w:r w:rsidR="00514530">
              <w:rPr>
                <w:noProof/>
                <w:webHidden/>
              </w:rPr>
            </w:r>
            <w:r w:rsidR="00514530">
              <w:rPr>
                <w:noProof/>
                <w:webHidden/>
              </w:rPr>
              <w:fldChar w:fldCharType="separate"/>
            </w:r>
            <w:r w:rsidR="00514530">
              <w:rPr>
                <w:noProof/>
                <w:webHidden/>
              </w:rPr>
              <w:t>28</w:t>
            </w:r>
            <w:r w:rsidR="00514530">
              <w:rPr>
                <w:noProof/>
                <w:webHidden/>
              </w:rPr>
              <w:fldChar w:fldCharType="end"/>
            </w:r>
          </w:hyperlink>
        </w:p>
        <w:p w14:paraId="79B45508" w14:textId="408A2F8F" w:rsidR="00514530" w:rsidRDefault="00AE7DC5">
          <w:pPr>
            <w:pStyle w:val="TOC1"/>
            <w:tabs>
              <w:tab w:val="right" w:leader="dot" w:pos="9926"/>
            </w:tabs>
            <w:rPr>
              <w:b w:val="0"/>
              <w:noProof/>
              <w:color w:val="auto"/>
              <w:sz w:val="22"/>
              <w:lang w:eastAsia="zh-CN"/>
            </w:rPr>
          </w:pPr>
          <w:hyperlink w:anchor="_Toc97563540" w:history="1">
            <w:r w:rsidR="00514530" w:rsidRPr="00053FE2">
              <w:rPr>
                <w:rStyle w:val="Hyperlink"/>
                <w:noProof/>
                <w:lang w:val="en-MY"/>
              </w:rPr>
              <w:t>4.0 How to use the Software?</w:t>
            </w:r>
            <w:r w:rsidR="00514530">
              <w:rPr>
                <w:noProof/>
                <w:webHidden/>
              </w:rPr>
              <w:tab/>
            </w:r>
            <w:r w:rsidR="00514530">
              <w:rPr>
                <w:noProof/>
                <w:webHidden/>
              </w:rPr>
              <w:fldChar w:fldCharType="begin"/>
            </w:r>
            <w:r w:rsidR="00514530">
              <w:rPr>
                <w:noProof/>
                <w:webHidden/>
              </w:rPr>
              <w:instrText xml:space="preserve"> PAGEREF _Toc97563540 \h </w:instrText>
            </w:r>
            <w:r w:rsidR="00514530">
              <w:rPr>
                <w:noProof/>
                <w:webHidden/>
              </w:rPr>
            </w:r>
            <w:r w:rsidR="00514530">
              <w:rPr>
                <w:noProof/>
                <w:webHidden/>
              </w:rPr>
              <w:fldChar w:fldCharType="separate"/>
            </w:r>
            <w:r w:rsidR="00514530">
              <w:rPr>
                <w:noProof/>
                <w:webHidden/>
              </w:rPr>
              <w:t>29</w:t>
            </w:r>
            <w:r w:rsidR="00514530">
              <w:rPr>
                <w:noProof/>
                <w:webHidden/>
              </w:rPr>
              <w:fldChar w:fldCharType="end"/>
            </w:r>
          </w:hyperlink>
        </w:p>
        <w:p w14:paraId="162F1336" w14:textId="6A921194" w:rsidR="00514530" w:rsidRDefault="00AE7DC5">
          <w:pPr>
            <w:pStyle w:val="TOC1"/>
            <w:tabs>
              <w:tab w:val="right" w:leader="dot" w:pos="9926"/>
            </w:tabs>
            <w:rPr>
              <w:b w:val="0"/>
              <w:noProof/>
              <w:color w:val="auto"/>
              <w:sz w:val="22"/>
              <w:lang w:eastAsia="zh-CN"/>
            </w:rPr>
          </w:pPr>
          <w:hyperlink w:anchor="_Toc97563541" w:history="1">
            <w:r w:rsidR="00514530" w:rsidRPr="00053FE2">
              <w:rPr>
                <w:rStyle w:val="Hyperlink"/>
                <w:noProof/>
                <w:lang w:val="en-MY"/>
              </w:rPr>
              <w:t>5.0 What to Do If Unable to Run the Software?</w:t>
            </w:r>
            <w:r w:rsidR="00514530">
              <w:rPr>
                <w:noProof/>
                <w:webHidden/>
              </w:rPr>
              <w:tab/>
            </w:r>
            <w:r w:rsidR="00514530">
              <w:rPr>
                <w:noProof/>
                <w:webHidden/>
              </w:rPr>
              <w:fldChar w:fldCharType="begin"/>
            </w:r>
            <w:r w:rsidR="00514530">
              <w:rPr>
                <w:noProof/>
                <w:webHidden/>
              </w:rPr>
              <w:instrText xml:space="preserve"> PAGEREF _Toc97563541 \h </w:instrText>
            </w:r>
            <w:r w:rsidR="00514530">
              <w:rPr>
                <w:noProof/>
                <w:webHidden/>
              </w:rPr>
            </w:r>
            <w:r w:rsidR="00514530">
              <w:rPr>
                <w:noProof/>
                <w:webHidden/>
              </w:rPr>
              <w:fldChar w:fldCharType="separate"/>
            </w:r>
            <w:r w:rsidR="00514530">
              <w:rPr>
                <w:noProof/>
                <w:webHidden/>
              </w:rPr>
              <w:t>40</w:t>
            </w:r>
            <w:r w:rsidR="00514530">
              <w:rPr>
                <w:noProof/>
                <w:webHidden/>
              </w:rPr>
              <w:fldChar w:fldCharType="end"/>
            </w:r>
          </w:hyperlink>
        </w:p>
        <w:p w14:paraId="0946836F" w14:textId="2700C979" w:rsidR="00923B7F" w:rsidRDefault="00923B7F">
          <w:r>
            <w:rPr>
              <w:bCs/>
              <w:noProof/>
            </w:rPr>
            <w:fldChar w:fldCharType="end"/>
          </w:r>
        </w:p>
      </w:sdtContent>
    </w:sdt>
    <w:p w14:paraId="0ED30244" w14:textId="2C0412EB" w:rsidR="00923B7F" w:rsidRDefault="00923B7F">
      <w:pPr>
        <w:spacing w:after="200"/>
      </w:pPr>
      <w:r>
        <w:br w:type="page"/>
      </w:r>
    </w:p>
    <w:p w14:paraId="33567945" w14:textId="5DB88FBC" w:rsidR="0087605E" w:rsidRDefault="00B2734D" w:rsidP="00923B7F">
      <w:pPr>
        <w:pStyle w:val="Heading1"/>
        <w:rPr>
          <w:sz w:val="44"/>
          <w:szCs w:val="44"/>
        </w:rPr>
      </w:pPr>
      <w:bookmarkStart w:id="0" w:name="_Toc97563522"/>
      <w:r>
        <w:rPr>
          <w:sz w:val="44"/>
          <w:szCs w:val="44"/>
        </w:rPr>
        <w:lastRenderedPageBreak/>
        <w:t xml:space="preserve">1.0 </w:t>
      </w:r>
      <w:r w:rsidR="00923B7F">
        <w:rPr>
          <w:sz w:val="44"/>
          <w:szCs w:val="44"/>
        </w:rPr>
        <w:t>In</w:t>
      </w:r>
      <w:r w:rsidR="005961DE">
        <w:rPr>
          <w:sz w:val="44"/>
          <w:szCs w:val="44"/>
        </w:rPr>
        <w:t>troduction</w:t>
      </w:r>
      <w:bookmarkEnd w:id="0"/>
    </w:p>
    <w:p w14:paraId="00CEF01A" w14:textId="0EFE25D8" w:rsidR="005961DE" w:rsidRDefault="005961DE" w:rsidP="005961DE">
      <w:pPr>
        <w:jc w:val="both"/>
        <w:rPr>
          <w:lang w:val="en-MY"/>
        </w:rPr>
      </w:pPr>
      <w:r w:rsidRPr="005961DE">
        <w:rPr>
          <w:lang w:val="en-MY"/>
        </w:rPr>
        <w:t>This project is about the development of “</w:t>
      </w:r>
      <w:r w:rsidR="004772A6">
        <w:rPr>
          <w:lang w:val="en-MY"/>
        </w:rPr>
        <w:t>F</w:t>
      </w:r>
      <w:r w:rsidRPr="005961DE">
        <w:rPr>
          <w:lang w:val="en-MY"/>
        </w:rPr>
        <w:t>ac</w:t>
      </w:r>
      <w:r w:rsidR="004772A6">
        <w:rPr>
          <w:lang w:val="en-MY"/>
        </w:rPr>
        <w:t>e</w:t>
      </w:r>
      <w:r w:rsidRPr="005961DE">
        <w:rPr>
          <w:lang w:val="en-MY"/>
        </w:rPr>
        <w:t xml:space="preserve"> </w:t>
      </w:r>
      <w:r w:rsidR="004772A6">
        <w:rPr>
          <w:lang w:val="en-MY"/>
        </w:rPr>
        <w:t>R</w:t>
      </w:r>
      <w:r w:rsidRPr="005961DE">
        <w:rPr>
          <w:lang w:val="en-MY"/>
        </w:rPr>
        <w:t xml:space="preserve">ecognition-based Student Attendance Monitoring System for Educational Institutions” by us, a 6-member group. Why do we choose a face recognition system? This is because face recognition is one of the most researched technologies in computer vision, with new techniques and promising findings being published every year. There are various types of face recognition methods and here are some examples: </w:t>
      </w:r>
    </w:p>
    <w:p w14:paraId="737A509F" w14:textId="77777777" w:rsidR="005961DE" w:rsidRPr="005961DE" w:rsidRDefault="005961DE" w:rsidP="005961DE">
      <w:pPr>
        <w:jc w:val="both"/>
        <w:rPr>
          <w:lang w:val="en-MY"/>
        </w:rPr>
      </w:pPr>
    </w:p>
    <w:p w14:paraId="1AA53030" w14:textId="61260421" w:rsidR="005961DE" w:rsidRPr="005961DE" w:rsidRDefault="005961DE" w:rsidP="005961DE">
      <w:pPr>
        <w:pStyle w:val="ListParagraph"/>
        <w:numPr>
          <w:ilvl w:val="0"/>
          <w:numId w:val="1"/>
        </w:numPr>
        <w:jc w:val="both"/>
        <w:rPr>
          <w:lang w:val="en-MY"/>
        </w:rPr>
      </w:pPr>
      <w:r w:rsidRPr="005961DE">
        <w:rPr>
          <w:lang w:val="en-MY"/>
        </w:rPr>
        <w:t xml:space="preserve">holistic matching, </w:t>
      </w:r>
    </w:p>
    <w:p w14:paraId="4E3661A7" w14:textId="431791B0" w:rsidR="005961DE" w:rsidRPr="005961DE" w:rsidRDefault="005961DE" w:rsidP="005961DE">
      <w:pPr>
        <w:pStyle w:val="ListParagraph"/>
        <w:numPr>
          <w:ilvl w:val="0"/>
          <w:numId w:val="1"/>
        </w:numPr>
        <w:jc w:val="both"/>
        <w:rPr>
          <w:lang w:val="en-MY"/>
        </w:rPr>
      </w:pPr>
      <w:r w:rsidRPr="005961DE">
        <w:rPr>
          <w:lang w:val="en-MY"/>
        </w:rPr>
        <w:t xml:space="preserve">feature-based matching, and </w:t>
      </w:r>
    </w:p>
    <w:p w14:paraId="4B16CD7D" w14:textId="71E754F1" w:rsidR="005961DE" w:rsidRDefault="005961DE" w:rsidP="005961DE">
      <w:pPr>
        <w:pStyle w:val="ListParagraph"/>
        <w:numPr>
          <w:ilvl w:val="0"/>
          <w:numId w:val="1"/>
        </w:numPr>
        <w:jc w:val="both"/>
        <w:rPr>
          <w:lang w:val="en-MY"/>
        </w:rPr>
      </w:pPr>
      <w:r w:rsidRPr="005961DE">
        <w:rPr>
          <w:lang w:val="en-MY"/>
        </w:rPr>
        <w:t xml:space="preserve">hybrid matching. </w:t>
      </w:r>
    </w:p>
    <w:p w14:paraId="52B2A739" w14:textId="77777777" w:rsidR="005961DE" w:rsidRPr="005961DE" w:rsidRDefault="005961DE" w:rsidP="005961DE">
      <w:pPr>
        <w:jc w:val="both"/>
        <w:rPr>
          <w:lang w:val="en-MY"/>
        </w:rPr>
      </w:pPr>
    </w:p>
    <w:p w14:paraId="753D6941" w14:textId="06AE3773" w:rsidR="005961DE" w:rsidRDefault="005961DE" w:rsidP="005961DE">
      <w:pPr>
        <w:jc w:val="both"/>
        <w:rPr>
          <w:lang w:val="en-MY"/>
        </w:rPr>
      </w:pPr>
      <w:r w:rsidRPr="005961DE">
        <w:rPr>
          <w:lang w:val="en-MY"/>
        </w:rPr>
        <w:t>For the holistic matching approach, the user's entire face is used as the raw input to the recognition system, while the feature-based matching approach extracts the eyes, nose, mouth and features and feeds them into the structural classifier for further processing. Hybrid matching is a combination of holistic matching and feature-based matching approaches. It extracts the features of the face and then converts them into a code. This code will be stored in a database and then compared with the input image for recognition.</w:t>
      </w:r>
    </w:p>
    <w:p w14:paraId="6491E767" w14:textId="77777777" w:rsidR="005961DE" w:rsidRDefault="005961DE">
      <w:pPr>
        <w:spacing w:after="200"/>
        <w:rPr>
          <w:lang w:val="en-MY"/>
        </w:rPr>
      </w:pPr>
      <w:r>
        <w:rPr>
          <w:lang w:val="en-MY"/>
        </w:rPr>
        <w:br w:type="page"/>
      </w:r>
    </w:p>
    <w:p w14:paraId="161A369F" w14:textId="318B6FB3" w:rsidR="005961DE" w:rsidRDefault="00B2734D" w:rsidP="005961DE">
      <w:pPr>
        <w:pStyle w:val="Heading1"/>
        <w:rPr>
          <w:sz w:val="44"/>
          <w:szCs w:val="44"/>
          <w:lang w:val="en-MY"/>
        </w:rPr>
      </w:pPr>
      <w:bookmarkStart w:id="1" w:name="_Toc97563523"/>
      <w:r>
        <w:rPr>
          <w:sz w:val="44"/>
          <w:szCs w:val="44"/>
          <w:lang w:val="en-MY"/>
        </w:rPr>
        <w:lastRenderedPageBreak/>
        <w:t xml:space="preserve">2.0 </w:t>
      </w:r>
      <w:r w:rsidR="005961DE">
        <w:rPr>
          <w:sz w:val="44"/>
          <w:szCs w:val="44"/>
          <w:lang w:val="en-MY"/>
        </w:rPr>
        <w:t>Using the Device</w:t>
      </w:r>
      <w:bookmarkEnd w:id="1"/>
    </w:p>
    <w:p w14:paraId="727369A4" w14:textId="5F33CE57" w:rsidR="005961DE" w:rsidRDefault="005961DE" w:rsidP="005961DE">
      <w:pPr>
        <w:pStyle w:val="Heading2"/>
        <w:rPr>
          <w:sz w:val="32"/>
          <w:szCs w:val="32"/>
          <w:lang w:val="en-MY"/>
        </w:rPr>
      </w:pPr>
      <w:bookmarkStart w:id="2" w:name="_Toc97563524"/>
      <w:r w:rsidRPr="005961DE">
        <w:rPr>
          <w:sz w:val="32"/>
          <w:szCs w:val="32"/>
          <w:lang w:val="en-MY"/>
        </w:rPr>
        <w:t>2.1</w:t>
      </w:r>
      <w:r>
        <w:rPr>
          <w:sz w:val="32"/>
          <w:szCs w:val="32"/>
          <w:lang w:val="en-MY"/>
        </w:rPr>
        <w:t xml:space="preserve"> Download the </w:t>
      </w:r>
      <w:r w:rsidR="00B16328">
        <w:rPr>
          <w:sz w:val="32"/>
          <w:szCs w:val="32"/>
          <w:lang w:val="en-MY"/>
        </w:rPr>
        <w:t xml:space="preserve">zip </w:t>
      </w:r>
      <w:r>
        <w:rPr>
          <w:sz w:val="32"/>
          <w:szCs w:val="32"/>
          <w:lang w:val="en-MY"/>
        </w:rPr>
        <w:t>folder</w:t>
      </w:r>
      <w:bookmarkEnd w:id="2"/>
    </w:p>
    <w:p w14:paraId="45191BB9" w14:textId="1217131D" w:rsidR="005961DE" w:rsidRDefault="00AE13DA" w:rsidP="005961DE">
      <w:pPr>
        <w:rPr>
          <w:lang w:val="en-MY"/>
        </w:rPr>
      </w:pPr>
      <w:r>
        <w:rPr>
          <w:lang w:val="en-MY"/>
        </w:rPr>
        <w:t>First, d</w:t>
      </w:r>
      <w:r w:rsidR="009420D2">
        <w:rPr>
          <w:lang w:val="en-MY"/>
        </w:rPr>
        <w:t xml:space="preserve">ownload the </w:t>
      </w:r>
      <w:r>
        <w:rPr>
          <w:lang w:val="en-MY"/>
        </w:rPr>
        <w:t>packaged code</w:t>
      </w:r>
      <w:r w:rsidR="009420D2">
        <w:rPr>
          <w:lang w:val="en-MY"/>
        </w:rPr>
        <w:t xml:space="preserve"> by </w:t>
      </w:r>
      <w:r>
        <w:rPr>
          <w:lang w:val="en-MY"/>
        </w:rPr>
        <w:t xml:space="preserve">using </w:t>
      </w:r>
      <w:r w:rsidR="009420D2">
        <w:rPr>
          <w:lang w:val="en-MY"/>
        </w:rPr>
        <w:t xml:space="preserve">the following link with </w:t>
      </w:r>
      <w:r>
        <w:rPr>
          <w:lang w:val="en-MY"/>
        </w:rPr>
        <w:t xml:space="preserve">a </w:t>
      </w:r>
      <w:r w:rsidR="009420D2">
        <w:rPr>
          <w:lang w:val="en-MY"/>
        </w:rPr>
        <w:t>MMU Gmail: -</w:t>
      </w:r>
    </w:p>
    <w:p w14:paraId="481BF798" w14:textId="2DC5C7FD" w:rsidR="009420D2" w:rsidRDefault="00AE7DC5" w:rsidP="005961DE">
      <w:pPr>
        <w:rPr>
          <w:u w:val="single"/>
          <w:lang w:val="en-MY"/>
        </w:rPr>
      </w:pPr>
      <w:hyperlink r:id="rId9" w:history="1">
        <w:r w:rsidR="009420D2" w:rsidRPr="009420D2">
          <w:rPr>
            <w:rStyle w:val="Hyperlink"/>
            <w:lang w:val="en-MY"/>
          </w:rPr>
          <w:t>https://drive.google.com/drive/folders/1SZEXG0LgYtGQ2MIf7or3YCY66lcBSD_Q?usp=sharing</w:t>
        </w:r>
      </w:hyperlink>
    </w:p>
    <w:p w14:paraId="1795F593" w14:textId="6EFAD8DF" w:rsidR="009420D2" w:rsidRDefault="009420D2" w:rsidP="005961DE">
      <w:pPr>
        <w:rPr>
          <w:u w:val="single"/>
          <w:lang w:val="en-MY"/>
        </w:rPr>
      </w:pPr>
    </w:p>
    <w:p w14:paraId="285EE65D" w14:textId="07D76E04" w:rsidR="009420D2" w:rsidRDefault="009420D2" w:rsidP="005961DE">
      <w:pPr>
        <w:rPr>
          <w:lang w:val="en-MY"/>
        </w:rPr>
      </w:pPr>
      <w:r>
        <w:rPr>
          <w:lang w:val="en-MY"/>
        </w:rPr>
        <w:t>Inside the google drive</w:t>
      </w:r>
      <w:r w:rsidR="00AE13DA">
        <w:rPr>
          <w:lang w:val="en-MY"/>
        </w:rPr>
        <w:t>, there</w:t>
      </w:r>
      <w:r>
        <w:rPr>
          <w:lang w:val="en-MY"/>
        </w:rPr>
        <w:t xml:space="preserve"> have one </w:t>
      </w:r>
      <w:r w:rsidR="00B16328">
        <w:rPr>
          <w:lang w:val="en-MY"/>
        </w:rPr>
        <w:t xml:space="preserve">zip </w:t>
      </w:r>
      <w:r w:rsidR="00AE13DA">
        <w:rPr>
          <w:lang w:val="en-MY"/>
        </w:rPr>
        <w:t>file</w:t>
      </w:r>
      <w:r w:rsidR="001D692D">
        <w:rPr>
          <w:lang w:val="en-MY"/>
        </w:rPr>
        <w:t xml:space="preserve"> name</w:t>
      </w:r>
      <w:r w:rsidR="00AE13DA">
        <w:rPr>
          <w:lang w:val="en-MY"/>
        </w:rPr>
        <w:t>d</w:t>
      </w:r>
      <w:r w:rsidR="001D692D">
        <w:rPr>
          <w:lang w:val="en-MY"/>
        </w:rPr>
        <w:t xml:space="preserve"> </w:t>
      </w:r>
      <w:r w:rsidR="001D692D" w:rsidRPr="001D692D">
        <w:rPr>
          <w:color w:val="62A39F" w:themeColor="accent6"/>
          <w:lang w:val="en-MY"/>
        </w:rPr>
        <w:t>Software</w:t>
      </w:r>
      <w:r w:rsidR="00AB01DE" w:rsidRPr="00AB01DE">
        <w:rPr>
          <w:lang w:val="en-MY"/>
        </w:rPr>
        <w:t>,</w:t>
      </w:r>
      <w:r w:rsidR="001D692D">
        <w:rPr>
          <w:color w:val="62A39F" w:themeColor="accent6"/>
          <w:lang w:val="en-MY"/>
        </w:rPr>
        <w:t xml:space="preserve"> </w:t>
      </w:r>
      <w:r w:rsidR="001D692D">
        <w:rPr>
          <w:lang w:val="en-MY"/>
        </w:rPr>
        <w:t xml:space="preserve">right click the </w:t>
      </w:r>
      <w:r w:rsidR="00AE13DA">
        <w:rPr>
          <w:lang w:val="en-MY"/>
        </w:rPr>
        <w:t>file and</w:t>
      </w:r>
      <w:r w:rsidR="001D692D">
        <w:rPr>
          <w:lang w:val="en-MY"/>
        </w:rPr>
        <w:t xml:space="preserve"> </w:t>
      </w:r>
      <w:r w:rsidR="00AE13DA">
        <w:rPr>
          <w:lang w:val="en-MY"/>
        </w:rPr>
        <w:t xml:space="preserve">select </w:t>
      </w:r>
      <w:r w:rsidR="001D692D">
        <w:rPr>
          <w:lang w:val="en-MY"/>
        </w:rPr>
        <w:t>download</w:t>
      </w:r>
      <w:r w:rsidR="00AE13DA">
        <w:rPr>
          <w:lang w:val="en-MY"/>
        </w:rPr>
        <w:t>.</w:t>
      </w:r>
      <w:r w:rsidR="00B16328">
        <w:rPr>
          <w:lang w:val="en-MY"/>
        </w:rPr>
        <w:t xml:space="preserve"> </w:t>
      </w:r>
      <w:r w:rsidR="00AE13DA">
        <w:rPr>
          <w:lang w:val="en-MY"/>
        </w:rPr>
        <w:t>A</w:t>
      </w:r>
      <w:r w:rsidR="00B16328">
        <w:rPr>
          <w:lang w:val="en-MY"/>
        </w:rPr>
        <w:t xml:space="preserve">fter </w:t>
      </w:r>
      <w:r w:rsidR="00AE13DA">
        <w:rPr>
          <w:lang w:val="en-MY"/>
        </w:rPr>
        <w:t>the download finish,</w:t>
      </w:r>
      <w:r w:rsidR="00B16328">
        <w:rPr>
          <w:lang w:val="en-MY"/>
        </w:rPr>
        <w:t xml:space="preserve"> extract </w:t>
      </w:r>
      <w:r w:rsidR="00AE13DA">
        <w:rPr>
          <w:lang w:val="en-MY"/>
        </w:rPr>
        <w:t>the zip file to any location</w:t>
      </w:r>
      <w:r w:rsidR="00B16328">
        <w:rPr>
          <w:lang w:val="en-MY"/>
        </w:rPr>
        <w:t>.</w:t>
      </w:r>
    </w:p>
    <w:p w14:paraId="2AE864ED" w14:textId="3074A619" w:rsidR="001D692D" w:rsidRDefault="001D692D" w:rsidP="005961DE">
      <w:pPr>
        <w:rPr>
          <w:lang w:val="en-MY"/>
        </w:rPr>
      </w:pPr>
    </w:p>
    <w:p w14:paraId="0614EA4C" w14:textId="5C55830E" w:rsidR="001D692D" w:rsidRDefault="001D692D" w:rsidP="001D692D">
      <w:pPr>
        <w:pStyle w:val="Heading2"/>
        <w:rPr>
          <w:sz w:val="32"/>
          <w:szCs w:val="32"/>
          <w:lang w:val="en-MY"/>
        </w:rPr>
      </w:pPr>
      <w:bookmarkStart w:id="3" w:name="_Toc97563525"/>
      <w:r>
        <w:rPr>
          <w:sz w:val="32"/>
          <w:szCs w:val="32"/>
          <w:lang w:val="en-MY"/>
        </w:rPr>
        <w:t>2.2 Download XAMPP</w:t>
      </w:r>
      <w:r w:rsidR="00C45A47">
        <w:rPr>
          <w:sz w:val="32"/>
          <w:szCs w:val="32"/>
          <w:lang w:val="en-MY"/>
        </w:rPr>
        <w:t xml:space="preserve"> (For who already download XAMPP continues to 2.4)</w:t>
      </w:r>
      <w:bookmarkEnd w:id="3"/>
    </w:p>
    <w:p w14:paraId="5039410E" w14:textId="09EC63C1" w:rsidR="00AB01DE" w:rsidRDefault="00AE13DA" w:rsidP="001D692D">
      <w:pPr>
        <w:rPr>
          <w:lang w:val="en-MY"/>
        </w:rPr>
      </w:pPr>
      <w:r>
        <w:rPr>
          <w:lang w:val="en-MY"/>
        </w:rPr>
        <w:t>In order to run the software, you</w:t>
      </w:r>
      <w:r w:rsidR="001D692D">
        <w:rPr>
          <w:lang w:val="en-MY"/>
        </w:rPr>
        <w:t xml:space="preserve"> have to download the </w:t>
      </w:r>
      <w:r w:rsidR="001D692D" w:rsidRPr="00AB01DE">
        <w:rPr>
          <w:color w:val="62A39F" w:themeColor="accent6"/>
          <w:lang w:val="en-MY"/>
        </w:rPr>
        <w:t>XAMPP</w:t>
      </w:r>
      <w:r w:rsidR="001D692D">
        <w:rPr>
          <w:lang w:val="en-MY"/>
        </w:rPr>
        <w:t xml:space="preserve"> </w:t>
      </w:r>
      <w:r>
        <w:rPr>
          <w:lang w:val="en-MY"/>
        </w:rPr>
        <w:t xml:space="preserve">so that the </w:t>
      </w:r>
      <w:r w:rsidR="001D692D">
        <w:rPr>
          <w:lang w:val="en-MY"/>
        </w:rPr>
        <w:t>database system</w:t>
      </w:r>
      <w:r>
        <w:rPr>
          <w:lang w:val="en-MY"/>
        </w:rPr>
        <w:t xml:space="preserve"> is usable</w:t>
      </w:r>
      <w:r w:rsidR="00AB01DE">
        <w:rPr>
          <w:lang w:val="en-MY"/>
        </w:rPr>
        <w:t>.</w:t>
      </w:r>
      <w:r>
        <w:rPr>
          <w:lang w:val="en-MY"/>
        </w:rPr>
        <w:t xml:space="preserve"> Follow the step below to download &amp; install </w:t>
      </w:r>
      <w:r w:rsidRPr="00AB01DE">
        <w:rPr>
          <w:color w:val="62A39F" w:themeColor="accent6"/>
          <w:lang w:val="en-MY"/>
        </w:rPr>
        <w:t>XAMPP</w:t>
      </w:r>
      <w:r>
        <w:rPr>
          <w:color w:val="62A39F" w:themeColor="accent6"/>
          <w:lang w:val="en-MY"/>
        </w:rPr>
        <w:t>.</w:t>
      </w:r>
    </w:p>
    <w:p w14:paraId="02383069" w14:textId="77777777" w:rsidR="006E52D5" w:rsidRDefault="006E52D5" w:rsidP="001D692D">
      <w:pPr>
        <w:rPr>
          <w:lang w:val="en-MY"/>
        </w:rPr>
      </w:pPr>
    </w:p>
    <w:p w14:paraId="3379245F" w14:textId="2018624A" w:rsidR="00AB01DE" w:rsidRPr="00AB01DE" w:rsidRDefault="00AB01DE" w:rsidP="001D692D">
      <w:pPr>
        <w:rPr>
          <w:color w:val="6FA0C0" w:themeColor="text2" w:themeTint="99"/>
          <w:u w:val="single"/>
          <w:lang w:val="en-MY"/>
        </w:rPr>
      </w:pPr>
      <w:r w:rsidRPr="00AB01DE">
        <w:rPr>
          <w:color w:val="6FA0C0" w:themeColor="text2" w:themeTint="99"/>
          <w:u w:val="single"/>
          <w:lang w:val="en-MY"/>
        </w:rPr>
        <w:t>Step 1: Download</w:t>
      </w:r>
    </w:p>
    <w:p w14:paraId="55DAB8F4" w14:textId="6F8D5DE9" w:rsidR="001D692D" w:rsidRDefault="00AB01DE" w:rsidP="001D692D">
      <w:pPr>
        <w:rPr>
          <w:lang w:val="en-MY"/>
        </w:rPr>
      </w:pPr>
      <w:r w:rsidRPr="00AB01DE">
        <w:rPr>
          <w:lang w:val="en-MY"/>
        </w:rPr>
        <w:t xml:space="preserve">XAMPP is a release made available by the non-profit project Apache Friends. Versions with PHP </w:t>
      </w:r>
      <w:r w:rsidR="00183368" w:rsidRPr="00183368">
        <w:rPr>
          <w:lang w:val="en-MY"/>
        </w:rPr>
        <w:t xml:space="preserve">7.4.27, 8.0.15 </w:t>
      </w:r>
      <w:r w:rsidR="00183368">
        <w:rPr>
          <w:lang w:val="en-MY"/>
        </w:rPr>
        <w:t>or</w:t>
      </w:r>
      <w:r w:rsidR="00183368" w:rsidRPr="00183368">
        <w:rPr>
          <w:lang w:val="en-MY"/>
        </w:rPr>
        <w:t xml:space="preserve"> 8.1.2 </w:t>
      </w:r>
      <w:r w:rsidRPr="00AB01DE">
        <w:rPr>
          <w:lang w:val="en-MY"/>
        </w:rPr>
        <w:t xml:space="preserve">are available for download on the </w:t>
      </w:r>
      <w:hyperlink r:id="rId10" w:history="1">
        <w:r w:rsidRPr="00AB01DE">
          <w:rPr>
            <w:rStyle w:val="Hyperlink"/>
            <w:lang w:val="en-MY"/>
          </w:rPr>
          <w:t>Apache Friends</w:t>
        </w:r>
      </w:hyperlink>
      <w:r>
        <w:rPr>
          <w:lang w:val="en-MY"/>
        </w:rPr>
        <w:t xml:space="preserve"> </w:t>
      </w:r>
      <w:r w:rsidRPr="00AB01DE">
        <w:rPr>
          <w:lang w:val="en-MY"/>
        </w:rPr>
        <w:t>website.</w:t>
      </w:r>
      <w:r w:rsidR="00183368">
        <w:rPr>
          <w:lang w:val="en-MY"/>
        </w:rPr>
        <w:t xml:space="preserve"> Choose the correct download that match your platform.</w:t>
      </w:r>
    </w:p>
    <w:p w14:paraId="32566D49" w14:textId="1FBD5269" w:rsidR="00AB01DE" w:rsidRDefault="00AB01DE" w:rsidP="001D692D">
      <w:pPr>
        <w:rPr>
          <w:lang w:val="en-MY"/>
        </w:rPr>
      </w:pPr>
    </w:p>
    <w:p w14:paraId="3D0F4995" w14:textId="417D91B1" w:rsidR="00AB01DE" w:rsidRPr="00AB01DE" w:rsidRDefault="00AB01DE" w:rsidP="001D692D">
      <w:pPr>
        <w:rPr>
          <w:color w:val="6FA0C0" w:themeColor="text2" w:themeTint="99"/>
          <w:u w:val="single"/>
          <w:lang w:val="en-MY"/>
        </w:rPr>
      </w:pPr>
      <w:r w:rsidRPr="00AB01DE">
        <w:rPr>
          <w:color w:val="6FA0C0" w:themeColor="text2" w:themeTint="99"/>
          <w:u w:val="single"/>
          <w:lang w:val="en-MY"/>
        </w:rPr>
        <w:t>Step 2: Run .exe file</w:t>
      </w:r>
    </w:p>
    <w:p w14:paraId="226B8DF5" w14:textId="3CB75DCA" w:rsidR="00AB01DE" w:rsidRDefault="00AB01DE" w:rsidP="001D692D">
      <w:pPr>
        <w:rPr>
          <w:lang w:val="en-MY"/>
        </w:rPr>
      </w:pPr>
      <w:r w:rsidRPr="00AB01DE">
        <w:rPr>
          <w:lang w:val="en-MY"/>
        </w:rPr>
        <w:t xml:space="preserve">Once the software bundle has been downloaded, you can start the installation by double click on the file with the ending </w:t>
      </w:r>
      <w:r w:rsidRPr="00AB01DE">
        <w:rPr>
          <w:color w:val="62A39F" w:themeColor="accent6"/>
          <w:lang w:val="en-MY"/>
        </w:rPr>
        <w:t>.exe</w:t>
      </w:r>
      <w:r w:rsidRPr="00AB01DE">
        <w:rPr>
          <w:lang w:val="en-MY"/>
        </w:rPr>
        <w:t>.</w:t>
      </w:r>
      <w:r w:rsidR="00183368">
        <w:rPr>
          <w:lang w:val="en-MY"/>
        </w:rPr>
        <w:t xml:space="preserve"> Example name of the PHP 8.0.15, “</w:t>
      </w:r>
      <w:r w:rsidR="00183368" w:rsidRPr="00183368">
        <w:rPr>
          <w:lang w:val="en-MY"/>
        </w:rPr>
        <w:t>xampp-windows-x64-8.0.15-0-VS16-installer.exe</w:t>
      </w:r>
      <w:r w:rsidR="00183368">
        <w:rPr>
          <w:lang w:val="en-MY"/>
        </w:rPr>
        <w:t>”</w:t>
      </w:r>
    </w:p>
    <w:p w14:paraId="1EE51405" w14:textId="553DCBBF" w:rsidR="00AB01DE" w:rsidRDefault="00AB01DE" w:rsidP="001D692D">
      <w:pPr>
        <w:rPr>
          <w:lang w:val="en-MY"/>
        </w:rPr>
      </w:pPr>
    </w:p>
    <w:p w14:paraId="3EBE469D" w14:textId="3343C7AB" w:rsidR="00AB01DE" w:rsidRPr="00AB01DE" w:rsidRDefault="00AB01DE" w:rsidP="001D692D">
      <w:pPr>
        <w:rPr>
          <w:color w:val="6FA0C0" w:themeColor="text2" w:themeTint="99"/>
          <w:u w:val="single"/>
          <w:lang w:val="en-MY"/>
        </w:rPr>
      </w:pPr>
      <w:r w:rsidRPr="00AB01DE">
        <w:rPr>
          <w:color w:val="6FA0C0" w:themeColor="text2" w:themeTint="99"/>
          <w:u w:val="single"/>
          <w:lang w:val="en-MY"/>
        </w:rPr>
        <w:t>Step 3: Deactivate any antivirus software</w:t>
      </w:r>
    </w:p>
    <w:p w14:paraId="4DC5F174" w14:textId="721AE687" w:rsidR="00AB01DE" w:rsidRDefault="00AB01DE" w:rsidP="001D692D">
      <w:pPr>
        <w:rPr>
          <w:lang w:val="en-MY"/>
        </w:rPr>
      </w:pPr>
      <w:r w:rsidRPr="00AB01DE">
        <w:rPr>
          <w:lang w:val="en-MY"/>
        </w:rPr>
        <w:t>Since an active antivirus program can negatively affect the installation process, it’s recommended to temporarily pause any antivirus software until all XAMPP components have successfully been installed.</w:t>
      </w:r>
    </w:p>
    <w:p w14:paraId="20848936" w14:textId="0D0ABB2A" w:rsidR="00AB01DE" w:rsidRDefault="00AB01DE" w:rsidP="001D692D">
      <w:pPr>
        <w:rPr>
          <w:lang w:val="en-MY"/>
        </w:rPr>
      </w:pPr>
      <w:r w:rsidRPr="00AB01DE">
        <w:rPr>
          <w:noProof/>
          <w:lang w:val="en-MY"/>
        </w:rPr>
        <w:drawing>
          <wp:anchor distT="0" distB="0" distL="114300" distR="114300" simplePos="0" relativeHeight="251661312" behindDoc="1" locked="0" layoutInCell="1" allowOverlap="1" wp14:anchorId="047D0313" wp14:editId="223221BE">
            <wp:simplePos x="0" y="0"/>
            <wp:positionH relativeFrom="margin">
              <wp:align>center</wp:align>
            </wp:positionH>
            <wp:positionV relativeFrom="paragraph">
              <wp:posOffset>15875</wp:posOffset>
            </wp:positionV>
            <wp:extent cx="3497580" cy="1534795"/>
            <wp:effectExtent l="0" t="0" r="7620" b="8255"/>
            <wp:wrapTight wrapText="bothSides">
              <wp:wrapPolygon edited="0">
                <wp:start x="0" y="0"/>
                <wp:lineTo x="0" y="21448"/>
                <wp:lineTo x="21529" y="21448"/>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97580" cy="1534795"/>
                    </a:xfrm>
                    <a:prstGeom prst="rect">
                      <a:avLst/>
                    </a:prstGeom>
                  </pic:spPr>
                </pic:pic>
              </a:graphicData>
            </a:graphic>
            <wp14:sizeRelH relativeFrom="margin">
              <wp14:pctWidth>0</wp14:pctWidth>
            </wp14:sizeRelH>
            <wp14:sizeRelV relativeFrom="margin">
              <wp14:pctHeight>0</wp14:pctHeight>
            </wp14:sizeRelV>
          </wp:anchor>
        </w:drawing>
      </w:r>
    </w:p>
    <w:p w14:paraId="759D2776" w14:textId="56EB18AC" w:rsidR="00AB01DE" w:rsidRDefault="00AB01DE" w:rsidP="001D692D">
      <w:pPr>
        <w:rPr>
          <w:lang w:val="en-MY"/>
        </w:rPr>
      </w:pPr>
    </w:p>
    <w:p w14:paraId="141E6357" w14:textId="0500DB08" w:rsidR="00AB01DE" w:rsidRPr="00AB01DE" w:rsidRDefault="00AB01DE" w:rsidP="00AB01DE">
      <w:pPr>
        <w:rPr>
          <w:lang w:val="en-MY"/>
        </w:rPr>
      </w:pPr>
    </w:p>
    <w:p w14:paraId="0CDF7AB5" w14:textId="74731917" w:rsidR="00AB01DE" w:rsidRPr="00AB01DE" w:rsidRDefault="00AB01DE" w:rsidP="00AB01DE">
      <w:pPr>
        <w:rPr>
          <w:lang w:val="en-MY"/>
        </w:rPr>
      </w:pPr>
    </w:p>
    <w:p w14:paraId="7E966F0D" w14:textId="6C2F54E9" w:rsidR="00AB01DE" w:rsidRPr="00AB01DE" w:rsidRDefault="00AB01DE" w:rsidP="00AB01DE">
      <w:pPr>
        <w:rPr>
          <w:lang w:val="en-MY"/>
        </w:rPr>
      </w:pPr>
    </w:p>
    <w:p w14:paraId="6ED94CFA" w14:textId="216B0709" w:rsidR="00AB01DE" w:rsidRDefault="00AB01DE" w:rsidP="00AB01DE">
      <w:pPr>
        <w:rPr>
          <w:lang w:val="en-MY"/>
        </w:rPr>
      </w:pPr>
    </w:p>
    <w:p w14:paraId="21F9B39F" w14:textId="036C9BF4" w:rsidR="00AB01DE" w:rsidRDefault="00AB01DE" w:rsidP="00AB01DE">
      <w:pPr>
        <w:rPr>
          <w:lang w:val="en-MY"/>
        </w:rPr>
      </w:pPr>
    </w:p>
    <w:p w14:paraId="78A7942A" w14:textId="54063ADB" w:rsidR="00AB01DE" w:rsidRDefault="00EF75CC" w:rsidP="00AB01DE">
      <w:pPr>
        <w:jc w:val="center"/>
        <w:rPr>
          <w:sz w:val="18"/>
          <w:szCs w:val="18"/>
          <w:lang w:val="en-MY"/>
        </w:rPr>
      </w:pPr>
      <w:r w:rsidRPr="00EF75CC">
        <w:rPr>
          <w:sz w:val="18"/>
          <w:szCs w:val="18"/>
          <w:lang w:val="en-MY"/>
        </w:rPr>
        <w:t>Before installing XAMPP, it is advisable to disable the anti-virus program temporarily</w:t>
      </w:r>
    </w:p>
    <w:p w14:paraId="0E0CC45F" w14:textId="1AD617B4" w:rsidR="00EF75CC" w:rsidRDefault="00EF75CC">
      <w:pPr>
        <w:spacing w:after="200"/>
        <w:rPr>
          <w:sz w:val="18"/>
          <w:szCs w:val="18"/>
          <w:lang w:val="en-MY"/>
        </w:rPr>
      </w:pPr>
      <w:r>
        <w:rPr>
          <w:sz w:val="18"/>
          <w:szCs w:val="18"/>
          <w:lang w:val="en-MY"/>
        </w:rPr>
        <w:br w:type="page"/>
      </w:r>
    </w:p>
    <w:p w14:paraId="69AA28A6" w14:textId="77777777" w:rsidR="00EF75CC" w:rsidRPr="00EF75CC" w:rsidRDefault="00EF75CC" w:rsidP="00EF75CC">
      <w:pPr>
        <w:rPr>
          <w:color w:val="6FA0C0" w:themeColor="text2" w:themeTint="99"/>
          <w:szCs w:val="28"/>
          <w:u w:val="single"/>
          <w:lang w:val="en-MY"/>
        </w:rPr>
      </w:pPr>
      <w:r w:rsidRPr="00EF75CC">
        <w:rPr>
          <w:color w:val="6FA0C0" w:themeColor="text2" w:themeTint="99"/>
          <w:szCs w:val="28"/>
          <w:u w:val="single"/>
          <w:lang w:val="en-MY"/>
        </w:rPr>
        <w:lastRenderedPageBreak/>
        <w:t>Step 4: Deactivate UAC</w:t>
      </w:r>
    </w:p>
    <w:p w14:paraId="225807CB" w14:textId="3A5C8793" w:rsidR="00EF75CC" w:rsidRDefault="00EF75CC" w:rsidP="00EF75CC">
      <w:pPr>
        <w:rPr>
          <w:szCs w:val="28"/>
          <w:lang w:val="en-MY"/>
        </w:rPr>
      </w:pPr>
      <w:r w:rsidRPr="00EF75CC">
        <w:rPr>
          <w:szCs w:val="28"/>
          <w:lang w:val="en-MY"/>
        </w:rPr>
        <w:t>User Account Control (UAC) can interfere with the XAMPP installation because it limits writing access to the C: drive, so we recommend you deactivate this too for the duration of the installation process. To find out how to turn off your UAC, head to the</w:t>
      </w:r>
      <w:r>
        <w:rPr>
          <w:szCs w:val="28"/>
          <w:lang w:val="en-MY"/>
        </w:rPr>
        <w:t xml:space="preserve"> </w:t>
      </w:r>
      <w:hyperlink r:id="rId12" w:history="1">
        <w:r w:rsidRPr="00EF75CC">
          <w:rPr>
            <w:rStyle w:val="Hyperlink"/>
            <w:szCs w:val="28"/>
            <w:lang w:val="en-MY"/>
          </w:rPr>
          <w:t>Microsoft Windows support pages</w:t>
        </w:r>
      </w:hyperlink>
      <w:r>
        <w:rPr>
          <w:szCs w:val="28"/>
          <w:lang w:val="en-MY"/>
        </w:rPr>
        <w:t>.</w:t>
      </w:r>
    </w:p>
    <w:p w14:paraId="0AC9DFA8" w14:textId="5EBE6EBB" w:rsidR="00EF75CC" w:rsidRDefault="00EF75CC" w:rsidP="00EF75CC">
      <w:pPr>
        <w:rPr>
          <w:szCs w:val="28"/>
          <w:lang w:val="en-MY"/>
        </w:rPr>
      </w:pPr>
      <w:r w:rsidRPr="00EF75CC">
        <w:rPr>
          <w:noProof/>
          <w:szCs w:val="28"/>
          <w:lang w:val="en-MY"/>
        </w:rPr>
        <w:drawing>
          <wp:anchor distT="0" distB="0" distL="114300" distR="114300" simplePos="0" relativeHeight="251662336" behindDoc="1" locked="0" layoutInCell="1" allowOverlap="1" wp14:anchorId="17F60E51" wp14:editId="6B498477">
            <wp:simplePos x="0" y="0"/>
            <wp:positionH relativeFrom="margin">
              <wp:posOffset>1426845</wp:posOffset>
            </wp:positionH>
            <wp:positionV relativeFrom="paragraph">
              <wp:posOffset>186690</wp:posOffset>
            </wp:positionV>
            <wp:extent cx="3531235" cy="1286510"/>
            <wp:effectExtent l="0" t="0" r="0" b="8890"/>
            <wp:wrapTight wrapText="bothSides">
              <wp:wrapPolygon edited="0">
                <wp:start x="0" y="0"/>
                <wp:lineTo x="0" y="21429"/>
                <wp:lineTo x="21441" y="21429"/>
                <wp:lineTo x="214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31235" cy="1286510"/>
                    </a:xfrm>
                    <a:prstGeom prst="rect">
                      <a:avLst/>
                    </a:prstGeom>
                  </pic:spPr>
                </pic:pic>
              </a:graphicData>
            </a:graphic>
            <wp14:sizeRelH relativeFrom="margin">
              <wp14:pctWidth>0</wp14:pctWidth>
            </wp14:sizeRelH>
            <wp14:sizeRelV relativeFrom="margin">
              <wp14:pctHeight>0</wp14:pctHeight>
            </wp14:sizeRelV>
          </wp:anchor>
        </w:drawing>
      </w:r>
    </w:p>
    <w:p w14:paraId="7BD551EB" w14:textId="7E6BAD42" w:rsidR="00EF75CC" w:rsidRDefault="00EF75CC" w:rsidP="00EF75CC">
      <w:pPr>
        <w:rPr>
          <w:szCs w:val="28"/>
          <w:lang w:val="en-MY"/>
        </w:rPr>
      </w:pPr>
    </w:p>
    <w:p w14:paraId="03E2A9B4" w14:textId="5B3FD784" w:rsidR="00EF75CC" w:rsidRPr="00EF75CC" w:rsidRDefault="00EF75CC" w:rsidP="00EF75CC">
      <w:pPr>
        <w:rPr>
          <w:szCs w:val="28"/>
          <w:lang w:val="en-MY"/>
        </w:rPr>
      </w:pPr>
    </w:p>
    <w:p w14:paraId="3B3BC449" w14:textId="7EE5FC7B" w:rsidR="00EF75CC" w:rsidRPr="00EF75CC" w:rsidRDefault="00EF75CC" w:rsidP="00EF75CC">
      <w:pPr>
        <w:rPr>
          <w:szCs w:val="28"/>
          <w:lang w:val="en-MY"/>
        </w:rPr>
      </w:pPr>
    </w:p>
    <w:p w14:paraId="58140453" w14:textId="12F6D7EB" w:rsidR="00EF75CC" w:rsidRPr="00EF75CC" w:rsidRDefault="00EF75CC" w:rsidP="00EF75CC">
      <w:pPr>
        <w:rPr>
          <w:szCs w:val="28"/>
          <w:lang w:val="en-MY"/>
        </w:rPr>
      </w:pPr>
    </w:p>
    <w:p w14:paraId="22C61E33" w14:textId="25815D7A" w:rsidR="00EF75CC" w:rsidRPr="00EF75CC" w:rsidRDefault="00EF75CC" w:rsidP="00EF75CC">
      <w:pPr>
        <w:rPr>
          <w:szCs w:val="28"/>
          <w:lang w:val="en-MY"/>
        </w:rPr>
      </w:pPr>
    </w:p>
    <w:p w14:paraId="6EEBC7B7" w14:textId="6659B2BC" w:rsidR="00EF75CC" w:rsidRDefault="00EF75CC" w:rsidP="00EF75CC">
      <w:pPr>
        <w:rPr>
          <w:szCs w:val="28"/>
          <w:lang w:val="en-MY"/>
        </w:rPr>
      </w:pPr>
    </w:p>
    <w:p w14:paraId="1A2ACEDC" w14:textId="294450A5" w:rsidR="00EF75CC" w:rsidRDefault="00EF75CC" w:rsidP="00EF75CC">
      <w:pPr>
        <w:jc w:val="center"/>
        <w:rPr>
          <w:sz w:val="20"/>
          <w:szCs w:val="20"/>
          <w:lang w:val="en-MY"/>
        </w:rPr>
      </w:pPr>
      <w:r w:rsidRPr="00EF75CC">
        <w:rPr>
          <w:sz w:val="20"/>
          <w:szCs w:val="20"/>
          <w:lang w:val="en-MY"/>
        </w:rPr>
        <w:t>User account control can affect the installation of XAMPP</w:t>
      </w:r>
    </w:p>
    <w:p w14:paraId="0E5ADE6A" w14:textId="4F1352E9" w:rsidR="00EF75CC" w:rsidRDefault="00EF75CC" w:rsidP="00EF75CC">
      <w:pPr>
        <w:rPr>
          <w:sz w:val="20"/>
          <w:szCs w:val="20"/>
          <w:lang w:val="en-MY"/>
        </w:rPr>
      </w:pPr>
    </w:p>
    <w:p w14:paraId="3333F8FD" w14:textId="77777777" w:rsidR="00EF75CC" w:rsidRPr="00EF75CC" w:rsidRDefault="00EF75CC" w:rsidP="00EF75CC">
      <w:pPr>
        <w:rPr>
          <w:color w:val="6FA0C0" w:themeColor="text2" w:themeTint="99"/>
          <w:szCs w:val="28"/>
          <w:u w:val="single"/>
          <w:lang w:val="en-MY"/>
        </w:rPr>
      </w:pPr>
      <w:r w:rsidRPr="00EF75CC">
        <w:rPr>
          <w:color w:val="6FA0C0" w:themeColor="text2" w:themeTint="99"/>
          <w:szCs w:val="28"/>
          <w:u w:val="single"/>
          <w:lang w:val="en-MY"/>
        </w:rPr>
        <w:t>Step 5: Start the setup wizard</w:t>
      </w:r>
    </w:p>
    <w:p w14:paraId="33609CA5" w14:textId="08B43CF4" w:rsidR="00EF75CC" w:rsidRDefault="00EF75CC" w:rsidP="00EF75CC">
      <w:pPr>
        <w:rPr>
          <w:szCs w:val="28"/>
          <w:lang w:val="en-MY"/>
        </w:rPr>
      </w:pPr>
      <w:r w:rsidRPr="00EF75CC">
        <w:rPr>
          <w:szCs w:val="28"/>
          <w:lang w:val="en-MY"/>
        </w:rPr>
        <w:t>After you’ve opened the .exe file (after deactivating your antivirus program(s) and taken note of the User Account Control, the start screen of the XAMPP setup wizard should appear automatically. Click on ‘Next’ to configure the installation settings.</w:t>
      </w:r>
    </w:p>
    <w:p w14:paraId="0593228D" w14:textId="42CE1B37" w:rsidR="00EF75CC" w:rsidRDefault="00EF75CC" w:rsidP="00EF75CC">
      <w:pPr>
        <w:rPr>
          <w:szCs w:val="28"/>
          <w:lang w:val="en-MY"/>
        </w:rPr>
      </w:pPr>
      <w:r w:rsidRPr="00EF75CC">
        <w:rPr>
          <w:noProof/>
          <w:szCs w:val="28"/>
          <w:lang w:val="en-MY"/>
        </w:rPr>
        <w:drawing>
          <wp:anchor distT="0" distB="0" distL="114300" distR="114300" simplePos="0" relativeHeight="251663360" behindDoc="1" locked="0" layoutInCell="1" allowOverlap="1" wp14:anchorId="733A4C76" wp14:editId="726C60E5">
            <wp:simplePos x="0" y="0"/>
            <wp:positionH relativeFrom="margin">
              <wp:align>center</wp:align>
            </wp:positionH>
            <wp:positionV relativeFrom="paragraph">
              <wp:posOffset>35072</wp:posOffset>
            </wp:positionV>
            <wp:extent cx="4306864" cy="3668233"/>
            <wp:effectExtent l="0" t="0" r="0" b="8890"/>
            <wp:wrapTight wrapText="bothSides">
              <wp:wrapPolygon edited="0">
                <wp:start x="0" y="0"/>
                <wp:lineTo x="0" y="21540"/>
                <wp:lineTo x="21498" y="21540"/>
                <wp:lineTo x="214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6864" cy="3668233"/>
                    </a:xfrm>
                    <a:prstGeom prst="rect">
                      <a:avLst/>
                    </a:prstGeom>
                  </pic:spPr>
                </pic:pic>
              </a:graphicData>
            </a:graphic>
          </wp:anchor>
        </w:drawing>
      </w:r>
    </w:p>
    <w:p w14:paraId="77F6E7B7" w14:textId="071C2A5B" w:rsidR="00EF75CC" w:rsidRPr="00EF75CC" w:rsidRDefault="00EF75CC" w:rsidP="00EF75CC">
      <w:pPr>
        <w:rPr>
          <w:szCs w:val="28"/>
          <w:lang w:val="en-MY"/>
        </w:rPr>
      </w:pPr>
    </w:p>
    <w:p w14:paraId="5E91A0B3" w14:textId="13CEE359" w:rsidR="00EF75CC" w:rsidRPr="00EF75CC" w:rsidRDefault="00EF75CC" w:rsidP="00EF75CC">
      <w:pPr>
        <w:rPr>
          <w:szCs w:val="28"/>
          <w:lang w:val="en-MY"/>
        </w:rPr>
      </w:pPr>
    </w:p>
    <w:p w14:paraId="02F48B87" w14:textId="7A996460" w:rsidR="00EF75CC" w:rsidRPr="00EF75CC" w:rsidRDefault="00EF75CC" w:rsidP="00EF75CC">
      <w:pPr>
        <w:rPr>
          <w:szCs w:val="28"/>
          <w:lang w:val="en-MY"/>
        </w:rPr>
      </w:pPr>
    </w:p>
    <w:p w14:paraId="69ACA8C4" w14:textId="1FD35BB8" w:rsidR="00EF75CC" w:rsidRPr="00EF75CC" w:rsidRDefault="00EF75CC" w:rsidP="00EF75CC">
      <w:pPr>
        <w:rPr>
          <w:szCs w:val="28"/>
          <w:lang w:val="en-MY"/>
        </w:rPr>
      </w:pPr>
    </w:p>
    <w:p w14:paraId="0A7266A2" w14:textId="61D7FE96" w:rsidR="00EF75CC" w:rsidRPr="00EF75CC" w:rsidRDefault="00EF75CC" w:rsidP="00EF75CC">
      <w:pPr>
        <w:rPr>
          <w:szCs w:val="28"/>
          <w:lang w:val="en-MY"/>
        </w:rPr>
      </w:pPr>
    </w:p>
    <w:p w14:paraId="364EA100" w14:textId="0183550B" w:rsidR="00EF75CC" w:rsidRPr="00EF75CC" w:rsidRDefault="00EF75CC" w:rsidP="00EF75CC">
      <w:pPr>
        <w:rPr>
          <w:szCs w:val="28"/>
          <w:lang w:val="en-MY"/>
        </w:rPr>
      </w:pPr>
    </w:p>
    <w:p w14:paraId="26624AE2" w14:textId="23DF894F" w:rsidR="00EF75CC" w:rsidRPr="00EF75CC" w:rsidRDefault="00EF75CC" w:rsidP="00EF75CC">
      <w:pPr>
        <w:rPr>
          <w:szCs w:val="28"/>
          <w:lang w:val="en-MY"/>
        </w:rPr>
      </w:pPr>
    </w:p>
    <w:p w14:paraId="51A36C6F" w14:textId="0583C086" w:rsidR="00EF75CC" w:rsidRPr="00EF75CC" w:rsidRDefault="00EF75CC" w:rsidP="00EF75CC">
      <w:pPr>
        <w:rPr>
          <w:szCs w:val="28"/>
          <w:lang w:val="en-MY"/>
        </w:rPr>
      </w:pPr>
    </w:p>
    <w:p w14:paraId="2A7D768D" w14:textId="2A39B699" w:rsidR="00EF75CC" w:rsidRPr="00EF75CC" w:rsidRDefault="00EF75CC" w:rsidP="00EF75CC">
      <w:pPr>
        <w:rPr>
          <w:szCs w:val="28"/>
          <w:lang w:val="en-MY"/>
        </w:rPr>
      </w:pPr>
    </w:p>
    <w:p w14:paraId="031EC7FA" w14:textId="4EEA84BB" w:rsidR="00EF75CC" w:rsidRPr="00EF75CC" w:rsidRDefault="00EF75CC" w:rsidP="00EF75CC">
      <w:pPr>
        <w:rPr>
          <w:szCs w:val="28"/>
          <w:lang w:val="en-MY"/>
        </w:rPr>
      </w:pPr>
    </w:p>
    <w:p w14:paraId="15F2DBA5" w14:textId="20E10E07" w:rsidR="00EF75CC" w:rsidRPr="00EF75CC" w:rsidRDefault="00EF75CC" w:rsidP="00EF75CC">
      <w:pPr>
        <w:rPr>
          <w:szCs w:val="28"/>
          <w:lang w:val="en-MY"/>
        </w:rPr>
      </w:pPr>
    </w:p>
    <w:p w14:paraId="74E3E826" w14:textId="664DF030" w:rsidR="00EF75CC" w:rsidRPr="00EF75CC" w:rsidRDefault="00EF75CC" w:rsidP="00EF75CC">
      <w:pPr>
        <w:rPr>
          <w:szCs w:val="28"/>
          <w:lang w:val="en-MY"/>
        </w:rPr>
      </w:pPr>
    </w:p>
    <w:p w14:paraId="57046157" w14:textId="5E1722C4" w:rsidR="00EF75CC" w:rsidRPr="00EF75CC" w:rsidRDefault="00EF75CC" w:rsidP="00EF75CC">
      <w:pPr>
        <w:rPr>
          <w:szCs w:val="28"/>
          <w:lang w:val="en-MY"/>
        </w:rPr>
      </w:pPr>
    </w:p>
    <w:p w14:paraId="389DA314" w14:textId="128602FF" w:rsidR="00EF75CC" w:rsidRDefault="00EF75CC" w:rsidP="00EF75CC">
      <w:pPr>
        <w:rPr>
          <w:szCs w:val="28"/>
          <w:lang w:val="en-MY"/>
        </w:rPr>
      </w:pPr>
    </w:p>
    <w:p w14:paraId="3A2DA41D" w14:textId="03FDBE36" w:rsidR="00EF75CC" w:rsidRPr="00EF75CC" w:rsidRDefault="00EF75CC" w:rsidP="00EF75CC">
      <w:pPr>
        <w:rPr>
          <w:szCs w:val="28"/>
          <w:lang w:val="en-MY"/>
        </w:rPr>
      </w:pPr>
    </w:p>
    <w:p w14:paraId="3876D0A5" w14:textId="412F182B" w:rsidR="00EF75CC" w:rsidRDefault="00EF75CC" w:rsidP="00EF75CC">
      <w:pPr>
        <w:rPr>
          <w:szCs w:val="28"/>
          <w:lang w:val="en-MY"/>
        </w:rPr>
      </w:pPr>
    </w:p>
    <w:p w14:paraId="46BEF560" w14:textId="6087025F" w:rsidR="00EF75CC" w:rsidRDefault="00EF75CC" w:rsidP="00EF75CC">
      <w:pPr>
        <w:jc w:val="center"/>
        <w:rPr>
          <w:sz w:val="20"/>
          <w:szCs w:val="20"/>
          <w:lang w:val="en-MY"/>
        </w:rPr>
      </w:pPr>
      <w:r w:rsidRPr="00EF75CC">
        <w:rPr>
          <w:sz w:val="20"/>
          <w:szCs w:val="20"/>
          <w:lang w:val="en-MY"/>
        </w:rPr>
        <w:t>You can start the setup on the start-up screen</w:t>
      </w:r>
    </w:p>
    <w:p w14:paraId="3672D00D" w14:textId="6DA45EE2" w:rsidR="00EF75CC" w:rsidRDefault="00EF75CC">
      <w:pPr>
        <w:spacing w:after="200"/>
        <w:rPr>
          <w:sz w:val="20"/>
          <w:szCs w:val="20"/>
          <w:lang w:val="en-MY"/>
        </w:rPr>
      </w:pPr>
      <w:r>
        <w:rPr>
          <w:sz w:val="20"/>
          <w:szCs w:val="20"/>
          <w:lang w:val="en-MY"/>
        </w:rPr>
        <w:br w:type="page"/>
      </w:r>
    </w:p>
    <w:p w14:paraId="7533718E" w14:textId="77777777" w:rsidR="00EF75CC" w:rsidRPr="00EF75CC" w:rsidRDefault="00EF75CC" w:rsidP="00EF75CC">
      <w:pPr>
        <w:rPr>
          <w:color w:val="6FA0C0" w:themeColor="text2" w:themeTint="99"/>
          <w:szCs w:val="28"/>
          <w:u w:val="single"/>
          <w:lang w:val="en-MY"/>
        </w:rPr>
      </w:pPr>
      <w:r w:rsidRPr="00EF75CC">
        <w:rPr>
          <w:color w:val="6FA0C0" w:themeColor="text2" w:themeTint="99"/>
          <w:szCs w:val="28"/>
          <w:u w:val="single"/>
          <w:lang w:val="en-MY"/>
        </w:rPr>
        <w:lastRenderedPageBreak/>
        <w:t>Step 6: Choose software components</w:t>
      </w:r>
    </w:p>
    <w:p w14:paraId="55D8EDF9" w14:textId="746B7CA2" w:rsidR="00EF75CC" w:rsidRDefault="00EF75CC" w:rsidP="00EF75CC">
      <w:pPr>
        <w:rPr>
          <w:szCs w:val="28"/>
          <w:lang w:val="en-MY"/>
        </w:rPr>
      </w:pPr>
      <w:r w:rsidRPr="00EF75CC">
        <w:rPr>
          <w:szCs w:val="28"/>
          <w:lang w:val="en-MY"/>
        </w:rPr>
        <w:t>Under ‘Select Components’, you have the option to exclude individual components of the XAMPP software bundle from the installation. But for a full local test server, we recommend you install using the standard setup and all available components. After making your choice, click ‘Next’.</w:t>
      </w:r>
    </w:p>
    <w:p w14:paraId="04C49372" w14:textId="2AE809AA" w:rsidR="00EF75CC" w:rsidRDefault="00EF75CC" w:rsidP="00EF75CC">
      <w:pPr>
        <w:rPr>
          <w:szCs w:val="28"/>
          <w:lang w:val="en-MY"/>
        </w:rPr>
      </w:pPr>
      <w:r w:rsidRPr="00EF75CC">
        <w:rPr>
          <w:noProof/>
          <w:szCs w:val="28"/>
          <w:lang w:val="en-MY"/>
        </w:rPr>
        <w:drawing>
          <wp:anchor distT="0" distB="0" distL="114300" distR="114300" simplePos="0" relativeHeight="251664384" behindDoc="1" locked="0" layoutInCell="1" allowOverlap="1" wp14:anchorId="397E34BD" wp14:editId="68AC0927">
            <wp:simplePos x="0" y="0"/>
            <wp:positionH relativeFrom="margin">
              <wp:align>center</wp:align>
            </wp:positionH>
            <wp:positionV relativeFrom="paragraph">
              <wp:posOffset>16185</wp:posOffset>
            </wp:positionV>
            <wp:extent cx="4072255" cy="3483610"/>
            <wp:effectExtent l="0" t="0" r="4445" b="2540"/>
            <wp:wrapTight wrapText="bothSides">
              <wp:wrapPolygon edited="0">
                <wp:start x="0" y="0"/>
                <wp:lineTo x="0" y="21498"/>
                <wp:lineTo x="21523" y="21498"/>
                <wp:lineTo x="2152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72255" cy="3483610"/>
                    </a:xfrm>
                    <a:prstGeom prst="rect">
                      <a:avLst/>
                    </a:prstGeom>
                  </pic:spPr>
                </pic:pic>
              </a:graphicData>
            </a:graphic>
            <wp14:sizeRelH relativeFrom="margin">
              <wp14:pctWidth>0</wp14:pctWidth>
            </wp14:sizeRelH>
            <wp14:sizeRelV relativeFrom="margin">
              <wp14:pctHeight>0</wp14:pctHeight>
            </wp14:sizeRelV>
          </wp:anchor>
        </w:drawing>
      </w:r>
    </w:p>
    <w:p w14:paraId="22C79933" w14:textId="7864ADF9" w:rsidR="00EF75CC" w:rsidRPr="00EF75CC" w:rsidRDefault="00EF75CC" w:rsidP="00EF75CC">
      <w:pPr>
        <w:rPr>
          <w:szCs w:val="28"/>
          <w:lang w:val="en-MY"/>
        </w:rPr>
      </w:pPr>
    </w:p>
    <w:p w14:paraId="4973204B" w14:textId="60AABA61" w:rsidR="00EF75CC" w:rsidRPr="00EF75CC" w:rsidRDefault="00EF75CC" w:rsidP="00EF75CC">
      <w:pPr>
        <w:rPr>
          <w:szCs w:val="28"/>
          <w:lang w:val="en-MY"/>
        </w:rPr>
      </w:pPr>
    </w:p>
    <w:p w14:paraId="10BD12FA" w14:textId="408DBE56" w:rsidR="00EF75CC" w:rsidRPr="00EF75CC" w:rsidRDefault="00EF75CC" w:rsidP="00EF75CC">
      <w:pPr>
        <w:rPr>
          <w:szCs w:val="28"/>
          <w:lang w:val="en-MY"/>
        </w:rPr>
      </w:pPr>
    </w:p>
    <w:p w14:paraId="18CBC7F4" w14:textId="5CC2A5E5" w:rsidR="00EF75CC" w:rsidRPr="00EF75CC" w:rsidRDefault="00EF75CC" w:rsidP="00EF75CC">
      <w:pPr>
        <w:rPr>
          <w:szCs w:val="28"/>
          <w:lang w:val="en-MY"/>
        </w:rPr>
      </w:pPr>
    </w:p>
    <w:p w14:paraId="32631C42" w14:textId="1F3FD031" w:rsidR="00EF75CC" w:rsidRPr="00EF75CC" w:rsidRDefault="00EF75CC" w:rsidP="00EF75CC">
      <w:pPr>
        <w:rPr>
          <w:szCs w:val="28"/>
          <w:lang w:val="en-MY"/>
        </w:rPr>
      </w:pPr>
    </w:p>
    <w:p w14:paraId="6E22B4D3" w14:textId="447FF85D" w:rsidR="00EF75CC" w:rsidRPr="00EF75CC" w:rsidRDefault="00EF75CC" w:rsidP="00EF75CC">
      <w:pPr>
        <w:rPr>
          <w:szCs w:val="28"/>
          <w:lang w:val="en-MY"/>
        </w:rPr>
      </w:pPr>
    </w:p>
    <w:p w14:paraId="7C67EF68" w14:textId="3A587100" w:rsidR="00EF75CC" w:rsidRPr="00EF75CC" w:rsidRDefault="00EF75CC" w:rsidP="00EF75CC">
      <w:pPr>
        <w:rPr>
          <w:szCs w:val="28"/>
          <w:lang w:val="en-MY"/>
        </w:rPr>
      </w:pPr>
    </w:p>
    <w:p w14:paraId="6DF3EF87" w14:textId="423908C7" w:rsidR="00EF75CC" w:rsidRPr="00EF75CC" w:rsidRDefault="00EF75CC" w:rsidP="00EF75CC">
      <w:pPr>
        <w:rPr>
          <w:szCs w:val="28"/>
          <w:lang w:val="en-MY"/>
        </w:rPr>
      </w:pPr>
    </w:p>
    <w:p w14:paraId="21128227" w14:textId="5E17CD0F" w:rsidR="00EF75CC" w:rsidRPr="00EF75CC" w:rsidRDefault="00EF75CC" w:rsidP="00EF75CC">
      <w:pPr>
        <w:rPr>
          <w:szCs w:val="28"/>
          <w:lang w:val="en-MY"/>
        </w:rPr>
      </w:pPr>
    </w:p>
    <w:p w14:paraId="5222AFCF" w14:textId="17BF7F9A" w:rsidR="00EF75CC" w:rsidRPr="00EF75CC" w:rsidRDefault="00EF75CC" w:rsidP="00EF75CC">
      <w:pPr>
        <w:rPr>
          <w:szCs w:val="28"/>
          <w:lang w:val="en-MY"/>
        </w:rPr>
      </w:pPr>
    </w:p>
    <w:p w14:paraId="288F03E6" w14:textId="119556F0" w:rsidR="00EF75CC" w:rsidRPr="00EF75CC" w:rsidRDefault="00EF75CC" w:rsidP="00EF75CC">
      <w:pPr>
        <w:rPr>
          <w:szCs w:val="28"/>
          <w:lang w:val="en-MY"/>
        </w:rPr>
      </w:pPr>
    </w:p>
    <w:p w14:paraId="2934FA7F" w14:textId="707AB4A6" w:rsidR="00EF75CC" w:rsidRPr="00EF75CC" w:rsidRDefault="00EF75CC" w:rsidP="00EF75CC">
      <w:pPr>
        <w:rPr>
          <w:szCs w:val="28"/>
          <w:lang w:val="en-MY"/>
        </w:rPr>
      </w:pPr>
    </w:p>
    <w:p w14:paraId="2E712E54" w14:textId="470B2741" w:rsidR="00EF75CC" w:rsidRDefault="00EF75CC" w:rsidP="00EF75CC">
      <w:pPr>
        <w:rPr>
          <w:szCs w:val="28"/>
          <w:lang w:val="en-MY"/>
        </w:rPr>
      </w:pPr>
    </w:p>
    <w:p w14:paraId="11EDC12F" w14:textId="6918D002" w:rsidR="00EF75CC" w:rsidRDefault="00EF75CC" w:rsidP="00EF75CC">
      <w:pPr>
        <w:rPr>
          <w:szCs w:val="28"/>
          <w:lang w:val="en-MY"/>
        </w:rPr>
      </w:pPr>
    </w:p>
    <w:p w14:paraId="77F0D5CF" w14:textId="6D47546B" w:rsidR="00EF75CC" w:rsidRDefault="00EF75CC" w:rsidP="00EF75CC">
      <w:pPr>
        <w:rPr>
          <w:szCs w:val="28"/>
          <w:lang w:val="en-MY"/>
        </w:rPr>
      </w:pPr>
    </w:p>
    <w:p w14:paraId="76686303" w14:textId="77777777" w:rsidR="00EF75CC" w:rsidRDefault="00EF75CC" w:rsidP="00EF75CC">
      <w:pPr>
        <w:jc w:val="center"/>
        <w:rPr>
          <w:sz w:val="20"/>
          <w:szCs w:val="20"/>
          <w:lang w:val="en-MY"/>
        </w:rPr>
      </w:pPr>
      <w:r w:rsidRPr="00EF75CC">
        <w:rPr>
          <w:sz w:val="20"/>
          <w:szCs w:val="20"/>
          <w:lang w:val="en-MY"/>
        </w:rPr>
        <w:t xml:space="preserve">In the dialog window entitled 'select components', you can </w:t>
      </w:r>
    </w:p>
    <w:p w14:paraId="647E6E33" w14:textId="1DAB4F78" w:rsidR="00EF75CC" w:rsidRDefault="00EF75CC" w:rsidP="00EF75CC">
      <w:pPr>
        <w:jc w:val="center"/>
        <w:rPr>
          <w:sz w:val="20"/>
          <w:szCs w:val="20"/>
          <w:lang w:val="en-MY"/>
        </w:rPr>
      </w:pPr>
      <w:r w:rsidRPr="00EF75CC">
        <w:rPr>
          <w:sz w:val="20"/>
          <w:szCs w:val="20"/>
          <w:lang w:val="en-MY"/>
        </w:rPr>
        <w:t>choose the software components before installation</w:t>
      </w:r>
    </w:p>
    <w:p w14:paraId="46F0285D" w14:textId="06496509" w:rsidR="00EF75CC" w:rsidRPr="00F876BB" w:rsidRDefault="00EF75CC" w:rsidP="00EF75CC">
      <w:pPr>
        <w:rPr>
          <w:color w:val="6FA0C0" w:themeColor="text2" w:themeTint="99"/>
          <w:sz w:val="20"/>
          <w:szCs w:val="20"/>
          <w:u w:val="single"/>
          <w:lang w:val="en-MY"/>
        </w:rPr>
      </w:pPr>
    </w:p>
    <w:p w14:paraId="190E6F24" w14:textId="77777777" w:rsidR="00F876BB" w:rsidRDefault="00F876BB">
      <w:pPr>
        <w:spacing w:after="200"/>
        <w:rPr>
          <w:color w:val="6FA0C0" w:themeColor="text2" w:themeTint="99"/>
          <w:szCs w:val="28"/>
          <w:u w:val="single"/>
          <w:lang w:val="en-MY"/>
        </w:rPr>
      </w:pPr>
      <w:r>
        <w:rPr>
          <w:color w:val="6FA0C0" w:themeColor="text2" w:themeTint="99"/>
          <w:szCs w:val="28"/>
          <w:u w:val="single"/>
          <w:lang w:val="en-MY"/>
        </w:rPr>
        <w:br w:type="page"/>
      </w:r>
    </w:p>
    <w:p w14:paraId="3EA602EA" w14:textId="7473C9B7" w:rsidR="00F876BB" w:rsidRPr="00F876BB" w:rsidRDefault="00F876BB" w:rsidP="00F876BB">
      <w:pPr>
        <w:rPr>
          <w:color w:val="6FA0C0" w:themeColor="text2" w:themeTint="99"/>
          <w:szCs w:val="28"/>
          <w:u w:val="single"/>
          <w:lang w:val="en-MY"/>
        </w:rPr>
      </w:pPr>
      <w:r w:rsidRPr="00F876BB">
        <w:rPr>
          <w:color w:val="6FA0C0" w:themeColor="text2" w:themeTint="99"/>
          <w:szCs w:val="28"/>
          <w:u w:val="single"/>
          <w:lang w:val="en-MY"/>
        </w:rPr>
        <w:lastRenderedPageBreak/>
        <w:t>Step 7: Choose the installation directory</w:t>
      </w:r>
    </w:p>
    <w:p w14:paraId="48B5B74D" w14:textId="14DFAFFB" w:rsidR="00EF75CC" w:rsidRDefault="00F876BB" w:rsidP="00F876BB">
      <w:pPr>
        <w:rPr>
          <w:szCs w:val="28"/>
          <w:lang w:val="en-MY"/>
        </w:rPr>
      </w:pPr>
      <w:r w:rsidRPr="00F876BB">
        <w:rPr>
          <w:szCs w:val="28"/>
          <w:lang w:val="en-MY"/>
        </w:rPr>
        <w:t>In this next step, you have the chance to choose where you’d like the XAMPP software packet to be installed. If you opt for the standard setup, then a folder with the name XAMPP will be created under C:\ for you. After you’ve chosen a location, click ‘Next’.</w:t>
      </w:r>
    </w:p>
    <w:p w14:paraId="0E668ED8" w14:textId="263C3C4B" w:rsidR="00F876BB" w:rsidRDefault="00F876BB" w:rsidP="00F876BB">
      <w:pPr>
        <w:rPr>
          <w:szCs w:val="28"/>
          <w:lang w:val="en-MY"/>
        </w:rPr>
      </w:pPr>
      <w:r w:rsidRPr="00F876BB">
        <w:rPr>
          <w:noProof/>
          <w:szCs w:val="28"/>
          <w:lang w:val="en-MY"/>
        </w:rPr>
        <w:drawing>
          <wp:anchor distT="0" distB="0" distL="114300" distR="114300" simplePos="0" relativeHeight="251665408" behindDoc="1" locked="0" layoutInCell="1" allowOverlap="1" wp14:anchorId="6258BEFA" wp14:editId="6C38E166">
            <wp:simplePos x="0" y="0"/>
            <wp:positionH relativeFrom="margin">
              <wp:align>center</wp:align>
            </wp:positionH>
            <wp:positionV relativeFrom="paragraph">
              <wp:posOffset>26818</wp:posOffset>
            </wp:positionV>
            <wp:extent cx="4186230" cy="3530010"/>
            <wp:effectExtent l="0" t="0" r="5080" b="0"/>
            <wp:wrapTight wrapText="bothSides">
              <wp:wrapPolygon edited="0">
                <wp:start x="0" y="0"/>
                <wp:lineTo x="0" y="21448"/>
                <wp:lineTo x="21528" y="21448"/>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86230" cy="3530010"/>
                    </a:xfrm>
                    <a:prstGeom prst="rect">
                      <a:avLst/>
                    </a:prstGeom>
                  </pic:spPr>
                </pic:pic>
              </a:graphicData>
            </a:graphic>
          </wp:anchor>
        </w:drawing>
      </w:r>
    </w:p>
    <w:p w14:paraId="6FE1D6B8" w14:textId="007827AB" w:rsidR="00F876BB" w:rsidRPr="00F876BB" w:rsidRDefault="00F876BB" w:rsidP="00F876BB">
      <w:pPr>
        <w:rPr>
          <w:szCs w:val="28"/>
          <w:lang w:val="en-MY"/>
        </w:rPr>
      </w:pPr>
    </w:p>
    <w:p w14:paraId="1C968904" w14:textId="56131347" w:rsidR="00F876BB" w:rsidRPr="00F876BB" w:rsidRDefault="00F876BB" w:rsidP="00F876BB">
      <w:pPr>
        <w:rPr>
          <w:szCs w:val="28"/>
          <w:lang w:val="en-MY"/>
        </w:rPr>
      </w:pPr>
    </w:p>
    <w:p w14:paraId="34D7724F" w14:textId="484904E2" w:rsidR="00F876BB" w:rsidRPr="00F876BB" w:rsidRDefault="00F876BB" w:rsidP="00F876BB">
      <w:pPr>
        <w:rPr>
          <w:szCs w:val="28"/>
          <w:lang w:val="en-MY"/>
        </w:rPr>
      </w:pPr>
    </w:p>
    <w:p w14:paraId="344D372E" w14:textId="114ABAD4" w:rsidR="00F876BB" w:rsidRPr="00F876BB" w:rsidRDefault="00F876BB" w:rsidP="00F876BB">
      <w:pPr>
        <w:rPr>
          <w:szCs w:val="28"/>
          <w:lang w:val="en-MY"/>
        </w:rPr>
      </w:pPr>
    </w:p>
    <w:p w14:paraId="7AEE05B1" w14:textId="185D5DBA" w:rsidR="00F876BB" w:rsidRPr="00F876BB" w:rsidRDefault="00F876BB" w:rsidP="00F876BB">
      <w:pPr>
        <w:rPr>
          <w:szCs w:val="28"/>
          <w:lang w:val="en-MY"/>
        </w:rPr>
      </w:pPr>
    </w:p>
    <w:p w14:paraId="50E156F3" w14:textId="6FD192D3" w:rsidR="00F876BB" w:rsidRPr="00F876BB" w:rsidRDefault="00F876BB" w:rsidP="00F876BB">
      <w:pPr>
        <w:rPr>
          <w:szCs w:val="28"/>
          <w:lang w:val="en-MY"/>
        </w:rPr>
      </w:pPr>
    </w:p>
    <w:p w14:paraId="55FA8DBB" w14:textId="081C1A20" w:rsidR="00F876BB" w:rsidRPr="00F876BB" w:rsidRDefault="00F876BB" w:rsidP="00F876BB">
      <w:pPr>
        <w:rPr>
          <w:szCs w:val="28"/>
          <w:lang w:val="en-MY"/>
        </w:rPr>
      </w:pPr>
    </w:p>
    <w:p w14:paraId="3922F346" w14:textId="0CDBA05F" w:rsidR="00F876BB" w:rsidRPr="00F876BB" w:rsidRDefault="00F876BB" w:rsidP="00F876BB">
      <w:pPr>
        <w:rPr>
          <w:szCs w:val="28"/>
          <w:lang w:val="en-MY"/>
        </w:rPr>
      </w:pPr>
    </w:p>
    <w:p w14:paraId="60A40B1E" w14:textId="104B56FE" w:rsidR="00F876BB" w:rsidRPr="00F876BB" w:rsidRDefault="00F876BB" w:rsidP="00F876BB">
      <w:pPr>
        <w:rPr>
          <w:szCs w:val="28"/>
          <w:lang w:val="en-MY"/>
        </w:rPr>
      </w:pPr>
    </w:p>
    <w:p w14:paraId="355500A0" w14:textId="1905D65D" w:rsidR="00F876BB" w:rsidRPr="00F876BB" w:rsidRDefault="00F876BB" w:rsidP="00F876BB">
      <w:pPr>
        <w:rPr>
          <w:szCs w:val="28"/>
          <w:lang w:val="en-MY"/>
        </w:rPr>
      </w:pPr>
    </w:p>
    <w:p w14:paraId="0FFD7844" w14:textId="09FB9150" w:rsidR="00F876BB" w:rsidRPr="00F876BB" w:rsidRDefault="00F876BB" w:rsidP="00F876BB">
      <w:pPr>
        <w:rPr>
          <w:szCs w:val="28"/>
          <w:lang w:val="en-MY"/>
        </w:rPr>
      </w:pPr>
    </w:p>
    <w:p w14:paraId="13025DEA" w14:textId="5CD9A828" w:rsidR="00F876BB" w:rsidRPr="00F876BB" w:rsidRDefault="00F876BB" w:rsidP="00F876BB">
      <w:pPr>
        <w:rPr>
          <w:szCs w:val="28"/>
          <w:lang w:val="en-MY"/>
        </w:rPr>
      </w:pPr>
    </w:p>
    <w:p w14:paraId="2514F1AE" w14:textId="2F887050" w:rsidR="00F876BB" w:rsidRPr="00F876BB" w:rsidRDefault="00F876BB" w:rsidP="00F876BB">
      <w:pPr>
        <w:rPr>
          <w:szCs w:val="28"/>
          <w:lang w:val="en-MY"/>
        </w:rPr>
      </w:pPr>
    </w:p>
    <w:p w14:paraId="20496736" w14:textId="3B09344C" w:rsidR="00F876BB" w:rsidRDefault="00F876BB" w:rsidP="00F876BB">
      <w:pPr>
        <w:rPr>
          <w:szCs w:val="28"/>
          <w:lang w:val="en-MY"/>
        </w:rPr>
      </w:pPr>
    </w:p>
    <w:p w14:paraId="6B280B7E" w14:textId="7A4DD057" w:rsidR="00F876BB" w:rsidRDefault="00F876BB" w:rsidP="00F876BB">
      <w:pPr>
        <w:rPr>
          <w:szCs w:val="28"/>
          <w:lang w:val="en-MY"/>
        </w:rPr>
      </w:pPr>
    </w:p>
    <w:p w14:paraId="163E8548" w14:textId="2EBB853F" w:rsidR="00F876BB" w:rsidRDefault="00F876BB" w:rsidP="00F876BB">
      <w:pPr>
        <w:jc w:val="center"/>
        <w:rPr>
          <w:sz w:val="20"/>
          <w:szCs w:val="20"/>
          <w:lang w:val="en-MY"/>
        </w:rPr>
      </w:pPr>
      <w:r w:rsidRPr="00F876BB">
        <w:rPr>
          <w:sz w:val="20"/>
          <w:szCs w:val="20"/>
          <w:lang w:val="en-MY"/>
        </w:rPr>
        <w:t>For the next step, you need to select the directory where XAMPP should be installed</w:t>
      </w:r>
    </w:p>
    <w:p w14:paraId="6AF38B8A" w14:textId="1C3D1C2E" w:rsidR="00F876BB" w:rsidRDefault="00F876BB" w:rsidP="00F876BB">
      <w:pPr>
        <w:rPr>
          <w:sz w:val="20"/>
          <w:szCs w:val="20"/>
          <w:lang w:val="en-MY"/>
        </w:rPr>
      </w:pPr>
    </w:p>
    <w:p w14:paraId="002F45B3" w14:textId="77777777" w:rsidR="00F876BB" w:rsidRDefault="00F876BB">
      <w:pPr>
        <w:spacing w:after="200"/>
        <w:rPr>
          <w:color w:val="6FA0C0" w:themeColor="text2" w:themeTint="99"/>
          <w:szCs w:val="28"/>
          <w:u w:val="single"/>
          <w:lang w:val="en-MY"/>
        </w:rPr>
      </w:pPr>
      <w:r>
        <w:rPr>
          <w:color w:val="6FA0C0" w:themeColor="text2" w:themeTint="99"/>
          <w:szCs w:val="28"/>
          <w:u w:val="single"/>
          <w:lang w:val="en-MY"/>
        </w:rPr>
        <w:br w:type="page"/>
      </w:r>
    </w:p>
    <w:p w14:paraId="17827D39" w14:textId="4C2D47FB" w:rsidR="00F876BB" w:rsidRPr="00F876BB" w:rsidRDefault="00F876BB" w:rsidP="00F876BB">
      <w:pPr>
        <w:rPr>
          <w:color w:val="6FA0C0" w:themeColor="text2" w:themeTint="99"/>
          <w:szCs w:val="28"/>
          <w:u w:val="single"/>
          <w:lang w:val="en-MY"/>
        </w:rPr>
      </w:pPr>
      <w:r w:rsidRPr="00F876BB">
        <w:rPr>
          <w:color w:val="6FA0C0" w:themeColor="text2" w:themeTint="99"/>
          <w:szCs w:val="28"/>
          <w:u w:val="single"/>
          <w:lang w:val="en-MY"/>
        </w:rPr>
        <w:lastRenderedPageBreak/>
        <w:t>Step 8: Start the installation process</w:t>
      </w:r>
    </w:p>
    <w:p w14:paraId="6F6ECBAD" w14:textId="4FE60034" w:rsidR="00F876BB" w:rsidRDefault="00F876BB" w:rsidP="00F876BB">
      <w:pPr>
        <w:rPr>
          <w:szCs w:val="28"/>
          <w:lang w:val="en-MY"/>
        </w:rPr>
      </w:pPr>
      <w:r w:rsidRPr="00F876BB">
        <w:rPr>
          <w:szCs w:val="28"/>
          <w:lang w:val="en-MY"/>
        </w:rPr>
        <w:t>Once all the aforementioned preferences have been decided, click to start the installation. The setup wizard will unpack and install the selected components and save them to the designated directory. This process can take several minutes in total. You can follow the progress of this installation by keeping an eye on the green loading bar in the middle of the screen.</w:t>
      </w:r>
    </w:p>
    <w:p w14:paraId="470A0929" w14:textId="0E2B1B58" w:rsidR="00F876BB" w:rsidRDefault="00F876BB" w:rsidP="00F876BB">
      <w:pPr>
        <w:rPr>
          <w:szCs w:val="28"/>
          <w:lang w:val="en-MY"/>
        </w:rPr>
      </w:pPr>
      <w:r w:rsidRPr="00F876BB">
        <w:rPr>
          <w:noProof/>
          <w:szCs w:val="28"/>
          <w:lang w:val="en-MY"/>
        </w:rPr>
        <w:drawing>
          <wp:anchor distT="0" distB="0" distL="114300" distR="114300" simplePos="0" relativeHeight="251666432" behindDoc="1" locked="0" layoutInCell="1" allowOverlap="1" wp14:anchorId="29800DFB" wp14:editId="59041F21">
            <wp:simplePos x="0" y="0"/>
            <wp:positionH relativeFrom="margin">
              <wp:align>center</wp:align>
            </wp:positionH>
            <wp:positionV relativeFrom="paragraph">
              <wp:posOffset>60163</wp:posOffset>
            </wp:positionV>
            <wp:extent cx="3604260" cy="3020695"/>
            <wp:effectExtent l="0" t="0" r="0" b="8255"/>
            <wp:wrapTight wrapText="bothSides">
              <wp:wrapPolygon edited="0">
                <wp:start x="0" y="0"/>
                <wp:lineTo x="0" y="21523"/>
                <wp:lineTo x="21463" y="21523"/>
                <wp:lineTo x="2146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4260" cy="3020695"/>
                    </a:xfrm>
                    <a:prstGeom prst="rect">
                      <a:avLst/>
                    </a:prstGeom>
                  </pic:spPr>
                </pic:pic>
              </a:graphicData>
            </a:graphic>
            <wp14:sizeRelH relativeFrom="margin">
              <wp14:pctWidth>0</wp14:pctWidth>
            </wp14:sizeRelH>
            <wp14:sizeRelV relativeFrom="margin">
              <wp14:pctHeight>0</wp14:pctHeight>
            </wp14:sizeRelV>
          </wp:anchor>
        </w:drawing>
      </w:r>
    </w:p>
    <w:p w14:paraId="26C4B718" w14:textId="78C114D1" w:rsidR="00F876BB" w:rsidRPr="00F876BB" w:rsidRDefault="00F876BB" w:rsidP="00F876BB">
      <w:pPr>
        <w:rPr>
          <w:szCs w:val="28"/>
          <w:lang w:val="en-MY"/>
        </w:rPr>
      </w:pPr>
    </w:p>
    <w:p w14:paraId="22487ED4" w14:textId="523649E1" w:rsidR="00F876BB" w:rsidRPr="00F876BB" w:rsidRDefault="00F876BB" w:rsidP="00F876BB">
      <w:pPr>
        <w:rPr>
          <w:szCs w:val="28"/>
          <w:lang w:val="en-MY"/>
        </w:rPr>
      </w:pPr>
    </w:p>
    <w:p w14:paraId="07BD25CB" w14:textId="7E5F832E" w:rsidR="00F876BB" w:rsidRPr="00F876BB" w:rsidRDefault="00F876BB" w:rsidP="00F876BB">
      <w:pPr>
        <w:rPr>
          <w:szCs w:val="28"/>
          <w:lang w:val="en-MY"/>
        </w:rPr>
      </w:pPr>
    </w:p>
    <w:p w14:paraId="313882E2" w14:textId="6001E5A7" w:rsidR="00F876BB" w:rsidRPr="00F876BB" w:rsidRDefault="00F876BB" w:rsidP="00F876BB">
      <w:pPr>
        <w:rPr>
          <w:szCs w:val="28"/>
          <w:lang w:val="en-MY"/>
        </w:rPr>
      </w:pPr>
    </w:p>
    <w:p w14:paraId="43D4116F" w14:textId="39AD9A07" w:rsidR="00F876BB" w:rsidRPr="00F876BB" w:rsidRDefault="00F876BB" w:rsidP="00F876BB">
      <w:pPr>
        <w:rPr>
          <w:szCs w:val="28"/>
          <w:lang w:val="en-MY"/>
        </w:rPr>
      </w:pPr>
    </w:p>
    <w:p w14:paraId="53FADC0D" w14:textId="59D8D2EF" w:rsidR="00F876BB" w:rsidRPr="00F876BB" w:rsidRDefault="00F876BB" w:rsidP="00F876BB">
      <w:pPr>
        <w:rPr>
          <w:szCs w:val="28"/>
          <w:lang w:val="en-MY"/>
        </w:rPr>
      </w:pPr>
    </w:p>
    <w:p w14:paraId="6E211076" w14:textId="05815F74" w:rsidR="00F876BB" w:rsidRPr="00F876BB" w:rsidRDefault="00F876BB" w:rsidP="00F876BB">
      <w:pPr>
        <w:rPr>
          <w:szCs w:val="28"/>
          <w:lang w:val="en-MY"/>
        </w:rPr>
      </w:pPr>
    </w:p>
    <w:p w14:paraId="4F379DDC" w14:textId="23AFEE05" w:rsidR="00F876BB" w:rsidRPr="00F876BB" w:rsidRDefault="00F876BB" w:rsidP="00F876BB">
      <w:pPr>
        <w:rPr>
          <w:szCs w:val="28"/>
          <w:lang w:val="en-MY"/>
        </w:rPr>
      </w:pPr>
    </w:p>
    <w:p w14:paraId="2F4AFB47" w14:textId="6A9694E1" w:rsidR="00F876BB" w:rsidRPr="00F876BB" w:rsidRDefault="00F876BB" w:rsidP="00F876BB">
      <w:pPr>
        <w:rPr>
          <w:szCs w:val="28"/>
          <w:lang w:val="en-MY"/>
        </w:rPr>
      </w:pPr>
    </w:p>
    <w:p w14:paraId="2DDA5D85" w14:textId="2D4292BB" w:rsidR="00F876BB" w:rsidRPr="00F876BB" w:rsidRDefault="00F876BB" w:rsidP="00F876BB">
      <w:pPr>
        <w:rPr>
          <w:szCs w:val="28"/>
          <w:lang w:val="en-MY"/>
        </w:rPr>
      </w:pPr>
    </w:p>
    <w:p w14:paraId="6E03DA7C" w14:textId="24E1BCFC" w:rsidR="00F876BB" w:rsidRPr="00F876BB" w:rsidRDefault="00F876BB" w:rsidP="00F876BB">
      <w:pPr>
        <w:rPr>
          <w:szCs w:val="28"/>
          <w:lang w:val="en-MY"/>
        </w:rPr>
      </w:pPr>
    </w:p>
    <w:p w14:paraId="031BE5CB" w14:textId="604B52D8" w:rsidR="00F876BB" w:rsidRDefault="00F876BB" w:rsidP="00F876BB">
      <w:pPr>
        <w:rPr>
          <w:szCs w:val="28"/>
          <w:lang w:val="en-MY"/>
        </w:rPr>
      </w:pPr>
    </w:p>
    <w:p w14:paraId="44B607DB" w14:textId="16582FCF" w:rsidR="00F876BB" w:rsidRDefault="00F876BB" w:rsidP="00F876BB">
      <w:pPr>
        <w:rPr>
          <w:szCs w:val="28"/>
          <w:lang w:val="en-MY"/>
        </w:rPr>
      </w:pPr>
    </w:p>
    <w:p w14:paraId="3AF26F84" w14:textId="77777777" w:rsidR="00F876BB" w:rsidRDefault="00F876BB" w:rsidP="00F876BB">
      <w:pPr>
        <w:jc w:val="center"/>
        <w:rPr>
          <w:sz w:val="20"/>
          <w:szCs w:val="20"/>
          <w:lang w:val="en-MY"/>
        </w:rPr>
      </w:pPr>
      <w:r w:rsidRPr="00F876BB">
        <w:rPr>
          <w:sz w:val="20"/>
          <w:szCs w:val="20"/>
          <w:lang w:val="en-MY"/>
        </w:rPr>
        <w:t xml:space="preserve">According to the default settings, the selected software </w:t>
      </w:r>
    </w:p>
    <w:p w14:paraId="502EC41B" w14:textId="01ACF52C" w:rsidR="00F876BB" w:rsidRDefault="00F876BB" w:rsidP="00F876BB">
      <w:pPr>
        <w:jc w:val="center"/>
        <w:rPr>
          <w:sz w:val="20"/>
          <w:szCs w:val="20"/>
          <w:lang w:val="en-MY"/>
        </w:rPr>
      </w:pPr>
      <w:r w:rsidRPr="00F876BB">
        <w:rPr>
          <w:sz w:val="20"/>
          <w:szCs w:val="20"/>
          <w:lang w:val="en-MY"/>
        </w:rPr>
        <w:t>components are unpacked and installed in the target folder</w:t>
      </w:r>
    </w:p>
    <w:p w14:paraId="2F5B8DF5" w14:textId="6661B95B" w:rsidR="00F876BB" w:rsidRDefault="00F876BB" w:rsidP="00F876BB">
      <w:pPr>
        <w:rPr>
          <w:sz w:val="20"/>
          <w:szCs w:val="20"/>
          <w:lang w:val="en-MY"/>
        </w:rPr>
      </w:pPr>
    </w:p>
    <w:p w14:paraId="059C8C37" w14:textId="77777777" w:rsidR="00F876BB" w:rsidRPr="00F876BB" w:rsidRDefault="00F876BB" w:rsidP="00F876BB">
      <w:pPr>
        <w:rPr>
          <w:color w:val="6FA0C0" w:themeColor="text2" w:themeTint="99"/>
          <w:szCs w:val="28"/>
          <w:u w:val="single"/>
          <w:lang w:val="en-MY"/>
        </w:rPr>
      </w:pPr>
      <w:r w:rsidRPr="00F876BB">
        <w:rPr>
          <w:color w:val="6FA0C0" w:themeColor="text2" w:themeTint="99"/>
          <w:szCs w:val="28"/>
          <w:u w:val="single"/>
          <w:lang w:val="en-MY"/>
        </w:rPr>
        <w:t>Step 9: Windows Firewall blocking</w:t>
      </w:r>
    </w:p>
    <w:p w14:paraId="4E10D197" w14:textId="3A7E0E41" w:rsidR="00F876BB" w:rsidRDefault="00F876BB" w:rsidP="00F876BB">
      <w:pPr>
        <w:rPr>
          <w:szCs w:val="28"/>
          <w:lang w:val="en-MY"/>
        </w:rPr>
      </w:pPr>
      <w:r w:rsidRPr="00F876BB">
        <w:rPr>
          <w:szCs w:val="28"/>
          <w:lang w:val="en-MY"/>
        </w:rPr>
        <w:t>Your Firewall may interrupt the installation process to block some components of the XAMPP. Use the corresponding check box to enable communication between the Apache server and your private network or work network. Remember that making your XAMPP server available for public networks isn’t recommended.</w:t>
      </w:r>
    </w:p>
    <w:p w14:paraId="10F59627" w14:textId="77777777" w:rsidR="00F876BB" w:rsidRDefault="00F876BB">
      <w:pPr>
        <w:spacing w:after="200"/>
        <w:rPr>
          <w:szCs w:val="28"/>
          <w:lang w:val="en-MY"/>
        </w:rPr>
      </w:pPr>
      <w:r>
        <w:rPr>
          <w:szCs w:val="28"/>
          <w:lang w:val="en-MY"/>
        </w:rPr>
        <w:br w:type="page"/>
      </w:r>
    </w:p>
    <w:p w14:paraId="16D649FE" w14:textId="77777777" w:rsidR="00F876BB" w:rsidRPr="00F876BB" w:rsidRDefault="00F876BB" w:rsidP="00F876BB">
      <w:pPr>
        <w:rPr>
          <w:color w:val="6FA0C0" w:themeColor="text2" w:themeTint="99"/>
          <w:szCs w:val="28"/>
          <w:u w:val="single"/>
          <w:lang w:val="en-MY"/>
        </w:rPr>
      </w:pPr>
      <w:r w:rsidRPr="00F876BB">
        <w:rPr>
          <w:color w:val="6FA0C0" w:themeColor="text2" w:themeTint="99"/>
          <w:szCs w:val="28"/>
          <w:u w:val="single"/>
          <w:lang w:val="en-MY"/>
        </w:rPr>
        <w:lastRenderedPageBreak/>
        <w:t>Step 10: Complete installation</w:t>
      </w:r>
    </w:p>
    <w:p w14:paraId="01A88EE1" w14:textId="7F0D8461" w:rsidR="00F876BB" w:rsidRDefault="00F876BB" w:rsidP="00F876BB">
      <w:pPr>
        <w:rPr>
          <w:szCs w:val="28"/>
          <w:lang w:val="en-MY"/>
        </w:rPr>
      </w:pPr>
      <w:r w:rsidRPr="00F876BB">
        <w:rPr>
          <w:szCs w:val="28"/>
          <w:lang w:val="en-MY"/>
        </w:rPr>
        <w:t>Once all the components are unpacked and installed, you can close the setup wizard by clicking on ‘Finish’. Click to tick the corresponding check box and open the XAMPP Control Panel once the installation process is finished.</w:t>
      </w:r>
    </w:p>
    <w:p w14:paraId="4EB2FCF3" w14:textId="2A8A24D4" w:rsidR="00F876BB" w:rsidRDefault="00F876BB" w:rsidP="00F876BB">
      <w:pPr>
        <w:rPr>
          <w:szCs w:val="28"/>
          <w:lang w:val="en-MY"/>
        </w:rPr>
      </w:pPr>
      <w:r w:rsidRPr="00F876BB">
        <w:rPr>
          <w:noProof/>
          <w:szCs w:val="28"/>
          <w:lang w:val="en-MY"/>
        </w:rPr>
        <w:drawing>
          <wp:anchor distT="0" distB="0" distL="114300" distR="114300" simplePos="0" relativeHeight="251667456" behindDoc="1" locked="0" layoutInCell="1" allowOverlap="1" wp14:anchorId="2033A2B0" wp14:editId="0FCEFD44">
            <wp:simplePos x="0" y="0"/>
            <wp:positionH relativeFrom="margin">
              <wp:align>center</wp:align>
            </wp:positionH>
            <wp:positionV relativeFrom="paragraph">
              <wp:posOffset>90613</wp:posOffset>
            </wp:positionV>
            <wp:extent cx="4019106" cy="3401341"/>
            <wp:effectExtent l="0" t="0" r="635" b="8890"/>
            <wp:wrapTight wrapText="bothSides">
              <wp:wrapPolygon edited="0">
                <wp:start x="0" y="0"/>
                <wp:lineTo x="0" y="21535"/>
                <wp:lineTo x="21501" y="21535"/>
                <wp:lineTo x="2150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19106" cy="3401341"/>
                    </a:xfrm>
                    <a:prstGeom prst="rect">
                      <a:avLst/>
                    </a:prstGeom>
                  </pic:spPr>
                </pic:pic>
              </a:graphicData>
            </a:graphic>
          </wp:anchor>
        </w:drawing>
      </w:r>
    </w:p>
    <w:p w14:paraId="10B3A97E" w14:textId="24564771" w:rsidR="00F876BB" w:rsidRPr="00F876BB" w:rsidRDefault="00F876BB" w:rsidP="00F876BB">
      <w:pPr>
        <w:rPr>
          <w:szCs w:val="28"/>
          <w:lang w:val="en-MY"/>
        </w:rPr>
      </w:pPr>
    </w:p>
    <w:p w14:paraId="1CFF9252" w14:textId="139D0638" w:rsidR="00F876BB" w:rsidRPr="00F876BB" w:rsidRDefault="00F876BB" w:rsidP="00F876BB">
      <w:pPr>
        <w:rPr>
          <w:szCs w:val="28"/>
          <w:lang w:val="en-MY"/>
        </w:rPr>
      </w:pPr>
    </w:p>
    <w:p w14:paraId="0A044F30" w14:textId="625EAACB" w:rsidR="00F876BB" w:rsidRPr="00F876BB" w:rsidRDefault="00F876BB" w:rsidP="00F876BB">
      <w:pPr>
        <w:rPr>
          <w:szCs w:val="28"/>
          <w:lang w:val="en-MY"/>
        </w:rPr>
      </w:pPr>
    </w:p>
    <w:p w14:paraId="64CB1D16" w14:textId="5F27D20C" w:rsidR="00F876BB" w:rsidRPr="00F876BB" w:rsidRDefault="00F876BB" w:rsidP="00F876BB">
      <w:pPr>
        <w:rPr>
          <w:szCs w:val="28"/>
          <w:lang w:val="en-MY"/>
        </w:rPr>
      </w:pPr>
    </w:p>
    <w:p w14:paraId="15B1F645" w14:textId="67417BB9" w:rsidR="00F876BB" w:rsidRPr="00F876BB" w:rsidRDefault="00F876BB" w:rsidP="00F876BB">
      <w:pPr>
        <w:rPr>
          <w:szCs w:val="28"/>
          <w:lang w:val="en-MY"/>
        </w:rPr>
      </w:pPr>
    </w:p>
    <w:p w14:paraId="56344D0F" w14:textId="2F7D2506" w:rsidR="00F876BB" w:rsidRPr="00F876BB" w:rsidRDefault="00F876BB" w:rsidP="00F876BB">
      <w:pPr>
        <w:rPr>
          <w:szCs w:val="28"/>
          <w:lang w:val="en-MY"/>
        </w:rPr>
      </w:pPr>
    </w:p>
    <w:p w14:paraId="6F021238" w14:textId="3D81F3A4" w:rsidR="00F876BB" w:rsidRPr="00F876BB" w:rsidRDefault="00F876BB" w:rsidP="00F876BB">
      <w:pPr>
        <w:rPr>
          <w:szCs w:val="28"/>
          <w:lang w:val="en-MY"/>
        </w:rPr>
      </w:pPr>
    </w:p>
    <w:p w14:paraId="3D6CB9D0" w14:textId="0F21353C" w:rsidR="00F876BB" w:rsidRPr="00F876BB" w:rsidRDefault="00F876BB" w:rsidP="00F876BB">
      <w:pPr>
        <w:rPr>
          <w:szCs w:val="28"/>
          <w:lang w:val="en-MY"/>
        </w:rPr>
      </w:pPr>
    </w:p>
    <w:p w14:paraId="0803FC04" w14:textId="1BE7E84B" w:rsidR="00F876BB" w:rsidRPr="00F876BB" w:rsidRDefault="00F876BB" w:rsidP="00F876BB">
      <w:pPr>
        <w:rPr>
          <w:szCs w:val="28"/>
          <w:lang w:val="en-MY"/>
        </w:rPr>
      </w:pPr>
    </w:p>
    <w:p w14:paraId="2AC7399F" w14:textId="37FA6154" w:rsidR="00F876BB" w:rsidRPr="00F876BB" w:rsidRDefault="00F876BB" w:rsidP="00F876BB">
      <w:pPr>
        <w:rPr>
          <w:szCs w:val="28"/>
          <w:lang w:val="en-MY"/>
        </w:rPr>
      </w:pPr>
    </w:p>
    <w:p w14:paraId="1B74A1D1" w14:textId="6470A1A5" w:rsidR="00F876BB" w:rsidRPr="00F876BB" w:rsidRDefault="00F876BB" w:rsidP="00F876BB">
      <w:pPr>
        <w:rPr>
          <w:szCs w:val="28"/>
          <w:lang w:val="en-MY"/>
        </w:rPr>
      </w:pPr>
    </w:p>
    <w:p w14:paraId="4FF62529" w14:textId="30FC7727" w:rsidR="00F876BB" w:rsidRPr="00F876BB" w:rsidRDefault="00F876BB" w:rsidP="00F876BB">
      <w:pPr>
        <w:rPr>
          <w:szCs w:val="28"/>
          <w:lang w:val="en-MY"/>
        </w:rPr>
      </w:pPr>
    </w:p>
    <w:p w14:paraId="6073E42A" w14:textId="590506A8" w:rsidR="00F876BB" w:rsidRDefault="00F876BB" w:rsidP="00F876BB">
      <w:pPr>
        <w:rPr>
          <w:szCs w:val="28"/>
          <w:lang w:val="en-MY"/>
        </w:rPr>
      </w:pPr>
    </w:p>
    <w:p w14:paraId="30DD4E59" w14:textId="351374B7" w:rsidR="00F876BB" w:rsidRPr="00F876BB" w:rsidRDefault="00F876BB" w:rsidP="00F876BB">
      <w:pPr>
        <w:rPr>
          <w:szCs w:val="28"/>
          <w:lang w:val="en-MY"/>
        </w:rPr>
      </w:pPr>
    </w:p>
    <w:p w14:paraId="467155CA" w14:textId="04F500E6" w:rsidR="00F876BB" w:rsidRDefault="00F876BB" w:rsidP="00F876BB">
      <w:pPr>
        <w:rPr>
          <w:szCs w:val="28"/>
          <w:lang w:val="en-MY"/>
        </w:rPr>
      </w:pPr>
    </w:p>
    <w:p w14:paraId="46303B37" w14:textId="786917CC" w:rsidR="006E52D5" w:rsidRDefault="00F876BB" w:rsidP="00F876BB">
      <w:pPr>
        <w:jc w:val="center"/>
        <w:rPr>
          <w:sz w:val="20"/>
          <w:szCs w:val="20"/>
          <w:lang w:val="en-MY"/>
        </w:rPr>
      </w:pPr>
      <w:r w:rsidRPr="00F876BB">
        <w:rPr>
          <w:sz w:val="20"/>
          <w:szCs w:val="20"/>
          <w:lang w:val="en-MY"/>
        </w:rPr>
        <w:t>By clicking on 'finish', the XAMPP Setup Wizard is completed</w:t>
      </w:r>
    </w:p>
    <w:p w14:paraId="72C2F33A" w14:textId="77777777" w:rsidR="006E52D5" w:rsidRDefault="006E52D5">
      <w:pPr>
        <w:spacing w:after="200"/>
        <w:rPr>
          <w:sz w:val="20"/>
          <w:szCs w:val="20"/>
          <w:lang w:val="en-MY"/>
        </w:rPr>
      </w:pPr>
      <w:r>
        <w:rPr>
          <w:sz w:val="20"/>
          <w:szCs w:val="20"/>
          <w:lang w:val="en-MY"/>
        </w:rPr>
        <w:br w:type="page"/>
      </w:r>
    </w:p>
    <w:p w14:paraId="04C799EF" w14:textId="665D9BE0" w:rsidR="00F876BB" w:rsidRDefault="006E52D5" w:rsidP="006E52D5">
      <w:pPr>
        <w:pStyle w:val="Heading2"/>
        <w:rPr>
          <w:sz w:val="32"/>
          <w:szCs w:val="32"/>
          <w:lang w:val="en-MY"/>
        </w:rPr>
      </w:pPr>
      <w:bookmarkStart w:id="4" w:name="_Toc97563526"/>
      <w:r>
        <w:rPr>
          <w:sz w:val="32"/>
          <w:szCs w:val="32"/>
          <w:lang w:val="en-MY"/>
        </w:rPr>
        <w:lastRenderedPageBreak/>
        <w:t>2.3 The XAMPP Control Panel</w:t>
      </w:r>
      <w:bookmarkEnd w:id="4"/>
    </w:p>
    <w:p w14:paraId="62AB3FE7" w14:textId="77777777" w:rsidR="006E52D5" w:rsidRDefault="006E52D5" w:rsidP="006E52D5">
      <w:pPr>
        <w:jc w:val="both"/>
      </w:pPr>
      <w:r>
        <w:t>Controls for the individual components of your test server can be reached through the XAMPP Control Panel. The clear user interface logs all actions and allows you to start or stop individual modules with a single. The XAMPP Control Panel also offers you various other buttons, including:</w:t>
      </w:r>
    </w:p>
    <w:p w14:paraId="5EBF6EB0" w14:textId="77777777" w:rsidR="006E52D5" w:rsidRDefault="006E52D5" w:rsidP="006E52D5">
      <w:pPr>
        <w:jc w:val="both"/>
      </w:pPr>
    </w:p>
    <w:p w14:paraId="710633BF" w14:textId="77777777" w:rsidR="006E52D5" w:rsidRDefault="006E52D5" w:rsidP="006E52D5">
      <w:pPr>
        <w:pStyle w:val="ListParagraph"/>
        <w:numPr>
          <w:ilvl w:val="0"/>
          <w:numId w:val="3"/>
        </w:numPr>
        <w:jc w:val="both"/>
      </w:pPr>
      <w:r>
        <w:t>Config: allows you to configure the XAMPP as well as the individual components</w:t>
      </w:r>
    </w:p>
    <w:p w14:paraId="721E2D7B" w14:textId="77777777" w:rsidR="006E52D5" w:rsidRPr="006E52D5" w:rsidRDefault="006E52D5" w:rsidP="006E52D5">
      <w:pPr>
        <w:pStyle w:val="ListParagraph"/>
        <w:numPr>
          <w:ilvl w:val="0"/>
          <w:numId w:val="3"/>
        </w:numPr>
        <w:jc w:val="both"/>
        <w:rPr>
          <w:color w:val="6FA0C0" w:themeColor="text2" w:themeTint="99"/>
        </w:rPr>
      </w:pPr>
      <w:r w:rsidRPr="006E52D5">
        <w:rPr>
          <w:color w:val="6FA0C0" w:themeColor="text2" w:themeTint="99"/>
        </w:rPr>
        <w:t>Netstat: shows all running processes on the local computer</w:t>
      </w:r>
    </w:p>
    <w:p w14:paraId="2CA8C982" w14:textId="77777777" w:rsidR="006E52D5" w:rsidRDefault="006E52D5" w:rsidP="006E52D5">
      <w:pPr>
        <w:pStyle w:val="ListParagraph"/>
        <w:numPr>
          <w:ilvl w:val="0"/>
          <w:numId w:val="3"/>
        </w:numPr>
        <w:jc w:val="both"/>
      </w:pPr>
      <w:r>
        <w:t>Shell: opens a UNIX shell</w:t>
      </w:r>
    </w:p>
    <w:p w14:paraId="13129B5B" w14:textId="77777777" w:rsidR="006E52D5" w:rsidRPr="006E52D5" w:rsidRDefault="006E52D5" w:rsidP="006E52D5">
      <w:pPr>
        <w:pStyle w:val="ListParagraph"/>
        <w:numPr>
          <w:ilvl w:val="0"/>
          <w:numId w:val="3"/>
        </w:numPr>
        <w:jc w:val="both"/>
        <w:rPr>
          <w:color w:val="6FA0C0" w:themeColor="text2" w:themeTint="99"/>
        </w:rPr>
      </w:pPr>
      <w:r w:rsidRPr="006E52D5">
        <w:rPr>
          <w:color w:val="6FA0C0" w:themeColor="text2" w:themeTint="99"/>
        </w:rPr>
        <w:t>Explorer: opens the XAMPP folder in Windows Explorer</w:t>
      </w:r>
    </w:p>
    <w:p w14:paraId="1A31AB1C" w14:textId="77777777" w:rsidR="006E52D5" w:rsidRDefault="006E52D5" w:rsidP="006E52D5">
      <w:pPr>
        <w:pStyle w:val="ListParagraph"/>
        <w:numPr>
          <w:ilvl w:val="0"/>
          <w:numId w:val="3"/>
        </w:numPr>
        <w:jc w:val="both"/>
      </w:pPr>
      <w:r>
        <w:t>Services: shows all services currently running in the background</w:t>
      </w:r>
    </w:p>
    <w:p w14:paraId="4AA1F14D" w14:textId="77777777" w:rsidR="006E52D5" w:rsidRPr="006E52D5" w:rsidRDefault="006E52D5" w:rsidP="006E52D5">
      <w:pPr>
        <w:pStyle w:val="ListParagraph"/>
        <w:numPr>
          <w:ilvl w:val="0"/>
          <w:numId w:val="3"/>
        </w:numPr>
        <w:jc w:val="both"/>
        <w:rPr>
          <w:color w:val="6FA0C0" w:themeColor="text2" w:themeTint="99"/>
        </w:rPr>
      </w:pPr>
      <w:r w:rsidRPr="006E52D5">
        <w:rPr>
          <w:color w:val="6FA0C0" w:themeColor="text2" w:themeTint="99"/>
        </w:rPr>
        <w:t>Help: offers links to user forums</w:t>
      </w:r>
    </w:p>
    <w:p w14:paraId="3031D0C5" w14:textId="41B2FE13" w:rsidR="006E52D5" w:rsidRDefault="006E52D5" w:rsidP="006E52D5">
      <w:pPr>
        <w:pStyle w:val="ListParagraph"/>
        <w:numPr>
          <w:ilvl w:val="0"/>
          <w:numId w:val="3"/>
        </w:numPr>
        <w:jc w:val="both"/>
      </w:pPr>
      <w:r>
        <w:t>Quit: closes the XAMPP Control Panel</w:t>
      </w:r>
    </w:p>
    <w:p w14:paraId="0AC9F659" w14:textId="7B3127D0" w:rsidR="006E52D5" w:rsidRDefault="006E52D5" w:rsidP="006E52D5">
      <w:pPr>
        <w:jc w:val="both"/>
      </w:pPr>
      <w:r w:rsidRPr="006E52D5">
        <w:rPr>
          <w:noProof/>
        </w:rPr>
        <w:drawing>
          <wp:anchor distT="0" distB="0" distL="114300" distR="114300" simplePos="0" relativeHeight="251668480" behindDoc="1" locked="0" layoutInCell="1" allowOverlap="1" wp14:anchorId="42434965" wp14:editId="27D140BD">
            <wp:simplePos x="0" y="0"/>
            <wp:positionH relativeFrom="margin">
              <wp:align>right</wp:align>
            </wp:positionH>
            <wp:positionV relativeFrom="paragraph">
              <wp:posOffset>195432</wp:posOffset>
            </wp:positionV>
            <wp:extent cx="6309360" cy="3688080"/>
            <wp:effectExtent l="0" t="0" r="0" b="7620"/>
            <wp:wrapTight wrapText="bothSides">
              <wp:wrapPolygon edited="0">
                <wp:start x="0" y="0"/>
                <wp:lineTo x="0" y="21533"/>
                <wp:lineTo x="21522" y="21533"/>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09360" cy="3688080"/>
                    </a:xfrm>
                    <a:prstGeom prst="rect">
                      <a:avLst/>
                    </a:prstGeom>
                  </pic:spPr>
                </pic:pic>
              </a:graphicData>
            </a:graphic>
          </wp:anchor>
        </w:drawing>
      </w:r>
    </w:p>
    <w:p w14:paraId="52A1E0F8" w14:textId="00E9B7D4" w:rsidR="006E52D5" w:rsidRDefault="006E52D5" w:rsidP="006E52D5">
      <w:pPr>
        <w:jc w:val="center"/>
        <w:rPr>
          <w:sz w:val="20"/>
          <w:szCs w:val="20"/>
        </w:rPr>
      </w:pPr>
      <w:r w:rsidRPr="006E52D5">
        <w:rPr>
          <w:sz w:val="20"/>
          <w:szCs w:val="20"/>
        </w:rPr>
        <w:t>In the Control Panel, you can start and stop individual modules</w:t>
      </w:r>
    </w:p>
    <w:p w14:paraId="213DECD3" w14:textId="77777777" w:rsidR="006E52D5" w:rsidRDefault="006E52D5">
      <w:pPr>
        <w:spacing w:after="200"/>
        <w:rPr>
          <w:sz w:val="20"/>
          <w:szCs w:val="20"/>
        </w:rPr>
      </w:pPr>
      <w:r>
        <w:rPr>
          <w:sz w:val="20"/>
          <w:szCs w:val="20"/>
        </w:rPr>
        <w:br w:type="page"/>
      </w:r>
    </w:p>
    <w:p w14:paraId="35C5D0D8" w14:textId="2C5CDD04" w:rsidR="006E52D5" w:rsidRDefault="00864889" w:rsidP="00864889">
      <w:pPr>
        <w:pStyle w:val="Heading2"/>
        <w:rPr>
          <w:sz w:val="32"/>
          <w:szCs w:val="32"/>
        </w:rPr>
      </w:pPr>
      <w:bookmarkStart w:id="5" w:name="_Toc97563527"/>
      <w:r>
        <w:rPr>
          <w:sz w:val="32"/>
          <w:szCs w:val="32"/>
        </w:rPr>
        <w:lastRenderedPageBreak/>
        <w:t>2.4 Starting XAMPP modules</w:t>
      </w:r>
      <w:bookmarkEnd w:id="5"/>
    </w:p>
    <w:p w14:paraId="65FEBB19" w14:textId="79448718" w:rsidR="00864889" w:rsidRDefault="00864889" w:rsidP="00864889">
      <w:r w:rsidRPr="00864889">
        <w:t>Individual modules can be started or stopped on the XAMPP Control Panel through the corresponding buttons under ‘Actions’. You can see which modules have been started because their names are highlighted green under the ‘Module’ title.</w:t>
      </w:r>
    </w:p>
    <w:p w14:paraId="4FF06B17" w14:textId="55493289" w:rsidR="00864889" w:rsidRDefault="00864889" w:rsidP="00864889"/>
    <w:p w14:paraId="7424A229" w14:textId="447C35C2" w:rsidR="00864889" w:rsidRDefault="00F97F99" w:rsidP="00864889">
      <w:r>
        <w:t>In order to run the current</w:t>
      </w:r>
      <w:r w:rsidR="00864889">
        <w:t xml:space="preserve"> project</w:t>
      </w:r>
      <w:r>
        <w:t>,</w:t>
      </w:r>
      <w:r w:rsidR="00864889">
        <w:t xml:space="preserve"> </w:t>
      </w:r>
      <w:r w:rsidR="00864889">
        <w:rPr>
          <w:color w:val="6FA0C0" w:themeColor="text2" w:themeTint="99"/>
        </w:rPr>
        <w:t>A</w:t>
      </w:r>
      <w:r w:rsidR="00864889" w:rsidRPr="00864889">
        <w:rPr>
          <w:color w:val="6FA0C0" w:themeColor="text2" w:themeTint="99"/>
        </w:rPr>
        <w:t>pache and MySQL</w:t>
      </w:r>
      <w:r>
        <w:rPr>
          <w:color w:val="6FA0C0" w:themeColor="text2" w:themeTint="99"/>
        </w:rPr>
        <w:t xml:space="preserve"> </w:t>
      </w:r>
      <w:r w:rsidRPr="00F97F99">
        <w:t>is enough</w:t>
      </w:r>
      <w:r w:rsidR="00864889" w:rsidRPr="00864889">
        <w:t>.</w:t>
      </w:r>
    </w:p>
    <w:p w14:paraId="6C273C39" w14:textId="3005B144" w:rsidR="00F97F99" w:rsidRDefault="00F97F99" w:rsidP="00864889">
      <w:r>
        <w:t xml:space="preserve">Press </w:t>
      </w:r>
      <w:r w:rsidRPr="00F97F99">
        <w:rPr>
          <w:color w:val="74B5E4" w:themeColor="accent2" w:themeTint="99"/>
        </w:rPr>
        <w:t xml:space="preserve">Start </w:t>
      </w:r>
      <w:r>
        <w:t xml:space="preserve">button under the Actions column for </w:t>
      </w:r>
      <w:r>
        <w:rPr>
          <w:color w:val="6FA0C0" w:themeColor="text2" w:themeTint="99"/>
        </w:rPr>
        <w:t>A</w:t>
      </w:r>
      <w:r w:rsidRPr="00864889">
        <w:rPr>
          <w:color w:val="6FA0C0" w:themeColor="text2" w:themeTint="99"/>
        </w:rPr>
        <w:t>pache and MySQL</w:t>
      </w:r>
      <w:r>
        <w:rPr>
          <w:color w:val="6FA0C0" w:themeColor="text2" w:themeTint="99"/>
        </w:rPr>
        <w:t>.</w:t>
      </w:r>
      <w:r>
        <w:t xml:space="preserve"> </w:t>
      </w:r>
    </w:p>
    <w:p w14:paraId="171941C4" w14:textId="060F2C03" w:rsidR="00864889" w:rsidRDefault="00864889" w:rsidP="00864889">
      <w:r w:rsidRPr="00864889">
        <w:rPr>
          <w:noProof/>
        </w:rPr>
        <w:drawing>
          <wp:anchor distT="0" distB="0" distL="114300" distR="114300" simplePos="0" relativeHeight="251669504" behindDoc="1" locked="0" layoutInCell="1" allowOverlap="1" wp14:anchorId="7A018E73" wp14:editId="214197BB">
            <wp:simplePos x="0" y="0"/>
            <wp:positionH relativeFrom="margin">
              <wp:align>center</wp:align>
            </wp:positionH>
            <wp:positionV relativeFrom="paragraph">
              <wp:posOffset>14767</wp:posOffset>
            </wp:positionV>
            <wp:extent cx="4731385" cy="2816860"/>
            <wp:effectExtent l="0" t="0" r="0" b="2540"/>
            <wp:wrapTight wrapText="bothSides">
              <wp:wrapPolygon edited="0">
                <wp:start x="0" y="0"/>
                <wp:lineTo x="0" y="21473"/>
                <wp:lineTo x="21481" y="21473"/>
                <wp:lineTo x="214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31385" cy="2816860"/>
                    </a:xfrm>
                    <a:prstGeom prst="rect">
                      <a:avLst/>
                    </a:prstGeom>
                  </pic:spPr>
                </pic:pic>
              </a:graphicData>
            </a:graphic>
            <wp14:sizeRelH relativeFrom="margin">
              <wp14:pctWidth>0</wp14:pctWidth>
            </wp14:sizeRelH>
            <wp14:sizeRelV relativeFrom="margin">
              <wp14:pctHeight>0</wp14:pctHeight>
            </wp14:sizeRelV>
          </wp:anchor>
        </w:drawing>
      </w:r>
    </w:p>
    <w:p w14:paraId="02451159" w14:textId="361CB316" w:rsidR="00864889" w:rsidRPr="00864889" w:rsidRDefault="00864889" w:rsidP="00864889"/>
    <w:p w14:paraId="03B334A9" w14:textId="309ECF4B" w:rsidR="00864889" w:rsidRDefault="00864889" w:rsidP="00864889"/>
    <w:p w14:paraId="57833D1F" w14:textId="7B2EAAF3" w:rsidR="00864889" w:rsidRPr="00864889" w:rsidRDefault="00864889" w:rsidP="00864889"/>
    <w:p w14:paraId="486119D3" w14:textId="50287CB5" w:rsidR="00864889" w:rsidRPr="00864889" w:rsidRDefault="00864889" w:rsidP="00864889"/>
    <w:p w14:paraId="3C45096A" w14:textId="3F87034C" w:rsidR="00864889" w:rsidRPr="00864889" w:rsidRDefault="00864889" w:rsidP="00864889"/>
    <w:p w14:paraId="399641A4" w14:textId="546111E9" w:rsidR="00864889" w:rsidRPr="00864889" w:rsidRDefault="00864889" w:rsidP="00864889"/>
    <w:p w14:paraId="2AF8EF9D" w14:textId="2B0D16F4" w:rsidR="00864889" w:rsidRPr="00864889" w:rsidRDefault="00864889" w:rsidP="00864889"/>
    <w:p w14:paraId="30365BF8" w14:textId="3072FDF4" w:rsidR="00864889" w:rsidRPr="00864889" w:rsidRDefault="00864889" w:rsidP="00864889"/>
    <w:p w14:paraId="468550B5" w14:textId="03760C25" w:rsidR="00864889" w:rsidRPr="00864889" w:rsidRDefault="00864889" w:rsidP="00864889"/>
    <w:p w14:paraId="62BC997E" w14:textId="78595D7F" w:rsidR="00864889" w:rsidRPr="00864889" w:rsidRDefault="00864889" w:rsidP="00864889"/>
    <w:p w14:paraId="1764D277" w14:textId="11EAE67E" w:rsidR="00864889" w:rsidRPr="00864889" w:rsidRDefault="00864889" w:rsidP="00864889"/>
    <w:p w14:paraId="7B991948" w14:textId="3B6BD11F" w:rsidR="00864889" w:rsidRDefault="00864889" w:rsidP="00864889"/>
    <w:p w14:paraId="324276BE" w14:textId="67D61226" w:rsidR="00864889" w:rsidRPr="00864889" w:rsidRDefault="00864889" w:rsidP="00864889">
      <w:pPr>
        <w:jc w:val="center"/>
        <w:rPr>
          <w:sz w:val="20"/>
          <w:szCs w:val="20"/>
        </w:rPr>
      </w:pPr>
      <w:r w:rsidRPr="00864889">
        <w:rPr>
          <w:sz w:val="20"/>
          <w:szCs w:val="20"/>
        </w:rPr>
        <w:t>An active module is marked in green in the Control Panel</w:t>
      </w:r>
    </w:p>
    <w:p w14:paraId="2A3F5BC4" w14:textId="0197A272" w:rsidR="00864889" w:rsidRDefault="00864889">
      <w:pPr>
        <w:spacing w:after="200"/>
        <w:rPr>
          <w:sz w:val="20"/>
          <w:szCs w:val="20"/>
        </w:rPr>
      </w:pPr>
      <w:r>
        <w:rPr>
          <w:sz w:val="20"/>
          <w:szCs w:val="20"/>
        </w:rPr>
        <w:br w:type="page"/>
      </w:r>
    </w:p>
    <w:p w14:paraId="313FA789" w14:textId="79DF229E" w:rsidR="00864889" w:rsidRDefault="00C45A47" w:rsidP="00C45A47">
      <w:pPr>
        <w:pStyle w:val="Heading2"/>
        <w:rPr>
          <w:sz w:val="32"/>
          <w:szCs w:val="32"/>
        </w:rPr>
      </w:pPr>
      <w:bookmarkStart w:id="6" w:name="_Toc97563528"/>
      <w:r>
        <w:rPr>
          <w:sz w:val="32"/>
          <w:szCs w:val="32"/>
        </w:rPr>
        <w:lastRenderedPageBreak/>
        <w:t>2.5 Setup the database</w:t>
      </w:r>
      <w:bookmarkEnd w:id="6"/>
    </w:p>
    <w:p w14:paraId="003FF493" w14:textId="65D32A1B" w:rsidR="00C45A47" w:rsidRDefault="00A068E3" w:rsidP="00C45A47">
      <w:r>
        <w:t xml:space="preserve">After </w:t>
      </w:r>
      <w:r w:rsidR="00C45A47">
        <w:rPr>
          <w:color w:val="6FA0C0" w:themeColor="text2" w:themeTint="99"/>
        </w:rPr>
        <w:t>A</w:t>
      </w:r>
      <w:r w:rsidR="00C45A47" w:rsidRPr="00864889">
        <w:rPr>
          <w:color w:val="6FA0C0" w:themeColor="text2" w:themeTint="99"/>
        </w:rPr>
        <w:t>pache and MySQL</w:t>
      </w:r>
      <w:r w:rsidR="00C45A47">
        <w:t xml:space="preserve"> </w:t>
      </w:r>
      <w:r>
        <w:t>in</w:t>
      </w:r>
      <w:r w:rsidR="00C45A47">
        <w:t xml:space="preserve"> XAMPP</w:t>
      </w:r>
      <w:r>
        <w:t xml:space="preserve"> is running</w:t>
      </w:r>
      <w:r w:rsidR="00C45A47">
        <w:t xml:space="preserve">, </w:t>
      </w:r>
      <w:r>
        <w:t xml:space="preserve">you will need </w:t>
      </w:r>
      <w:r w:rsidR="00C45A47">
        <w:t xml:space="preserve">to </w:t>
      </w:r>
      <w:r>
        <w:t xml:space="preserve">navigate to </w:t>
      </w:r>
      <w:r w:rsidR="00C45A47">
        <w:t xml:space="preserve">the </w:t>
      </w:r>
      <w:r>
        <w:t>browser</w:t>
      </w:r>
      <w:r w:rsidR="00C45A47">
        <w:t xml:space="preserve"> and </w:t>
      </w:r>
      <w:r w:rsidRPr="00A068E3">
        <w:t>access to</w:t>
      </w:r>
      <w:r w:rsidR="00C45A47" w:rsidRPr="00B16328">
        <w:rPr>
          <w:color w:val="6FA0C0" w:themeColor="text2" w:themeTint="99"/>
        </w:rPr>
        <w:t xml:space="preserve"> localhost </w:t>
      </w:r>
      <w:r w:rsidR="00DE7092">
        <w:t>to import the SQL file</w:t>
      </w:r>
      <w:r w:rsidR="00B16328">
        <w:t>(</w:t>
      </w:r>
      <w:proofErr w:type="spellStart"/>
      <w:r w:rsidR="00B16328">
        <w:t>face_attendance.sql</w:t>
      </w:r>
      <w:proofErr w:type="spellEnd"/>
      <w:r w:rsidR="00B16328">
        <w:t>)</w:t>
      </w:r>
      <w:r w:rsidR="00DE7092">
        <w:t>. The SQL file can</w:t>
      </w:r>
      <w:r>
        <w:t xml:space="preserve"> be</w:t>
      </w:r>
      <w:r w:rsidR="00DE7092">
        <w:t xml:space="preserve"> </w:t>
      </w:r>
      <w:r w:rsidR="00F97F99">
        <w:t>f</w:t>
      </w:r>
      <w:r>
        <w:t>ound</w:t>
      </w:r>
      <w:r w:rsidR="00DE7092">
        <w:t xml:space="preserve"> </w:t>
      </w:r>
      <w:r>
        <w:t>in the folder extract before</w:t>
      </w:r>
      <w:r w:rsidR="00DE7092">
        <w:t>.</w:t>
      </w:r>
    </w:p>
    <w:p w14:paraId="71032D7D" w14:textId="1BD800A5" w:rsidR="00A068E3" w:rsidRDefault="00A068E3" w:rsidP="00C45A47">
      <w:r>
        <w:t xml:space="preserve">You can access to localhost by clicking the </w:t>
      </w:r>
      <w:proofErr w:type="gramStart"/>
      <w:r w:rsidRPr="00A068E3">
        <w:rPr>
          <w:color w:val="76CDEE" w:themeColor="accent1" w:themeTint="99"/>
        </w:rPr>
        <w:t>Admin</w:t>
      </w:r>
      <w:proofErr w:type="gramEnd"/>
      <w:r w:rsidRPr="00A068E3">
        <w:rPr>
          <w:color w:val="76CDEE" w:themeColor="accent1" w:themeTint="99"/>
        </w:rPr>
        <w:t xml:space="preserve"> </w:t>
      </w:r>
      <w:r>
        <w:t>button in the same row with MySQL or manually enter the link</w:t>
      </w:r>
      <w:r w:rsidR="00A335BA">
        <w:t xml:space="preserve">: </w:t>
      </w:r>
      <w:hyperlink r:id="rId21" w:history="1">
        <w:r w:rsidR="00A335BA" w:rsidRPr="00A335BA">
          <w:rPr>
            <w:rStyle w:val="Hyperlink"/>
            <w:color w:val="A9DB65" w:themeColor="hyperlink" w:themeTint="99"/>
          </w:rPr>
          <w:t>http://localhost/phpmyadmin</w:t>
        </w:r>
      </w:hyperlink>
    </w:p>
    <w:p w14:paraId="0E122863" w14:textId="673E42B1" w:rsidR="00DE7092" w:rsidRDefault="00A068E3" w:rsidP="00A335BA">
      <w:pPr>
        <w:jc w:val="center"/>
      </w:pPr>
      <w:r w:rsidRPr="00A068E3">
        <w:rPr>
          <w:noProof/>
        </w:rPr>
        <w:drawing>
          <wp:inline distT="0" distB="0" distL="0" distR="0" wp14:anchorId="4BA4B0B3" wp14:editId="081B9F58">
            <wp:extent cx="800169"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0169" cy="975445"/>
                    </a:xfrm>
                    <a:prstGeom prst="rect">
                      <a:avLst/>
                    </a:prstGeom>
                  </pic:spPr>
                </pic:pic>
              </a:graphicData>
            </a:graphic>
          </wp:inline>
        </w:drawing>
      </w:r>
    </w:p>
    <w:p w14:paraId="5A916707" w14:textId="7F378519" w:rsidR="00A335BA" w:rsidRDefault="00A335BA" w:rsidP="00A335BA">
      <w:pPr>
        <w:jc w:val="center"/>
      </w:pPr>
      <w:r>
        <w:rPr>
          <w:sz w:val="20"/>
          <w:szCs w:val="20"/>
        </w:rPr>
        <w:t>Admin button located besides Stop</w:t>
      </w:r>
    </w:p>
    <w:p w14:paraId="2073274D" w14:textId="77777777" w:rsidR="008E2F58" w:rsidRDefault="008E2F58" w:rsidP="00C45A47">
      <w:pPr>
        <w:rPr>
          <w:color w:val="6FA0C0" w:themeColor="text2" w:themeTint="99"/>
        </w:rPr>
      </w:pPr>
    </w:p>
    <w:p w14:paraId="40334454" w14:textId="7C9ECC15" w:rsidR="008E2F58" w:rsidRPr="008E2F58" w:rsidRDefault="008E2F58" w:rsidP="008E2F58">
      <w:pPr>
        <w:tabs>
          <w:tab w:val="center" w:pos="4968"/>
        </w:tabs>
        <w:spacing w:after="200"/>
        <w:rPr>
          <w:sz w:val="20"/>
          <w:szCs w:val="20"/>
        </w:rPr>
      </w:pPr>
      <w:r w:rsidRPr="008E2F58">
        <w:rPr>
          <w:noProof/>
        </w:rPr>
        <w:drawing>
          <wp:anchor distT="0" distB="0" distL="114300" distR="114300" simplePos="0" relativeHeight="251672576" behindDoc="1" locked="0" layoutInCell="1" allowOverlap="1" wp14:anchorId="7D8E3D42" wp14:editId="04C037DF">
            <wp:simplePos x="0" y="0"/>
            <wp:positionH relativeFrom="margin">
              <wp:align>left</wp:align>
            </wp:positionH>
            <wp:positionV relativeFrom="paragraph">
              <wp:posOffset>143258</wp:posOffset>
            </wp:positionV>
            <wp:extent cx="6165215" cy="4688840"/>
            <wp:effectExtent l="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5215" cy="4688840"/>
                    </a:xfrm>
                    <a:prstGeom prst="rect">
                      <a:avLst/>
                    </a:prstGeom>
                  </pic:spPr>
                </pic:pic>
              </a:graphicData>
            </a:graphic>
            <wp14:sizeRelH relativeFrom="margin">
              <wp14:pctWidth>0</wp14:pctWidth>
            </wp14:sizeRelH>
            <wp14:sizeRelV relativeFrom="margin">
              <wp14:pctHeight>0</wp14:pctHeight>
            </wp14:sizeRelV>
          </wp:anchor>
        </w:drawing>
      </w:r>
      <w:r>
        <w:tab/>
      </w:r>
      <w:r>
        <w:rPr>
          <w:sz w:val="20"/>
          <w:szCs w:val="20"/>
        </w:rPr>
        <w:t>The main page of localhost</w:t>
      </w:r>
    </w:p>
    <w:p w14:paraId="347B6A9D" w14:textId="77777777" w:rsidR="008E2F58" w:rsidRPr="008E2F58" w:rsidRDefault="008E2F58" w:rsidP="008E2F58"/>
    <w:p w14:paraId="33A1D83B" w14:textId="489D74FC" w:rsidR="00A068E3" w:rsidRDefault="00A068E3" w:rsidP="00A068E3">
      <w:pPr>
        <w:tabs>
          <w:tab w:val="center" w:pos="4968"/>
        </w:tabs>
        <w:spacing w:after="200"/>
      </w:pPr>
    </w:p>
    <w:p w14:paraId="5B9DC67B" w14:textId="4ED43BD8" w:rsidR="00A335BA" w:rsidRDefault="00A335BA" w:rsidP="00A068E3">
      <w:pPr>
        <w:tabs>
          <w:tab w:val="center" w:pos="4968"/>
        </w:tabs>
        <w:spacing w:after="200"/>
      </w:pPr>
    </w:p>
    <w:p w14:paraId="4E28434D" w14:textId="7E328DFE" w:rsidR="00D77005" w:rsidRDefault="00A335BA" w:rsidP="00A068E3">
      <w:pPr>
        <w:tabs>
          <w:tab w:val="center" w:pos="4968"/>
        </w:tabs>
        <w:spacing w:after="200"/>
        <w:rPr>
          <w:noProof/>
        </w:rPr>
      </w:pPr>
      <w:r>
        <w:lastRenderedPageBreak/>
        <w:t>After you had</w:t>
      </w:r>
      <w:r w:rsidR="00070162">
        <w:t xml:space="preserve"> r</w:t>
      </w:r>
      <w:r w:rsidR="00D77005">
        <w:t>each the phpMyAdmin,</w:t>
      </w:r>
      <w:r>
        <w:t xml:space="preserve"> </w:t>
      </w:r>
      <w:r w:rsidR="00070162" w:rsidRPr="00070162">
        <w:t xml:space="preserve">click on the Database tab. Now you should see the option to Create a Database and input field to enter the database name. Write the database name </w:t>
      </w:r>
      <w:r w:rsidR="00C060A2">
        <w:t>as “</w:t>
      </w:r>
      <w:proofErr w:type="spellStart"/>
      <w:r w:rsidR="00C060A2">
        <w:t>face_attendance</w:t>
      </w:r>
      <w:proofErr w:type="spellEnd"/>
      <w:r w:rsidR="00C060A2">
        <w:t>”</w:t>
      </w:r>
      <w:r w:rsidR="00306952">
        <w:t xml:space="preserve"> </w:t>
      </w:r>
      <w:r w:rsidR="00070162" w:rsidRPr="00070162">
        <w:t>and hit the ‘Create’ button. You will see a success message in a while.</w:t>
      </w:r>
      <w:r w:rsidR="00D77005" w:rsidRPr="00D77005">
        <w:rPr>
          <w:noProof/>
        </w:rPr>
        <w:t xml:space="preserve"> </w:t>
      </w:r>
    </w:p>
    <w:p w14:paraId="293A47CB" w14:textId="4BCAB9B5" w:rsidR="00D77005" w:rsidRDefault="00D77005" w:rsidP="00A068E3">
      <w:pPr>
        <w:tabs>
          <w:tab w:val="center" w:pos="4968"/>
        </w:tabs>
        <w:spacing w:after="200"/>
        <w:rPr>
          <w:noProof/>
        </w:rPr>
      </w:pPr>
      <w:r>
        <w:rPr>
          <w:noProof/>
        </w:rPr>
        <w:drawing>
          <wp:inline distT="0" distB="0" distL="0" distR="0" wp14:anchorId="241F299A" wp14:editId="22ECFF7F">
            <wp:extent cx="6309360" cy="3202305"/>
            <wp:effectExtent l="0" t="0" r="0" b="0"/>
            <wp:docPr id="7" name="Picture 7" descr="How to create a database using phpMyAdmi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database using phpMyAdmin XAMP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3202305"/>
                    </a:xfrm>
                    <a:prstGeom prst="rect">
                      <a:avLst/>
                    </a:prstGeom>
                    <a:noFill/>
                    <a:ln>
                      <a:noFill/>
                    </a:ln>
                  </pic:spPr>
                </pic:pic>
              </a:graphicData>
            </a:graphic>
          </wp:inline>
        </w:drawing>
      </w:r>
    </w:p>
    <w:p w14:paraId="6AC31C0F" w14:textId="63D06E67" w:rsidR="00D77005" w:rsidRDefault="00D77005" w:rsidP="00A068E3">
      <w:pPr>
        <w:tabs>
          <w:tab w:val="center" w:pos="4968"/>
        </w:tabs>
        <w:spacing w:after="200"/>
      </w:pPr>
      <w:r w:rsidRPr="00B16328">
        <w:rPr>
          <w:noProof/>
        </w:rPr>
        <w:drawing>
          <wp:inline distT="0" distB="0" distL="0" distR="0" wp14:anchorId="0FDF11DB" wp14:editId="7BBCB82D">
            <wp:extent cx="6306185" cy="276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06185" cy="276225"/>
                    </a:xfrm>
                    <a:prstGeom prst="rect">
                      <a:avLst/>
                    </a:prstGeom>
                  </pic:spPr>
                </pic:pic>
              </a:graphicData>
            </a:graphic>
          </wp:inline>
        </w:drawing>
      </w:r>
    </w:p>
    <w:p w14:paraId="20C106FB" w14:textId="2998981E" w:rsidR="00B16328" w:rsidRDefault="00B16328" w:rsidP="00B16328">
      <w:pPr>
        <w:tabs>
          <w:tab w:val="left" w:pos="4471"/>
        </w:tabs>
        <w:rPr>
          <w:sz w:val="20"/>
          <w:szCs w:val="20"/>
        </w:rPr>
      </w:pPr>
      <w:r>
        <w:tab/>
      </w:r>
      <w:r>
        <w:rPr>
          <w:sz w:val="20"/>
          <w:szCs w:val="20"/>
        </w:rPr>
        <w:t>The SQL File</w:t>
      </w:r>
    </w:p>
    <w:p w14:paraId="5E106D25" w14:textId="373811C3" w:rsidR="00B16328" w:rsidRDefault="00B16328" w:rsidP="00B16328">
      <w:pPr>
        <w:tabs>
          <w:tab w:val="left" w:pos="4471"/>
        </w:tabs>
        <w:rPr>
          <w:sz w:val="20"/>
          <w:szCs w:val="20"/>
        </w:rPr>
      </w:pPr>
    </w:p>
    <w:p w14:paraId="4304B329" w14:textId="49205AC1" w:rsidR="00B16328" w:rsidRDefault="00C060A2" w:rsidP="00B16328">
      <w:pPr>
        <w:rPr>
          <w:szCs w:val="28"/>
        </w:rPr>
      </w:pPr>
      <w:r>
        <w:rPr>
          <w:szCs w:val="28"/>
        </w:rPr>
        <w:t xml:space="preserve">After you had successfully </w:t>
      </w:r>
      <w:r w:rsidR="00DE3FAA">
        <w:rPr>
          <w:szCs w:val="28"/>
        </w:rPr>
        <w:t>created</w:t>
      </w:r>
      <w:r>
        <w:rPr>
          <w:szCs w:val="28"/>
        </w:rPr>
        <w:t xml:space="preserve"> the database,</w:t>
      </w:r>
      <w:r w:rsidR="008E2F58">
        <w:rPr>
          <w:szCs w:val="28"/>
        </w:rPr>
        <w:t xml:space="preserve"> you can </w:t>
      </w:r>
      <w:r w:rsidR="00F97F99">
        <w:rPr>
          <w:szCs w:val="28"/>
        </w:rPr>
        <w:t>start</w:t>
      </w:r>
      <w:r w:rsidR="008E2F58">
        <w:rPr>
          <w:szCs w:val="28"/>
        </w:rPr>
        <w:t xml:space="preserve"> to import the SQL file to the </w:t>
      </w:r>
      <w:proofErr w:type="spellStart"/>
      <w:r w:rsidR="00F97F99">
        <w:rPr>
          <w:szCs w:val="28"/>
        </w:rPr>
        <w:t>face_attendance</w:t>
      </w:r>
      <w:proofErr w:type="spellEnd"/>
      <w:r w:rsidR="00F97F99">
        <w:rPr>
          <w:szCs w:val="28"/>
        </w:rPr>
        <w:t xml:space="preserve"> database by following the steps below</w:t>
      </w:r>
      <w:r w:rsidR="008E2F58">
        <w:rPr>
          <w:szCs w:val="28"/>
        </w:rPr>
        <w:t>.</w:t>
      </w:r>
      <w:r w:rsidR="000A7082">
        <w:rPr>
          <w:szCs w:val="28"/>
        </w:rPr>
        <w:t xml:space="preserve"> The SQL file can be located at the same folder of the extracted zip file and it is named “</w:t>
      </w:r>
      <w:proofErr w:type="spellStart"/>
      <w:r w:rsidR="000A7082">
        <w:t>face_attendance.sql</w:t>
      </w:r>
      <w:proofErr w:type="spellEnd"/>
      <w:r w:rsidR="000A7082">
        <w:rPr>
          <w:szCs w:val="28"/>
        </w:rPr>
        <w:t>”</w:t>
      </w:r>
      <w:r w:rsidR="00BF45E9">
        <w:rPr>
          <w:szCs w:val="28"/>
        </w:rPr>
        <w:t>.</w:t>
      </w:r>
    </w:p>
    <w:p w14:paraId="25903A09" w14:textId="3DA1E717" w:rsidR="008E2F58" w:rsidRDefault="008E2F58" w:rsidP="00B16328">
      <w:pPr>
        <w:rPr>
          <w:szCs w:val="28"/>
        </w:rPr>
      </w:pPr>
    </w:p>
    <w:p w14:paraId="072B39AC" w14:textId="10B9A9D0" w:rsidR="008E2F58" w:rsidRPr="008E2F58" w:rsidRDefault="008E2F58" w:rsidP="00B16328">
      <w:pPr>
        <w:rPr>
          <w:color w:val="6FA0C0" w:themeColor="text2" w:themeTint="99"/>
          <w:szCs w:val="28"/>
          <w:u w:val="single"/>
        </w:rPr>
      </w:pPr>
      <w:r w:rsidRPr="008E2F58">
        <w:rPr>
          <w:color w:val="6FA0C0" w:themeColor="text2" w:themeTint="99"/>
          <w:szCs w:val="28"/>
          <w:u w:val="single"/>
        </w:rPr>
        <w:t>Ste</w:t>
      </w:r>
      <w:r>
        <w:rPr>
          <w:color w:val="6FA0C0" w:themeColor="text2" w:themeTint="99"/>
          <w:szCs w:val="28"/>
          <w:u w:val="single"/>
        </w:rPr>
        <w:t xml:space="preserve">p </w:t>
      </w:r>
      <w:r w:rsidR="00F97F99">
        <w:rPr>
          <w:color w:val="6FA0C0" w:themeColor="text2" w:themeTint="99"/>
          <w:szCs w:val="28"/>
          <w:u w:val="single"/>
        </w:rPr>
        <w:t>1:</w:t>
      </w:r>
      <w:r>
        <w:rPr>
          <w:color w:val="6FA0C0" w:themeColor="text2" w:themeTint="99"/>
          <w:szCs w:val="28"/>
          <w:u w:val="single"/>
        </w:rPr>
        <w:t xml:space="preserve"> </w:t>
      </w:r>
      <w:r w:rsidR="00E508DE" w:rsidRPr="00E508DE">
        <w:rPr>
          <w:color w:val="6FA0C0" w:themeColor="text2" w:themeTint="99"/>
          <w:szCs w:val="28"/>
          <w:u w:val="single"/>
        </w:rPr>
        <w:t>Select the destination database on the left pane.</w:t>
      </w:r>
    </w:p>
    <w:p w14:paraId="7E2EEAE1" w14:textId="09B8CA36" w:rsidR="008E2F58" w:rsidRDefault="008E2F58" w:rsidP="00B16328">
      <w:pPr>
        <w:rPr>
          <w:szCs w:val="28"/>
        </w:rPr>
      </w:pPr>
      <w:r w:rsidRPr="008E2F58">
        <w:rPr>
          <w:noProof/>
          <w:szCs w:val="28"/>
        </w:rPr>
        <w:drawing>
          <wp:anchor distT="0" distB="0" distL="114300" distR="114300" simplePos="0" relativeHeight="251673600" behindDoc="1" locked="0" layoutInCell="1" allowOverlap="1" wp14:anchorId="32EC3AD4" wp14:editId="5E7D48F0">
            <wp:simplePos x="0" y="0"/>
            <wp:positionH relativeFrom="margin">
              <wp:align>center</wp:align>
            </wp:positionH>
            <wp:positionV relativeFrom="paragraph">
              <wp:posOffset>110136</wp:posOffset>
            </wp:positionV>
            <wp:extent cx="2200582" cy="1476581"/>
            <wp:effectExtent l="0" t="0" r="9525" b="9525"/>
            <wp:wrapTight wrapText="bothSides">
              <wp:wrapPolygon edited="0">
                <wp:start x="0" y="0"/>
                <wp:lineTo x="0" y="21461"/>
                <wp:lineTo x="21506" y="21461"/>
                <wp:lineTo x="2150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00582" cy="1476581"/>
                    </a:xfrm>
                    <a:prstGeom prst="rect">
                      <a:avLst/>
                    </a:prstGeom>
                  </pic:spPr>
                </pic:pic>
              </a:graphicData>
            </a:graphic>
          </wp:anchor>
        </w:drawing>
      </w:r>
    </w:p>
    <w:p w14:paraId="11323590" w14:textId="4E3D94C7" w:rsidR="00E508DE" w:rsidRPr="00E508DE" w:rsidRDefault="00E508DE" w:rsidP="00E508DE">
      <w:pPr>
        <w:rPr>
          <w:szCs w:val="28"/>
        </w:rPr>
      </w:pPr>
    </w:p>
    <w:p w14:paraId="2B816A5D" w14:textId="1EDA43FC" w:rsidR="00E508DE" w:rsidRPr="00E508DE" w:rsidRDefault="00E508DE" w:rsidP="00E508DE">
      <w:pPr>
        <w:rPr>
          <w:szCs w:val="28"/>
        </w:rPr>
      </w:pPr>
    </w:p>
    <w:p w14:paraId="366ED7FD" w14:textId="5560DCA6" w:rsidR="00E508DE" w:rsidRPr="00E508DE" w:rsidRDefault="00E508DE" w:rsidP="00E508DE">
      <w:pPr>
        <w:rPr>
          <w:szCs w:val="28"/>
        </w:rPr>
      </w:pPr>
    </w:p>
    <w:p w14:paraId="7FFDC10A" w14:textId="44E39CAF" w:rsidR="00E508DE" w:rsidRPr="00E508DE" w:rsidRDefault="00E508DE" w:rsidP="00E508DE">
      <w:pPr>
        <w:rPr>
          <w:szCs w:val="28"/>
        </w:rPr>
      </w:pPr>
    </w:p>
    <w:p w14:paraId="6AFECFBF" w14:textId="4C74BAFC" w:rsidR="00E508DE" w:rsidRPr="00E508DE" w:rsidRDefault="00E508DE" w:rsidP="00E508DE">
      <w:pPr>
        <w:rPr>
          <w:szCs w:val="28"/>
        </w:rPr>
      </w:pPr>
    </w:p>
    <w:p w14:paraId="35364544" w14:textId="7E0C14DF" w:rsidR="00E508DE" w:rsidRDefault="00E508DE" w:rsidP="00E508DE">
      <w:pPr>
        <w:rPr>
          <w:szCs w:val="28"/>
        </w:rPr>
      </w:pPr>
    </w:p>
    <w:p w14:paraId="3089A0AE" w14:textId="645B5E7C" w:rsidR="00E508DE" w:rsidRDefault="00E508DE" w:rsidP="00E508DE">
      <w:pPr>
        <w:rPr>
          <w:color w:val="6FA0C0" w:themeColor="text2" w:themeTint="99"/>
          <w:szCs w:val="28"/>
        </w:rPr>
      </w:pPr>
    </w:p>
    <w:p w14:paraId="2044AC6A" w14:textId="05973188" w:rsidR="00C060A2" w:rsidRDefault="00C060A2" w:rsidP="00E508DE">
      <w:pPr>
        <w:rPr>
          <w:color w:val="6FA0C0" w:themeColor="text2" w:themeTint="99"/>
          <w:szCs w:val="28"/>
        </w:rPr>
      </w:pPr>
    </w:p>
    <w:p w14:paraId="1453EBC7" w14:textId="7288DBB3" w:rsidR="00C060A2" w:rsidRDefault="00C060A2" w:rsidP="00E508DE">
      <w:pPr>
        <w:rPr>
          <w:color w:val="6FA0C0" w:themeColor="text2" w:themeTint="99"/>
          <w:szCs w:val="28"/>
        </w:rPr>
      </w:pPr>
    </w:p>
    <w:p w14:paraId="07615AE4" w14:textId="77777777" w:rsidR="00C060A2" w:rsidRPr="00E508DE" w:rsidRDefault="00C060A2" w:rsidP="00E508DE">
      <w:pPr>
        <w:rPr>
          <w:color w:val="6FA0C0" w:themeColor="text2" w:themeTint="99"/>
          <w:szCs w:val="28"/>
        </w:rPr>
      </w:pPr>
    </w:p>
    <w:p w14:paraId="53FA5B23" w14:textId="3DB4458A" w:rsidR="00E508DE" w:rsidRDefault="00E508DE" w:rsidP="00E508DE">
      <w:pPr>
        <w:rPr>
          <w:color w:val="6FA0C0" w:themeColor="text2" w:themeTint="99"/>
          <w:szCs w:val="28"/>
          <w:u w:val="single"/>
        </w:rPr>
      </w:pPr>
      <w:r w:rsidRPr="00E508DE">
        <w:rPr>
          <w:color w:val="6FA0C0" w:themeColor="text2" w:themeTint="99"/>
          <w:szCs w:val="28"/>
          <w:u w:val="single"/>
        </w:rPr>
        <w:t>Step 2</w:t>
      </w:r>
      <w:r w:rsidR="00F97F99">
        <w:rPr>
          <w:rFonts w:ascii="华文仿宋" w:eastAsia="华文仿宋" w:hAnsi="华文仿宋" w:hint="eastAsia"/>
          <w:color w:val="6FA0C0" w:themeColor="text2" w:themeTint="99"/>
          <w:szCs w:val="28"/>
          <w:u w:val="single"/>
          <w:lang w:eastAsia="zh-CN"/>
        </w:rPr>
        <w:t>:</w:t>
      </w:r>
      <w:r w:rsidRPr="00E508DE">
        <w:rPr>
          <w:color w:val="6FA0C0" w:themeColor="text2" w:themeTint="99"/>
          <w:szCs w:val="28"/>
          <w:u w:val="single"/>
        </w:rPr>
        <w:t xml:space="preserve"> Click on the Import tab in the top center pane</w:t>
      </w:r>
      <w:r>
        <w:rPr>
          <w:color w:val="6FA0C0" w:themeColor="text2" w:themeTint="99"/>
          <w:szCs w:val="28"/>
          <w:u w:val="single"/>
        </w:rPr>
        <w:t>.</w:t>
      </w:r>
    </w:p>
    <w:p w14:paraId="7C9547DD" w14:textId="0746506F" w:rsidR="00E508DE" w:rsidRDefault="00E508DE" w:rsidP="00E508DE">
      <w:pPr>
        <w:rPr>
          <w:color w:val="6FA0C0" w:themeColor="text2" w:themeTint="99"/>
          <w:szCs w:val="28"/>
          <w:u w:val="single"/>
        </w:rPr>
      </w:pPr>
      <w:r w:rsidRPr="00E508DE">
        <w:rPr>
          <w:noProof/>
          <w:color w:val="6FA0C0" w:themeColor="text2" w:themeTint="99"/>
          <w:szCs w:val="28"/>
        </w:rPr>
        <w:drawing>
          <wp:anchor distT="0" distB="0" distL="114300" distR="114300" simplePos="0" relativeHeight="251674624" behindDoc="1" locked="0" layoutInCell="1" allowOverlap="1" wp14:anchorId="08BA6244" wp14:editId="2F885CA9">
            <wp:simplePos x="0" y="0"/>
            <wp:positionH relativeFrom="margin">
              <wp:align>center</wp:align>
            </wp:positionH>
            <wp:positionV relativeFrom="paragraph">
              <wp:posOffset>136717</wp:posOffset>
            </wp:positionV>
            <wp:extent cx="2934109" cy="466790"/>
            <wp:effectExtent l="0" t="0" r="0" b="9525"/>
            <wp:wrapTight wrapText="bothSides">
              <wp:wrapPolygon edited="0">
                <wp:start x="0" y="0"/>
                <wp:lineTo x="0" y="21159"/>
                <wp:lineTo x="21460" y="21159"/>
                <wp:lineTo x="214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34109" cy="466790"/>
                    </a:xfrm>
                    <a:prstGeom prst="rect">
                      <a:avLst/>
                    </a:prstGeom>
                  </pic:spPr>
                </pic:pic>
              </a:graphicData>
            </a:graphic>
          </wp:anchor>
        </w:drawing>
      </w:r>
    </w:p>
    <w:p w14:paraId="528F969C" w14:textId="1D578AED" w:rsidR="00E508DE" w:rsidRDefault="00E508DE" w:rsidP="00E508DE">
      <w:pPr>
        <w:rPr>
          <w:color w:val="6FA0C0" w:themeColor="text2" w:themeTint="99"/>
          <w:szCs w:val="28"/>
          <w:u w:val="single"/>
        </w:rPr>
      </w:pPr>
    </w:p>
    <w:p w14:paraId="27F94FC6" w14:textId="3CE88FDB" w:rsidR="00E508DE" w:rsidRDefault="00E508DE">
      <w:pPr>
        <w:spacing w:after="200"/>
        <w:rPr>
          <w:color w:val="6FA0C0" w:themeColor="text2" w:themeTint="99"/>
          <w:szCs w:val="28"/>
          <w:u w:val="single"/>
        </w:rPr>
      </w:pPr>
    </w:p>
    <w:p w14:paraId="474B0F9A" w14:textId="57837483" w:rsidR="00E508DE" w:rsidRPr="0095434E" w:rsidRDefault="00E508DE" w:rsidP="00E508DE">
      <w:pPr>
        <w:pStyle w:val="ListParagraph"/>
        <w:numPr>
          <w:ilvl w:val="0"/>
          <w:numId w:val="4"/>
        </w:numPr>
        <w:spacing w:after="200"/>
        <w:rPr>
          <w:szCs w:val="28"/>
        </w:rPr>
      </w:pPr>
      <w:r w:rsidRPr="00E508DE">
        <w:rPr>
          <w:noProof/>
        </w:rPr>
        <w:drawing>
          <wp:anchor distT="0" distB="0" distL="114300" distR="114300" simplePos="0" relativeHeight="251675648" behindDoc="1" locked="0" layoutInCell="1" allowOverlap="1" wp14:anchorId="5E96C3F0" wp14:editId="46353ABC">
            <wp:simplePos x="0" y="0"/>
            <wp:positionH relativeFrom="margin">
              <wp:align>center</wp:align>
            </wp:positionH>
            <wp:positionV relativeFrom="paragraph">
              <wp:posOffset>23805</wp:posOffset>
            </wp:positionV>
            <wp:extent cx="5450807" cy="5879805"/>
            <wp:effectExtent l="0" t="0" r="0" b="6985"/>
            <wp:wrapTight wrapText="bothSides">
              <wp:wrapPolygon edited="0">
                <wp:start x="0" y="0"/>
                <wp:lineTo x="0" y="21556"/>
                <wp:lineTo x="21517" y="21556"/>
                <wp:lineTo x="2151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50807" cy="5879805"/>
                    </a:xfrm>
                    <a:prstGeom prst="rect">
                      <a:avLst/>
                    </a:prstGeom>
                  </pic:spPr>
                </pic:pic>
              </a:graphicData>
            </a:graphic>
          </wp:anchor>
        </w:drawing>
      </w:r>
      <w:r w:rsidRPr="00E508DE">
        <w:rPr>
          <w:szCs w:val="28"/>
        </w:rPr>
        <w:t xml:space="preserve">Under the </w:t>
      </w:r>
      <w:r w:rsidRPr="00E508DE">
        <w:rPr>
          <w:color w:val="6FA0C0" w:themeColor="text2" w:themeTint="99"/>
          <w:szCs w:val="28"/>
        </w:rPr>
        <w:t xml:space="preserve">File to import </w:t>
      </w:r>
      <w:r w:rsidRPr="00E508DE">
        <w:rPr>
          <w:szCs w:val="28"/>
        </w:rPr>
        <w:t xml:space="preserve">section, click </w:t>
      </w:r>
      <w:r w:rsidRPr="00E508DE">
        <w:rPr>
          <w:color w:val="6FA0C0" w:themeColor="text2" w:themeTint="99"/>
          <w:szCs w:val="28"/>
        </w:rPr>
        <w:t>Browse</w:t>
      </w:r>
      <w:r w:rsidRPr="00E508DE">
        <w:rPr>
          <w:szCs w:val="28"/>
        </w:rPr>
        <w:t xml:space="preserve"> and locate the file with the </w:t>
      </w:r>
      <w:r w:rsidRPr="00E508DE">
        <w:rPr>
          <w:color w:val="6FA0C0" w:themeColor="text2" w:themeTint="99"/>
          <w:szCs w:val="28"/>
        </w:rPr>
        <w:t>.</w:t>
      </w:r>
      <w:proofErr w:type="spellStart"/>
      <w:r w:rsidRPr="00E508DE">
        <w:rPr>
          <w:color w:val="6FA0C0" w:themeColor="text2" w:themeTint="99"/>
          <w:szCs w:val="28"/>
        </w:rPr>
        <w:t>sql</w:t>
      </w:r>
      <w:proofErr w:type="spellEnd"/>
      <w:r w:rsidRPr="00E508DE">
        <w:rPr>
          <w:color w:val="6FA0C0" w:themeColor="text2" w:themeTint="99"/>
          <w:szCs w:val="28"/>
        </w:rPr>
        <w:t xml:space="preserve"> </w:t>
      </w:r>
      <w:r w:rsidRPr="0095434E">
        <w:rPr>
          <w:szCs w:val="28"/>
        </w:rPr>
        <w:t>extension you wish to import.</w:t>
      </w:r>
    </w:p>
    <w:p w14:paraId="25A26AD4" w14:textId="6F7F288E" w:rsidR="00E508DE" w:rsidRPr="0095434E" w:rsidRDefault="00C060A2" w:rsidP="00E508DE">
      <w:pPr>
        <w:pStyle w:val="ListParagraph"/>
        <w:numPr>
          <w:ilvl w:val="0"/>
          <w:numId w:val="4"/>
        </w:numPr>
        <w:rPr>
          <w:szCs w:val="28"/>
        </w:rPr>
      </w:pPr>
      <w:r>
        <w:rPr>
          <w:szCs w:val="28"/>
        </w:rPr>
        <w:t>Ignore the option for</w:t>
      </w:r>
      <w:r w:rsidR="00E508DE" w:rsidRPr="0095434E">
        <w:rPr>
          <w:szCs w:val="28"/>
        </w:rPr>
        <w:t xml:space="preserve"> 'Partial import' and 'Other options'.</w:t>
      </w:r>
    </w:p>
    <w:p w14:paraId="62E8FF5C" w14:textId="1ADA7398" w:rsidR="00E508DE" w:rsidRPr="0095434E" w:rsidRDefault="00E508DE" w:rsidP="00E508DE">
      <w:pPr>
        <w:pStyle w:val="ListParagraph"/>
        <w:numPr>
          <w:ilvl w:val="0"/>
          <w:numId w:val="4"/>
        </w:numPr>
        <w:rPr>
          <w:szCs w:val="28"/>
        </w:rPr>
      </w:pPr>
      <w:r w:rsidRPr="0095434E">
        <w:rPr>
          <w:szCs w:val="28"/>
        </w:rPr>
        <w:t xml:space="preserve">From the </w:t>
      </w:r>
      <w:r w:rsidRPr="0095434E">
        <w:rPr>
          <w:color w:val="6FA0C0" w:themeColor="text2" w:themeTint="99"/>
          <w:szCs w:val="28"/>
        </w:rPr>
        <w:t>Format</w:t>
      </w:r>
      <w:r w:rsidRPr="0095434E">
        <w:rPr>
          <w:szCs w:val="28"/>
        </w:rPr>
        <w:t xml:space="preserve"> dropdown menu choose 'SQL'.</w:t>
      </w:r>
    </w:p>
    <w:p w14:paraId="4AD2BDD3" w14:textId="3C572D42" w:rsidR="00E508DE" w:rsidRPr="0095434E" w:rsidRDefault="00E508DE" w:rsidP="00E508DE">
      <w:pPr>
        <w:pStyle w:val="ListParagraph"/>
        <w:numPr>
          <w:ilvl w:val="0"/>
          <w:numId w:val="4"/>
        </w:numPr>
        <w:rPr>
          <w:szCs w:val="28"/>
        </w:rPr>
      </w:pPr>
      <w:r w:rsidRPr="0095434E">
        <w:rPr>
          <w:szCs w:val="28"/>
        </w:rPr>
        <w:lastRenderedPageBreak/>
        <w:t xml:space="preserve">Click the </w:t>
      </w:r>
      <w:r w:rsidRPr="0095434E">
        <w:rPr>
          <w:color w:val="6FA0C0" w:themeColor="text2" w:themeTint="99"/>
          <w:szCs w:val="28"/>
        </w:rPr>
        <w:t>Go</w:t>
      </w:r>
      <w:r w:rsidRPr="0095434E">
        <w:rPr>
          <w:szCs w:val="28"/>
        </w:rPr>
        <w:t xml:space="preserve"> button at the bottom to import the database.</w:t>
      </w:r>
    </w:p>
    <w:p w14:paraId="77700C8C" w14:textId="77777777" w:rsidR="00E508DE" w:rsidRPr="0095434E" w:rsidRDefault="00E508DE" w:rsidP="00E508DE">
      <w:pPr>
        <w:pStyle w:val="ListParagraph"/>
        <w:rPr>
          <w:szCs w:val="28"/>
        </w:rPr>
      </w:pPr>
    </w:p>
    <w:p w14:paraId="13D089E4" w14:textId="66298375" w:rsidR="00C060A2" w:rsidRDefault="00E508DE" w:rsidP="00C060A2">
      <w:pPr>
        <w:ind w:left="360"/>
        <w:rPr>
          <w:noProof/>
          <w:szCs w:val="28"/>
        </w:rPr>
      </w:pPr>
      <w:r w:rsidRPr="0095434E">
        <w:rPr>
          <w:szCs w:val="28"/>
          <w:lang w:val="en-MY"/>
        </w:rPr>
        <w:t xml:space="preserve">If you </w:t>
      </w:r>
      <w:r w:rsidR="00C060A2">
        <w:rPr>
          <w:szCs w:val="28"/>
          <w:lang w:val="en-MY"/>
        </w:rPr>
        <w:t>successfully imported the SQL file</w:t>
      </w:r>
      <w:r w:rsidRPr="0095434E">
        <w:rPr>
          <w:szCs w:val="28"/>
          <w:lang w:val="en-MY"/>
        </w:rPr>
        <w:t>, the newly-imported table will appear in the list of tables.</w:t>
      </w:r>
    </w:p>
    <w:p w14:paraId="3444C527" w14:textId="35C64EF9" w:rsidR="0095434E" w:rsidRPr="00C060A2" w:rsidRDefault="00C060A2" w:rsidP="00C060A2">
      <w:pPr>
        <w:ind w:left="360"/>
        <w:jc w:val="center"/>
        <w:rPr>
          <w:szCs w:val="28"/>
          <w:lang w:val="en-MY"/>
        </w:rPr>
      </w:pPr>
      <w:r w:rsidRPr="0095434E">
        <w:rPr>
          <w:noProof/>
          <w:szCs w:val="28"/>
        </w:rPr>
        <w:drawing>
          <wp:inline distT="0" distB="0" distL="0" distR="0" wp14:anchorId="7646971D" wp14:editId="4F008758">
            <wp:extent cx="6309360" cy="1315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1315720"/>
                    </a:xfrm>
                    <a:prstGeom prst="rect">
                      <a:avLst/>
                    </a:prstGeom>
                  </pic:spPr>
                </pic:pic>
              </a:graphicData>
            </a:graphic>
          </wp:inline>
        </w:drawing>
      </w:r>
      <w:r w:rsidR="0095434E" w:rsidRPr="0095434E">
        <w:rPr>
          <w:sz w:val="20"/>
          <w:szCs w:val="20"/>
        </w:rPr>
        <w:t>This is the database look like</w:t>
      </w:r>
    </w:p>
    <w:p w14:paraId="71060977" w14:textId="77777777" w:rsidR="002C2FD4" w:rsidRDefault="002C2FD4" w:rsidP="00C060A2">
      <w:pPr>
        <w:ind w:left="360"/>
        <w:rPr>
          <w:szCs w:val="28"/>
          <w:lang w:val="en-MY"/>
        </w:rPr>
      </w:pPr>
    </w:p>
    <w:p w14:paraId="4D44F6D8" w14:textId="1C6BDCE5" w:rsidR="00C060A2" w:rsidRDefault="00C060A2" w:rsidP="00C060A2">
      <w:pPr>
        <w:ind w:left="360"/>
        <w:rPr>
          <w:noProof/>
          <w:szCs w:val="28"/>
        </w:rPr>
      </w:pPr>
      <w:r>
        <w:rPr>
          <w:szCs w:val="28"/>
          <w:lang w:val="en-MY"/>
        </w:rPr>
        <w:t xml:space="preserve">And you have done with the </w:t>
      </w:r>
      <w:r w:rsidR="002C2FD4">
        <w:rPr>
          <w:szCs w:val="28"/>
          <w:lang w:val="en-MY"/>
        </w:rPr>
        <w:t>setup of database</w:t>
      </w:r>
      <w:r w:rsidRPr="0095434E">
        <w:rPr>
          <w:szCs w:val="28"/>
          <w:lang w:val="en-MY"/>
        </w:rPr>
        <w:t>.</w:t>
      </w:r>
    </w:p>
    <w:p w14:paraId="261C4FDF" w14:textId="77777777" w:rsidR="0095434E" w:rsidRDefault="0095434E">
      <w:pPr>
        <w:spacing w:after="200"/>
        <w:rPr>
          <w:sz w:val="20"/>
          <w:szCs w:val="20"/>
        </w:rPr>
      </w:pPr>
      <w:r>
        <w:rPr>
          <w:sz w:val="20"/>
          <w:szCs w:val="20"/>
        </w:rPr>
        <w:br w:type="page"/>
      </w:r>
    </w:p>
    <w:p w14:paraId="316A1F02" w14:textId="63F732F7" w:rsidR="0095434E" w:rsidRDefault="0095434E" w:rsidP="0095434E">
      <w:pPr>
        <w:pStyle w:val="Heading2"/>
        <w:rPr>
          <w:sz w:val="32"/>
          <w:szCs w:val="32"/>
        </w:rPr>
      </w:pPr>
      <w:bookmarkStart w:id="7" w:name="_Toc97563529"/>
      <w:r w:rsidRPr="0095434E">
        <w:rPr>
          <w:sz w:val="32"/>
          <w:szCs w:val="32"/>
        </w:rPr>
        <w:lastRenderedPageBreak/>
        <w:t>2.</w:t>
      </w:r>
      <w:r w:rsidR="00B31B3D">
        <w:rPr>
          <w:sz w:val="32"/>
          <w:szCs w:val="32"/>
        </w:rPr>
        <w:t>6</w:t>
      </w:r>
      <w:r w:rsidRPr="0095434E">
        <w:rPr>
          <w:sz w:val="32"/>
          <w:szCs w:val="32"/>
        </w:rPr>
        <w:t xml:space="preserve"> Install </w:t>
      </w:r>
      <w:r w:rsidR="005879EE">
        <w:rPr>
          <w:sz w:val="32"/>
          <w:szCs w:val="32"/>
        </w:rPr>
        <w:t>Python</w:t>
      </w:r>
      <w:bookmarkEnd w:id="7"/>
    </w:p>
    <w:p w14:paraId="1D6B258B" w14:textId="001F0F69" w:rsidR="00F5794D" w:rsidRDefault="00E03F1D" w:rsidP="00F5794D">
      <w:r>
        <w:t>If you had python</w:t>
      </w:r>
      <w:r w:rsidR="00B34813">
        <w:t xml:space="preserve"> version equal or greater than 3.7</w:t>
      </w:r>
      <w:r>
        <w:t xml:space="preserve"> </w:t>
      </w:r>
      <w:r w:rsidRPr="00C44DE0">
        <w:rPr>
          <w:color w:val="74B5E4" w:themeColor="accent2" w:themeTint="99"/>
        </w:rPr>
        <w:t xml:space="preserve">installed </w:t>
      </w:r>
      <w:r>
        <w:t xml:space="preserve">in your device, you may </w:t>
      </w:r>
      <w:r w:rsidRPr="00C44DE0">
        <w:rPr>
          <w:color w:val="74B5E4" w:themeColor="accent2" w:themeTint="99"/>
        </w:rPr>
        <w:t xml:space="preserve">skip </w:t>
      </w:r>
      <w:r>
        <w:t>to “</w:t>
      </w:r>
      <w:r w:rsidRPr="00C44DE0">
        <w:rPr>
          <w:color w:val="74B5E4" w:themeColor="accent2" w:themeTint="99"/>
        </w:rPr>
        <w:t>2.6.1 Install Packages for Python</w:t>
      </w:r>
      <w:r>
        <w:t>” to install the required packages.</w:t>
      </w:r>
    </w:p>
    <w:p w14:paraId="22CC9BEA" w14:textId="77777777" w:rsidR="00C44DE0" w:rsidRDefault="00C44DE0" w:rsidP="00F5794D"/>
    <w:p w14:paraId="11218D9C" w14:textId="1E46A5BF" w:rsidR="00E03F1D" w:rsidRDefault="00E03F1D" w:rsidP="00F5794D">
      <w:r>
        <w:t>Else</w:t>
      </w:r>
      <w:r w:rsidR="00C44DE0">
        <w:t>,</w:t>
      </w:r>
      <w:r>
        <w:t xml:space="preserve"> follow the following steps to install python on your device.</w:t>
      </w:r>
    </w:p>
    <w:p w14:paraId="17515972" w14:textId="383866F7" w:rsidR="00C44DE0" w:rsidRDefault="00C44DE0" w:rsidP="00F5794D">
      <w:r>
        <w:t xml:space="preserve">Official Python download link: </w:t>
      </w:r>
      <w:hyperlink r:id="rId30" w:history="1">
        <w:r w:rsidRPr="00C44DE0">
          <w:rPr>
            <w:rStyle w:val="Hyperlink"/>
          </w:rPr>
          <w:t>https://www.python.org/downloads/</w:t>
        </w:r>
      </w:hyperlink>
    </w:p>
    <w:p w14:paraId="146F36F8" w14:textId="77777777" w:rsidR="00E03F1D" w:rsidRPr="00C44DE0" w:rsidRDefault="00E03F1D" w:rsidP="00E03F1D">
      <w:pPr>
        <w:rPr>
          <w:color w:val="74B5E4" w:themeColor="accent2" w:themeTint="99"/>
          <w:u w:val="single"/>
        </w:rPr>
      </w:pPr>
      <w:r w:rsidRPr="00C44DE0">
        <w:rPr>
          <w:color w:val="74B5E4" w:themeColor="accent2" w:themeTint="99"/>
          <w:u w:val="single"/>
        </w:rPr>
        <w:t xml:space="preserve">Step 1 </w:t>
      </w:r>
      <w:r w:rsidRPr="00C44DE0">
        <w:rPr>
          <w:rFonts w:ascii="微软雅黑" w:eastAsia="微软雅黑" w:hAnsi="微软雅黑" w:cs="微软雅黑" w:hint="eastAsia"/>
          <w:color w:val="74B5E4" w:themeColor="accent2" w:themeTint="99"/>
          <w:u w:val="single"/>
        </w:rPr>
        <w:t>−</w:t>
      </w:r>
      <w:r w:rsidRPr="00C44DE0">
        <w:rPr>
          <w:color w:val="74B5E4" w:themeColor="accent2" w:themeTint="99"/>
          <w:u w:val="single"/>
        </w:rPr>
        <w:t xml:space="preserve"> Select Version of Python to Install</w:t>
      </w:r>
    </w:p>
    <w:p w14:paraId="099C7907" w14:textId="77777777" w:rsidR="00E03F1D" w:rsidRDefault="00E03F1D" w:rsidP="00E03F1D">
      <w:r>
        <w:t>Python has various versions available with differences between the syntax and working of different versions of the language. We need to choose the version which we want to use or need. There are different versions of Python 2 and Python 3 available.</w:t>
      </w:r>
    </w:p>
    <w:p w14:paraId="52DBA61B" w14:textId="77777777" w:rsidR="00E03F1D" w:rsidRDefault="00E03F1D" w:rsidP="00E03F1D"/>
    <w:p w14:paraId="4F804C39" w14:textId="77777777" w:rsidR="00E03F1D" w:rsidRPr="00C44DE0" w:rsidRDefault="00E03F1D" w:rsidP="00E03F1D">
      <w:pPr>
        <w:rPr>
          <w:color w:val="74B5E4" w:themeColor="accent2" w:themeTint="99"/>
          <w:u w:val="single"/>
        </w:rPr>
      </w:pPr>
      <w:r w:rsidRPr="00C44DE0">
        <w:rPr>
          <w:color w:val="74B5E4" w:themeColor="accent2" w:themeTint="99"/>
          <w:u w:val="single"/>
        </w:rPr>
        <w:t xml:space="preserve">Step 2 </w:t>
      </w:r>
      <w:r w:rsidRPr="00C44DE0">
        <w:rPr>
          <w:rFonts w:ascii="微软雅黑" w:eastAsia="微软雅黑" w:hAnsi="微软雅黑" w:cs="微软雅黑" w:hint="eastAsia"/>
          <w:color w:val="74B5E4" w:themeColor="accent2" w:themeTint="99"/>
          <w:u w:val="single"/>
        </w:rPr>
        <w:t>−</w:t>
      </w:r>
      <w:r w:rsidRPr="00C44DE0">
        <w:rPr>
          <w:color w:val="74B5E4" w:themeColor="accent2" w:themeTint="99"/>
          <w:u w:val="single"/>
        </w:rPr>
        <w:t xml:space="preserve"> Download Python Executable Installer</w:t>
      </w:r>
    </w:p>
    <w:p w14:paraId="78B05458" w14:textId="4BA685DD" w:rsidR="00E03F1D" w:rsidRDefault="00E03F1D" w:rsidP="00E03F1D">
      <w:r>
        <w:t>On the web browser, in the official site of python (www.python.org), move to the Download for Windows section.</w:t>
      </w:r>
    </w:p>
    <w:p w14:paraId="1FA0B05A" w14:textId="77777777" w:rsidR="00E03F1D" w:rsidRDefault="00E03F1D" w:rsidP="00E03F1D">
      <w:r>
        <w:t>All the available versions of Python will be listed. Select the version required by you and click on Download. Let suppose, we chose the Python 3.9.1 version.</w:t>
      </w:r>
    </w:p>
    <w:p w14:paraId="729A3440" w14:textId="77777777" w:rsidR="00E03F1D" w:rsidRDefault="00E03F1D" w:rsidP="00E03F1D"/>
    <w:p w14:paraId="69232644" w14:textId="4E6A4A19" w:rsidR="00E03F1D" w:rsidRDefault="00C44DE0" w:rsidP="00C44DE0">
      <w:pPr>
        <w:jc w:val="center"/>
      </w:pPr>
      <w:r w:rsidRPr="00C44DE0">
        <w:rPr>
          <w:noProof/>
        </w:rPr>
        <w:drawing>
          <wp:inline distT="0" distB="0" distL="0" distR="0" wp14:anchorId="1E8FA1E3" wp14:editId="11D5A1A2">
            <wp:extent cx="6309360" cy="2270125"/>
            <wp:effectExtent l="19050" t="19050" r="1524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2270125"/>
                    </a:xfrm>
                    <a:prstGeom prst="rect">
                      <a:avLst/>
                    </a:prstGeom>
                    <a:ln>
                      <a:solidFill>
                        <a:schemeClr val="tx1"/>
                      </a:solidFill>
                    </a:ln>
                  </pic:spPr>
                </pic:pic>
              </a:graphicData>
            </a:graphic>
          </wp:inline>
        </w:drawing>
      </w:r>
    </w:p>
    <w:p w14:paraId="047FF28C" w14:textId="04668D6B" w:rsidR="00E03F1D" w:rsidRDefault="00E03F1D" w:rsidP="00E03F1D">
      <w:r>
        <w:t xml:space="preserve">On clicking download, various available executable installers shall be visible with different operating system specifications. Choose the installer which suits your system operating system and download the </w:t>
      </w:r>
      <w:r w:rsidR="00C44DE0">
        <w:t>installer</w:t>
      </w:r>
      <w:r>
        <w:t xml:space="preserve">. Let suppose, we select the Windows </w:t>
      </w:r>
      <w:r w:rsidR="00C44DE0">
        <w:t>installer (</w:t>
      </w:r>
      <w:r>
        <w:t>64 bits).</w:t>
      </w:r>
    </w:p>
    <w:p w14:paraId="3B88914B" w14:textId="77777777" w:rsidR="00E03F1D" w:rsidRDefault="00E03F1D" w:rsidP="00E03F1D"/>
    <w:p w14:paraId="013AB913" w14:textId="77777777" w:rsidR="00E03F1D" w:rsidRDefault="00E03F1D" w:rsidP="00E03F1D">
      <w:r>
        <w:t>The download size is less than 30MB.</w:t>
      </w:r>
    </w:p>
    <w:p w14:paraId="44DAC4AD" w14:textId="77777777" w:rsidR="00E03F1D" w:rsidRDefault="00E03F1D" w:rsidP="00E03F1D"/>
    <w:p w14:paraId="06D43DB1" w14:textId="77777777" w:rsidR="00E03F1D" w:rsidRDefault="00E03F1D" w:rsidP="00E03F1D"/>
    <w:p w14:paraId="174F5FA2" w14:textId="77777777" w:rsidR="00E03F1D" w:rsidRPr="00C44DE0" w:rsidRDefault="00E03F1D" w:rsidP="00E03F1D">
      <w:pPr>
        <w:rPr>
          <w:color w:val="74B5E4" w:themeColor="accent2" w:themeTint="99"/>
          <w:u w:val="single"/>
        </w:rPr>
      </w:pPr>
      <w:r w:rsidRPr="00C44DE0">
        <w:rPr>
          <w:color w:val="74B5E4" w:themeColor="accent2" w:themeTint="99"/>
          <w:u w:val="single"/>
        </w:rPr>
        <w:lastRenderedPageBreak/>
        <w:t xml:space="preserve">Step 3 </w:t>
      </w:r>
      <w:r w:rsidRPr="00C44DE0">
        <w:rPr>
          <w:rFonts w:ascii="微软雅黑" w:eastAsia="微软雅黑" w:hAnsi="微软雅黑" w:cs="微软雅黑" w:hint="eastAsia"/>
          <w:color w:val="74B5E4" w:themeColor="accent2" w:themeTint="99"/>
          <w:u w:val="single"/>
        </w:rPr>
        <w:t>−</w:t>
      </w:r>
      <w:r w:rsidRPr="00C44DE0">
        <w:rPr>
          <w:color w:val="74B5E4" w:themeColor="accent2" w:themeTint="99"/>
          <w:u w:val="single"/>
        </w:rPr>
        <w:t xml:space="preserve"> Run Executable Installer</w:t>
      </w:r>
    </w:p>
    <w:p w14:paraId="3D01A6B6" w14:textId="268AA06C" w:rsidR="00E03F1D" w:rsidRDefault="00E03F1D" w:rsidP="00E03F1D">
      <w:r>
        <w:t xml:space="preserve">We downloaded the Python 3.9.1 Windows </w:t>
      </w:r>
      <w:r w:rsidR="00B34813">
        <w:t>64-bit</w:t>
      </w:r>
      <w:r>
        <w:t xml:space="preserve"> installer.</w:t>
      </w:r>
    </w:p>
    <w:p w14:paraId="036578FA" w14:textId="077A7F32" w:rsidR="00E03F1D" w:rsidRDefault="00B34813" w:rsidP="00E03F1D">
      <w:r>
        <w:t>Locate and r</w:t>
      </w:r>
      <w:r w:rsidR="00E03F1D">
        <w:t>un the installer. Make sure to select both the checkboxes at the bottom and then click Install New.</w:t>
      </w:r>
    </w:p>
    <w:p w14:paraId="66DEAEAA" w14:textId="38D7B5CB" w:rsidR="00E03F1D" w:rsidRDefault="00C44DE0" w:rsidP="00C44DE0">
      <w:pPr>
        <w:jc w:val="center"/>
      </w:pPr>
      <w:r w:rsidRPr="00C44DE0">
        <w:rPr>
          <w:noProof/>
          <w:bdr w:val="single" w:sz="4" w:space="0" w:color="auto"/>
        </w:rPr>
        <w:drawing>
          <wp:inline distT="0" distB="0" distL="0" distR="0" wp14:anchorId="098B144F" wp14:editId="73367DAD">
            <wp:extent cx="5253355" cy="3211714"/>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470" cy="3222178"/>
                    </a:xfrm>
                    <a:prstGeom prst="rect">
                      <a:avLst/>
                    </a:prstGeom>
                    <a:noFill/>
                    <a:ln>
                      <a:noFill/>
                    </a:ln>
                  </pic:spPr>
                </pic:pic>
              </a:graphicData>
            </a:graphic>
          </wp:inline>
        </w:drawing>
      </w:r>
    </w:p>
    <w:p w14:paraId="26D0D732" w14:textId="77777777" w:rsidR="00E03F1D" w:rsidRDefault="00E03F1D" w:rsidP="00E03F1D"/>
    <w:p w14:paraId="34DC51F6" w14:textId="02F96F00" w:rsidR="00E03F1D" w:rsidRDefault="00E03F1D" w:rsidP="00E03F1D">
      <w:r>
        <w:t xml:space="preserve">On clicking the Install Now, </w:t>
      </w:r>
      <w:r w:rsidR="00B34813">
        <w:t>the</w:t>
      </w:r>
      <w:r>
        <w:t xml:space="preserve"> installation process starts.</w:t>
      </w:r>
    </w:p>
    <w:p w14:paraId="03411812" w14:textId="79BAD674" w:rsidR="00E03F1D" w:rsidRDefault="00B34813" w:rsidP="00B34813">
      <w:pPr>
        <w:jc w:val="center"/>
      </w:pPr>
      <w:r w:rsidRPr="00B34813">
        <w:rPr>
          <w:noProof/>
          <w:bdr w:val="single" w:sz="4" w:space="0" w:color="auto"/>
        </w:rPr>
        <w:drawing>
          <wp:inline distT="0" distB="0" distL="0" distR="0" wp14:anchorId="13184A27" wp14:editId="7DE36456">
            <wp:extent cx="5029200" cy="30674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126" cy="3071628"/>
                    </a:xfrm>
                    <a:prstGeom prst="rect">
                      <a:avLst/>
                    </a:prstGeom>
                    <a:noFill/>
                    <a:ln>
                      <a:noFill/>
                    </a:ln>
                  </pic:spPr>
                </pic:pic>
              </a:graphicData>
            </a:graphic>
          </wp:inline>
        </w:drawing>
      </w:r>
    </w:p>
    <w:p w14:paraId="73452BE0" w14:textId="77777777" w:rsidR="00E03F1D" w:rsidRDefault="00E03F1D" w:rsidP="00E03F1D"/>
    <w:p w14:paraId="3FB11934" w14:textId="77777777" w:rsidR="00E03F1D" w:rsidRDefault="00E03F1D" w:rsidP="00E03F1D"/>
    <w:p w14:paraId="0820AECB" w14:textId="77777777" w:rsidR="00E03F1D" w:rsidRDefault="00E03F1D" w:rsidP="00E03F1D">
      <w:r>
        <w:lastRenderedPageBreak/>
        <w:t>The installation process will take few minutes to complete and once the installation is successful, the following screen is displayed.</w:t>
      </w:r>
    </w:p>
    <w:p w14:paraId="68DE5F7C" w14:textId="1E587059" w:rsidR="00E03F1D" w:rsidRDefault="00B34813" w:rsidP="00B34813">
      <w:pPr>
        <w:jc w:val="center"/>
      </w:pPr>
      <w:r w:rsidRPr="00B34813">
        <w:rPr>
          <w:noProof/>
          <w:bdr w:val="single" w:sz="4" w:space="0" w:color="auto"/>
        </w:rPr>
        <w:drawing>
          <wp:inline distT="0" distB="0" distL="0" distR="0" wp14:anchorId="4130D14F" wp14:editId="426E25AF">
            <wp:extent cx="5302644" cy="32418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2212" cy="3247697"/>
                    </a:xfrm>
                    <a:prstGeom prst="rect">
                      <a:avLst/>
                    </a:prstGeom>
                    <a:noFill/>
                    <a:ln>
                      <a:noFill/>
                    </a:ln>
                  </pic:spPr>
                </pic:pic>
              </a:graphicData>
            </a:graphic>
          </wp:inline>
        </w:drawing>
      </w:r>
    </w:p>
    <w:p w14:paraId="36020BAA" w14:textId="77777777" w:rsidR="00E03F1D" w:rsidRDefault="00E03F1D" w:rsidP="00E03F1D"/>
    <w:p w14:paraId="078636A7" w14:textId="77777777" w:rsidR="00E03F1D" w:rsidRDefault="00E03F1D" w:rsidP="00E03F1D"/>
    <w:p w14:paraId="42EB597E" w14:textId="77777777" w:rsidR="00E03F1D" w:rsidRPr="00C44DE0" w:rsidRDefault="00E03F1D" w:rsidP="00E03F1D">
      <w:pPr>
        <w:rPr>
          <w:color w:val="74B5E4" w:themeColor="accent2" w:themeTint="99"/>
          <w:u w:val="single"/>
        </w:rPr>
      </w:pPr>
      <w:r w:rsidRPr="00C44DE0">
        <w:rPr>
          <w:color w:val="74B5E4" w:themeColor="accent2" w:themeTint="99"/>
          <w:u w:val="single"/>
        </w:rPr>
        <w:t xml:space="preserve">Step 4 </w:t>
      </w:r>
      <w:r w:rsidRPr="00C44DE0">
        <w:rPr>
          <w:rFonts w:ascii="微软雅黑" w:eastAsia="微软雅黑" w:hAnsi="微软雅黑" w:cs="微软雅黑" w:hint="eastAsia"/>
          <w:color w:val="74B5E4" w:themeColor="accent2" w:themeTint="99"/>
          <w:u w:val="single"/>
        </w:rPr>
        <w:t>−</w:t>
      </w:r>
      <w:r w:rsidRPr="00C44DE0">
        <w:rPr>
          <w:color w:val="74B5E4" w:themeColor="accent2" w:themeTint="99"/>
          <w:u w:val="single"/>
        </w:rPr>
        <w:t xml:space="preserve"> Verify Python is installed on Windows</w:t>
      </w:r>
    </w:p>
    <w:p w14:paraId="66907679" w14:textId="77777777" w:rsidR="007C36A0" w:rsidRDefault="00E03F1D" w:rsidP="00E03F1D">
      <w:r>
        <w:t xml:space="preserve">To ensure if Python is </w:t>
      </w:r>
      <w:r w:rsidR="007C36A0">
        <w:t>successfully</w:t>
      </w:r>
      <w:r>
        <w:t xml:space="preserve"> installed on your system. </w:t>
      </w:r>
    </w:p>
    <w:p w14:paraId="5E3E84F4" w14:textId="4F1DDAB2" w:rsidR="00E03F1D" w:rsidRDefault="00E03F1D" w:rsidP="00E03F1D">
      <w:r>
        <w:t xml:space="preserve">Follow the given steps </w:t>
      </w:r>
      <w:r>
        <w:rPr>
          <w:rFonts w:ascii="微软雅黑" w:eastAsia="微软雅黑" w:hAnsi="微软雅黑" w:cs="微软雅黑" w:hint="eastAsia"/>
        </w:rPr>
        <w:t>−</w:t>
      </w:r>
    </w:p>
    <w:p w14:paraId="795D4C8B" w14:textId="0E77C37E" w:rsidR="00E03F1D" w:rsidRDefault="00E03F1D" w:rsidP="00E03F1D">
      <w:pPr>
        <w:pStyle w:val="ListParagraph"/>
        <w:numPr>
          <w:ilvl w:val="0"/>
          <w:numId w:val="10"/>
        </w:numPr>
      </w:pPr>
      <w:r>
        <w:t>Open the command prompt.</w:t>
      </w:r>
      <w:r w:rsidR="007C36A0">
        <w:t xml:space="preserve"> (You can refer to “2.6.1 </w:t>
      </w:r>
      <w:r w:rsidR="007C36A0" w:rsidRPr="007C36A0">
        <w:t>Install Packages for Python</w:t>
      </w:r>
      <w:r w:rsidR="007C36A0">
        <w:t>” on how to open the command prompt)</w:t>
      </w:r>
    </w:p>
    <w:p w14:paraId="5B1B36A3" w14:textId="7880935A" w:rsidR="00E03F1D" w:rsidRDefault="00E03F1D" w:rsidP="00E03F1D">
      <w:pPr>
        <w:pStyle w:val="ListParagraph"/>
        <w:numPr>
          <w:ilvl w:val="0"/>
          <w:numId w:val="10"/>
        </w:numPr>
      </w:pPr>
      <w:r>
        <w:t>Type ‘</w:t>
      </w:r>
      <w:r w:rsidRPr="007C36A0">
        <w:rPr>
          <w:shd w:val="pct15" w:color="auto" w:fill="FFFFFF"/>
        </w:rPr>
        <w:t>python</w:t>
      </w:r>
      <w:r>
        <w:t>’ and press enter.</w:t>
      </w:r>
    </w:p>
    <w:p w14:paraId="3E0BFC0F" w14:textId="77777777" w:rsidR="00E03F1D" w:rsidRDefault="00E03F1D" w:rsidP="00B34813">
      <w:pPr>
        <w:pStyle w:val="ListParagraph"/>
        <w:numPr>
          <w:ilvl w:val="0"/>
          <w:numId w:val="10"/>
        </w:numPr>
      </w:pPr>
      <w:r>
        <w:t>The version of the python which you have installed will be displayed if the python is successfully installed on your windows.</w:t>
      </w:r>
    </w:p>
    <w:p w14:paraId="6CD1940D" w14:textId="691ED389" w:rsidR="00E03F1D" w:rsidRDefault="00B34813" w:rsidP="00B34813">
      <w:pPr>
        <w:jc w:val="center"/>
      </w:pPr>
      <w:r w:rsidRPr="00B34813">
        <w:rPr>
          <w:noProof/>
        </w:rPr>
        <w:drawing>
          <wp:inline distT="0" distB="0" distL="0" distR="0" wp14:anchorId="5EA630EB" wp14:editId="22DCB6BB">
            <wp:extent cx="6309360" cy="10407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1040765"/>
                    </a:xfrm>
                    <a:prstGeom prst="rect">
                      <a:avLst/>
                    </a:prstGeom>
                  </pic:spPr>
                </pic:pic>
              </a:graphicData>
            </a:graphic>
          </wp:inline>
        </w:drawing>
      </w:r>
    </w:p>
    <w:p w14:paraId="3F29B74D" w14:textId="641544DA" w:rsidR="00E03F1D" w:rsidRPr="00B34813" w:rsidRDefault="00B34813" w:rsidP="00B34813">
      <w:pPr>
        <w:jc w:val="center"/>
        <w:rPr>
          <w:sz w:val="20"/>
          <w:szCs w:val="16"/>
        </w:rPr>
      </w:pPr>
      <w:r w:rsidRPr="00B34813">
        <w:rPr>
          <w:sz w:val="20"/>
          <w:szCs w:val="16"/>
        </w:rPr>
        <w:t>Example of Python 3.10.2 installed</w:t>
      </w:r>
    </w:p>
    <w:p w14:paraId="3E69D320" w14:textId="23937D69" w:rsidR="00E03F1D" w:rsidRDefault="00E03F1D" w:rsidP="00E03F1D"/>
    <w:p w14:paraId="6C3EE74E" w14:textId="443C8416" w:rsidR="007C36A0" w:rsidRDefault="007C36A0" w:rsidP="00E03F1D"/>
    <w:p w14:paraId="60A4176F" w14:textId="1223D631" w:rsidR="007C36A0" w:rsidRDefault="007C36A0" w:rsidP="00E03F1D"/>
    <w:p w14:paraId="03DCD99D" w14:textId="77777777" w:rsidR="007C36A0" w:rsidRDefault="007C36A0" w:rsidP="00E03F1D"/>
    <w:p w14:paraId="7CD53768" w14:textId="77777777" w:rsidR="00E03F1D" w:rsidRPr="00C44DE0" w:rsidRDefault="00E03F1D" w:rsidP="00E03F1D">
      <w:pPr>
        <w:rPr>
          <w:color w:val="74B5E4" w:themeColor="accent2" w:themeTint="99"/>
          <w:u w:val="single"/>
        </w:rPr>
      </w:pPr>
      <w:r w:rsidRPr="00C44DE0">
        <w:rPr>
          <w:color w:val="74B5E4" w:themeColor="accent2" w:themeTint="99"/>
          <w:u w:val="single"/>
        </w:rPr>
        <w:lastRenderedPageBreak/>
        <w:t xml:space="preserve">Step 5 </w:t>
      </w:r>
      <w:r w:rsidRPr="00C44DE0">
        <w:rPr>
          <w:rFonts w:ascii="微软雅黑" w:eastAsia="微软雅黑" w:hAnsi="微软雅黑" w:cs="微软雅黑" w:hint="eastAsia"/>
          <w:color w:val="74B5E4" w:themeColor="accent2" w:themeTint="99"/>
          <w:u w:val="single"/>
        </w:rPr>
        <w:t>−</w:t>
      </w:r>
      <w:r w:rsidRPr="00C44DE0">
        <w:rPr>
          <w:color w:val="74B5E4" w:themeColor="accent2" w:themeTint="99"/>
          <w:u w:val="single"/>
        </w:rPr>
        <w:t xml:space="preserve"> Verify Pip was installed</w:t>
      </w:r>
    </w:p>
    <w:p w14:paraId="2740361C" w14:textId="5AA80EC8" w:rsidR="00E03F1D" w:rsidRDefault="00E03F1D" w:rsidP="00E03F1D">
      <w:r>
        <w:t>Pip is a powerful package management system for Python software packages. Thus, make sure that you have it installed.</w:t>
      </w:r>
    </w:p>
    <w:p w14:paraId="7655A00D" w14:textId="7C4BFEAC" w:rsidR="00E03F1D" w:rsidRDefault="00E03F1D" w:rsidP="00E03F1D">
      <w:r>
        <w:t xml:space="preserve">To verify if pip was installed, follow the given steps </w:t>
      </w:r>
      <w:r>
        <w:rPr>
          <w:rFonts w:ascii="微软雅黑" w:eastAsia="微软雅黑" w:hAnsi="微软雅黑" w:cs="微软雅黑" w:hint="eastAsia"/>
        </w:rPr>
        <w:t>−</w:t>
      </w:r>
    </w:p>
    <w:p w14:paraId="25751BFC" w14:textId="197181C3" w:rsidR="00E03F1D" w:rsidRDefault="00E03F1D" w:rsidP="00E03F1D">
      <w:pPr>
        <w:pStyle w:val="ListParagraph"/>
        <w:numPr>
          <w:ilvl w:val="0"/>
          <w:numId w:val="11"/>
        </w:numPr>
      </w:pPr>
      <w:r>
        <w:t>Open the command prompt.</w:t>
      </w:r>
    </w:p>
    <w:p w14:paraId="00BC9A04" w14:textId="4BC341F0" w:rsidR="00E03F1D" w:rsidRDefault="00E03F1D" w:rsidP="00E03F1D">
      <w:pPr>
        <w:pStyle w:val="ListParagraph"/>
        <w:numPr>
          <w:ilvl w:val="0"/>
          <w:numId w:val="11"/>
        </w:numPr>
      </w:pPr>
      <w:r>
        <w:t xml:space="preserve">Enter </w:t>
      </w:r>
      <w:r w:rsidRPr="007C36A0">
        <w:rPr>
          <w:shd w:val="pct15" w:color="auto" w:fill="FFFFFF"/>
        </w:rPr>
        <w:t>pip –V</w:t>
      </w:r>
      <w:r>
        <w:t xml:space="preserve"> to check if pip was installed.</w:t>
      </w:r>
    </w:p>
    <w:p w14:paraId="5E6D2E85" w14:textId="77777777" w:rsidR="00E03F1D" w:rsidRDefault="00E03F1D" w:rsidP="007C36A0">
      <w:pPr>
        <w:pStyle w:val="ListParagraph"/>
        <w:numPr>
          <w:ilvl w:val="0"/>
          <w:numId w:val="11"/>
        </w:numPr>
      </w:pPr>
      <w:r>
        <w:t>The following output appears if pip is installed successfully.</w:t>
      </w:r>
    </w:p>
    <w:p w14:paraId="1D9E7E75" w14:textId="77777777" w:rsidR="00E03F1D" w:rsidRDefault="00E03F1D" w:rsidP="00E03F1D"/>
    <w:p w14:paraId="64662126" w14:textId="1AD58A69" w:rsidR="00E03F1D" w:rsidRDefault="007C36A0" w:rsidP="00E03F1D">
      <w:r w:rsidRPr="007C36A0">
        <w:rPr>
          <w:noProof/>
        </w:rPr>
        <w:drawing>
          <wp:inline distT="0" distB="0" distL="0" distR="0" wp14:anchorId="0D2B985E" wp14:editId="2868E1B8">
            <wp:extent cx="6309360" cy="1104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1104900"/>
                    </a:xfrm>
                    <a:prstGeom prst="rect">
                      <a:avLst/>
                    </a:prstGeom>
                  </pic:spPr>
                </pic:pic>
              </a:graphicData>
            </a:graphic>
          </wp:inline>
        </w:drawing>
      </w:r>
    </w:p>
    <w:p w14:paraId="3D12960E" w14:textId="77777777" w:rsidR="00E03F1D" w:rsidRDefault="00E03F1D" w:rsidP="00E03F1D"/>
    <w:p w14:paraId="75BE6AE0" w14:textId="0B79DE33" w:rsidR="00E03F1D" w:rsidRPr="00F5794D" w:rsidRDefault="007C36A0" w:rsidP="00E03F1D">
      <w:r>
        <w:t>And now you</w:t>
      </w:r>
      <w:r w:rsidR="00E03F1D">
        <w:t xml:space="preserve"> have successfully installed python and pip on Windows system.</w:t>
      </w:r>
    </w:p>
    <w:p w14:paraId="2A2B8BB3" w14:textId="77777777" w:rsidR="00B34813" w:rsidRDefault="00B34813">
      <w:pPr>
        <w:spacing w:after="200"/>
        <w:rPr>
          <w:rFonts w:eastAsiaTheme="majorEastAsia" w:cstheme="majorBidi"/>
          <w:b w:val="0"/>
          <w:sz w:val="32"/>
          <w:szCs w:val="32"/>
        </w:rPr>
      </w:pPr>
      <w:r>
        <w:rPr>
          <w:sz w:val="32"/>
          <w:szCs w:val="32"/>
        </w:rPr>
        <w:br w:type="page"/>
      </w:r>
    </w:p>
    <w:p w14:paraId="78D4ACD6" w14:textId="6EA424FA" w:rsidR="00F5794D" w:rsidRDefault="00F5794D" w:rsidP="00F5794D">
      <w:pPr>
        <w:pStyle w:val="Heading2"/>
        <w:rPr>
          <w:sz w:val="32"/>
          <w:szCs w:val="32"/>
        </w:rPr>
      </w:pPr>
      <w:bookmarkStart w:id="8" w:name="_Toc97563530"/>
      <w:r>
        <w:rPr>
          <w:sz w:val="32"/>
          <w:szCs w:val="32"/>
        </w:rPr>
        <w:lastRenderedPageBreak/>
        <w:t>2.6.1 Install Packages for Python</w:t>
      </w:r>
      <w:bookmarkEnd w:id="8"/>
    </w:p>
    <w:p w14:paraId="1DBDA0B8" w14:textId="063D32C7" w:rsidR="00F5794D" w:rsidRDefault="00F5794D" w:rsidP="0095434E">
      <w:r>
        <w:t>First, you need to open Command Prompt. There are few ways to open the Command Prompt.</w:t>
      </w:r>
    </w:p>
    <w:p w14:paraId="74D1BDC7" w14:textId="6EA19F04" w:rsidR="00F5794D" w:rsidRDefault="007C36A0" w:rsidP="0095434E">
      <w:pPr>
        <w:rPr>
          <w:color w:val="6FA0C0" w:themeColor="text2" w:themeTint="99"/>
          <w:u w:val="single"/>
        </w:rPr>
      </w:pPr>
      <w:r>
        <w:rPr>
          <w:color w:val="6FA0C0" w:themeColor="text2" w:themeTint="99"/>
          <w:u w:val="single"/>
        </w:rPr>
        <w:t xml:space="preserve">1. </w:t>
      </w:r>
      <w:r w:rsidR="00F5794D" w:rsidRPr="00F5794D">
        <w:rPr>
          <w:color w:val="6FA0C0" w:themeColor="text2" w:themeTint="99"/>
          <w:u w:val="single"/>
        </w:rPr>
        <w:t>Open through Search</w:t>
      </w:r>
    </w:p>
    <w:p w14:paraId="4834BD8E" w14:textId="1BC36D5A" w:rsidR="00F5794D" w:rsidRDefault="00F5794D" w:rsidP="0095434E">
      <w:r w:rsidRPr="00F5794D">
        <w:t>You</w:t>
      </w:r>
      <w:r>
        <w:t xml:space="preserve"> can search the Command Prompt in the search</w:t>
      </w:r>
      <w:r w:rsidR="003C4695">
        <w:t xml:space="preserve"> by entering </w:t>
      </w:r>
      <w:proofErr w:type="spellStart"/>
      <w:r w:rsidR="003C4695">
        <w:t>cmd</w:t>
      </w:r>
      <w:proofErr w:type="spellEnd"/>
      <w:r w:rsidR="003C4695">
        <w:t xml:space="preserve"> or Command Prompt. Click Open.</w:t>
      </w:r>
    </w:p>
    <w:p w14:paraId="3346D071" w14:textId="77777777" w:rsidR="007C36A0" w:rsidRPr="00F5794D" w:rsidRDefault="007C36A0" w:rsidP="0095434E"/>
    <w:p w14:paraId="1A01DB9C" w14:textId="72A8FF6D" w:rsidR="00F5794D" w:rsidRPr="00F5794D" w:rsidRDefault="00F5794D" w:rsidP="007C36A0">
      <w:pPr>
        <w:jc w:val="center"/>
        <w:rPr>
          <w:color w:val="6FA0C0" w:themeColor="text2" w:themeTint="99"/>
          <w:u w:val="single"/>
        </w:rPr>
      </w:pPr>
      <w:r w:rsidRPr="00F5794D">
        <w:rPr>
          <w:noProof/>
          <w:color w:val="6FA0C0" w:themeColor="text2" w:themeTint="99"/>
          <w:u w:val="single"/>
        </w:rPr>
        <w:drawing>
          <wp:inline distT="0" distB="0" distL="0" distR="0" wp14:anchorId="585BDF2C" wp14:editId="32A005D7">
            <wp:extent cx="4832195" cy="4507812"/>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2148" cy="4517097"/>
                    </a:xfrm>
                    <a:prstGeom prst="rect">
                      <a:avLst/>
                    </a:prstGeom>
                  </pic:spPr>
                </pic:pic>
              </a:graphicData>
            </a:graphic>
          </wp:inline>
        </w:drawing>
      </w:r>
    </w:p>
    <w:p w14:paraId="3C9ECFF0" w14:textId="77777777" w:rsidR="003C4695" w:rsidRDefault="003C4695" w:rsidP="0095434E">
      <w:pPr>
        <w:rPr>
          <w:color w:val="6FA0C0" w:themeColor="text2" w:themeTint="99"/>
          <w:u w:val="single"/>
        </w:rPr>
      </w:pPr>
    </w:p>
    <w:p w14:paraId="04840483" w14:textId="77777777" w:rsidR="003C4695" w:rsidRDefault="003C4695" w:rsidP="0095434E">
      <w:pPr>
        <w:rPr>
          <w:color w:val="6FA0C0" w:themeColor="text2" w:themeTint="99"/>
          <w:u w:val="single"/>
        </w:rPr>
      </w:pPr>
    </w:p>
    <w:p w14:paraId="3EBCFD3B" w14:textId="77777777" w:rsidR="003C4695" w:rsidRDefault="003C4695" w:rsidP="0095434E">
      <w:pPr>
        <w:rPr>
          <w:color w:val="6FA0C0" w:themeColor="text2" w:themeTint="99"/>
          <w:u w:val="single"/>
        </w:rPr>
      </w:pPr>
    </w:p>
    <w:p w14:paraId="35DA8792" w14:textId="77777777" w:rsidR="003C4695" w:rsidRDefault="003C4695" w:rsidP="0095434E">
      <w:pPr>
        <w:rPr>
          <w:color w:val="6FA0C0" w:themeColor="text2" w:themeTint="99"/>
          <w:u w:val="single"/>
        </w:rPr>
      </w:pPr>
    </w:p>
    <w:p w14:paraId="71F844D4" w14:textId="77777777" w:rsidR="003C4695" w:rsidRDefault="003C4695" w:rsidP="0095434E">
      <w:pPr>
        <w:rPr>
          <w:color w:val="6FA0C0" w:themeColor="text2" w:themeTint="99"/>
          <w:u w:val="single"/>
        </w:rPr>
      </w:pPr>
    </w:p>
    <w:p w14:paraId="1D401E91" w14:textId="129B841C" w:rsidR="003C4695" w:rsidRDefault="003C4695" w:rsidP="0095434E">
      <w:pPr>
        <w:rPr>
          <w:color w:val="6FA0C0" w:themeColor="text2" w:themeTint="99"/>
          <w:u w:val="single"/>
        </w:rPr>
      </w:pPr>
    </w:p>
    <w:p w14:paraId="7327F37F" w14:textId="5EB53A5C" w:rsidR="007C36A0" w:rsidRDefault="007C36A0" w:rsidP="0095434E">
      <w:pPr>
        <w:rPr>
          <w:color w:val="6FA0C0" w:themeColor="text2" w:themeTint="99"/>
          <w:u w:val="single"/>
        </w:rPr>
      </w:pPr>
    </w:p>
    <w:p w14:paraId="698CB290" w14:textId="55AB21AB" w:rsidR="007C36A0" w:rsidRDefault="007C36A0" w:rsidP="0095434E">
      <w:pPr>
        <w:rPr>
          <w:color w:val="6FA0C0" w:themeColor="text2" w:themeTint="99"/>
          <w:u w:val="single"/>
        </w:rPr>
      </w:pPr>
    </w:p>
    <w:p w14:paraId="2137716B" w14:textId="77777777" w:rsidR="007C36A0" w:rsidRDefault="007C36A0" w:rsidP="0095434E">
      <w:pPr>
        <w:rPr>
          <w:color w:val="6FA0C0" w:themeColor="text2" w:themeTint="99"/>
          <w:u w:val="single"/>
        </w:rPr>
      </w:pPr>
    </w:p>
    <w:p w14:paraId="41F612E2" w14:textId="77777777" w:rsidR="003C4695" w:rsidRDefault="003C4695" w:rsidP="0095434E">
      <w:pPr>
        <w:rPr>
          <w:color w:val="6FA0C0" w:themeColor="text2" w:themeTint="99"/>
          <w:u w:val="single"/>
        </w:rPr>
      </w:pPr>
    </w:p>
    <w:p w14:paraId="4ED72074" w14:textId="77777777" w:rsidR="003C4695" w:rsidRDefault="003C4695" w:rsidP="0095434E">
      <w:pPr>
        <w:rPr>
          <w:color w:val="6FA0C0" w:themeColor="text2" w:themeTint="99"/>
          <w:u w:val="single"/>
        </w:rPr>
      </w:pPr>
    </w:p>
    <w:p w14:paraId="2DD335EF" w14:textId="22AAEEE5" w:rsidR="00F5794D" w:rsidRPr="00F5794D" w:rsidRDefault="007C36A0" w:rsidP="0095434E">
      <w:pPr>
        <w:rPr>
          <w:color w:val="6FA0C0" w:themeColor="text2" w:themeTint="99"/>
          <w:u w:val="single"/>
        </w:rPr>
      </w:pPr>
      <w:r>
        <w:rPr>
          <w:color w:val="6FA0C0" w:themeColor="text2" w:themeTint="99"/>
          <w:u w:val="single"/>
        </w:rPr>
        <w:t xml:space="preserve">2. </w:t>
      </w:r>
      <w:r w:rsidR="00F5794D" w:rsidRPr="00F5794D">
        <w:rPr>
          <w:color w:val="6FA0C0" w:themeColor="text2" w:themeTint="99"/>
          <w:u w:val="single"/>
        </w:rPr>
        <w:t>Open through Run</w:t>
      </w:r>
    </w:p>
    <w:p w14:paraId="7C4B23CF" w14:textId="0ECB71A3" w:rsidR="0095434E" w:rsidRDefault="00BB3ED9" w:rsidP="0095434E">
      <w:r w:rsidRPr="00F5794D">
        <w:t xml:space="preserve">Press </w:t>
      </w:r>
      <w:r w:rsidR="00F5794D">
        <w:t>“</w:t>
      </w:r>
      <w:r w:rsidRPr="003C4695">
        <w:rPr>
          <w:color w:val="6FA0C0" w:themeColor="text2" w:themeTint="99"/>
        </w:rPr>
        <w:t>Windows</w:t>
      </w:r>
      <w:r w:rsidR="00F5794D" w:rsidRPr="003C4695">
        <w:rPr>
          <w:color w:val="6FA0C0" w:themeColor="text2" w:themeTint="99"/>
        </w:rPr>
        <w:t xml:space="preserve"> </w:t>
      </w:r>
      <w:r w:rsidRPr="003C4695">
        <w:rPr>
          <w:color w:val="6FA0C0" w:themeColor="text2" w:themeTint="99"/>
        </w:rPr>
        <w:t>+</w:t>
      </w:r>
      <w:r w:rsidR="00F5794D" w:rsidRPr="003C4695">
        <w:rPr>
          <w:color w:val="6FA0C0" w:themeColor="text2" w:themeTint="99"/>
        </w:rPr>
        <w:t xml:space="preserve"> </w:t>
      </w:r>
      <w:r w:rsidRPr="003C4695">
        <w:rPr>
          <w:color w:val="6FA0C0" w:themeColor="text2" w:themeTint="99"/>
        </w:rPr>
        <w:t>R</w:t>
      </w:r>
      <w:r w:rsidR="00F5794D">
        <w:t>”</w:t>
      </w:r>
      <w:r w:rsidRPr="00F5794D">
        <w:t xml:space="preserve"> to open “</w:t>
      </w:r>
      <w:r w:rsidRPr="003C4695">
        <w:rPr>
          <w:color w:val="6FA0C0" w:themeColor="text2" w:themeTint="99"/>
        </w:rPr>
        <w:t>Run</w:t>
      </w:r>
      <w:r w:rsidRPr="00F5794D">
        <w:t>” box. Type “</w:t>
      </w:r>
      <w:proofErr w:type="spellStart"/>
      <w:r w:rsidRPr="00F5794D">
        <w:t>cmd</w:t>
      </w:r>
      <w:proofErr w:type="spellEnd"/>
      <w:r w:rsidRPr="00F5794D">
        <w:t>” and then click “OK” to open a regular Command Prompt.</w:t>
      </w:r>
      <w:r w:rsidRPr="00BB3ED9">
        <w:rPr>
          <w:color w:val="6FA0C0" w:themeColor="text2" w:themeTint="99"/>
        </w:rPr>
        <w:t xml:space="preserve"> </w:t>
      </w:r>
      <w:r w:rsidRPr="00BB3ED9">
        <w:t>Type “</w:t>
      </w:r>
      <w:proofErr w:type="spellStart"/>
      <w:r w:rsidRPr="00BB3ED9">
        <w:t>cmd</w:t>
      </w:r>
      <w:proofErr w:type="spellEnd"/>
      <w:r w:rsidRPr="00BB3ED9">
        <w:t xml:space="preserve">” and then press </w:t>
      </w:r>
      <w:proofErr w:type="spellStart"/>
      <w:r w:rsidRPr="00BB3ED9">
        <w:t>Ctrl+Shift+Enter</w:t>
      </w:r>
      <w:proofErr w:type="spellEnd"/>
      <w:r w:rsidRPr="00BB3ED9">
        <w:t xml:space="preserve"> to open an administrator Command Prompt.</w:t>
      </w:r>
    </w:p>
    <w:p w14:paraId="6B503E52" w14:textId="3E4917B6" w:rsidR="00BB3ED9" w:rsidRDefault="00BB3ED9" w:rsidP="0095434E">
      <w:r w:rsidRPr="00BB3ED9">
        <w:rPr>
          <w:noProof/>
          <w:szCs w:val="28"/>
        </w:rPr>
        <w:drawing>
          <wp:anchor distT="0" distB="0" distL="114300" distR="114300" simplePos="0" relativeHeight="251676672" behindDoc="1" locked="0" layoutInCell="1" allowOverlap="1" wp14:anchorId="2713950E" wp14:editId="56BBF8B4">
            <wp:simplePos x="0" y="0"/>
            <wp:positionH relativeFrom="margin">
              <wp:align>right</wp:align>
            </wp:positionH>
            <wp:positionV relativeFrom="paragraph">
              <wp:posOffset>186055</wp:posOffset>
            </wp:positionV>
            <wp:extent cx="3220720" cy="1590675"/>
            <wp:effectExtent l="0" t="0" r="0" b="9525"/>
            <wp:wrapTight wrapText="bothSides">
              <wp:wrapPolygon edited="0">
                <wp:start x="0" y="0"/>
                <wp:lineTo x="0" y="21471"/>
                <wp:lineTo x="21464" y="21471"/>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20720" cy="1590675"/>
                    </a:xfrm>
                    <a:prstGeom prst="rect">
                      <a:avLst/>
                    </a:prstGeom>
                  </pic:spPr>
                </pic:pic>
              </a:graphicData>
            </a:graphic>
            <wp14:sizeRelH relativeFrom="margin">
              <wp14:pctWidth>0</wp14:pctWidth>
            </wp14:sizeRelH>
          </wp:anchor>
        </w:drawing>
      </w:r>
    </w:p>
    <w:p w14:paraId="73643305" w14:textId="1D937DAD" w:rsidR="00BB3ED9" w:rsidRPr="0095434E" w:rsidRDefault="00BB3ED9" w:rsidP="0095434E">
      <w:r w:rsidRPr="00BB3ED9">
        <w:rPr>
          <w:noProof/>
        </w:rPr>
        <w:drawing>
          <wp:inline distT="0" distB="0" distL="0" distR="0" wp14:anchorId="51DAA970" wp14:editId="42FE2B11">
            <wp:extent cx="2926617" cy="1514902"/>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6312" cy="1519920"/>
                    </a:xfrm>
                    <a:prstGeom prst="rect">
                      <a:avLst/>
                    </a:prstGeom>
                  </pic:spPr>
                </pic:pic>
              </a:graphicData>
            </a:graphic>
          </wp:inline>
        </w:drawing>
      </w:r>
    </w:p>
    <w:p w14:paraId="533EBFCC" w14:textId="220E207D" w:rsidR="0095434E" w:rsidRDefault="0095434E" w:rsidP="0095434E">
      <w:pPr>
        <w:rPr>
          <w:szCs w:val="28"/>
        </w:rPr>
      </w:pPr>
    </w:p>
    <w:p w14:paraId="0C63F61E" w14:textId="631445B7" w:rsidR="007C36A0" w:rsidRPr="007C36A0" w:rsidRDefault="007C36A0" w:rsidP="00A81F4F">
      <w:pPr>
        <w:rPr>
          <w:color w:val="74B5E4" w:themeColor="accent2" w:themeTint="99"/>
          <w:szCs w:val="28"/>
          <w:u w:val="single"/>
        </w:rPr>
      </w:pPr>
      <w:r w:rsidRPr="007C36A0">
        <w:rPr>
          <w:color w:val="74B5E4" w:themeColor="accent2" w:themeTint="99"/>
          <w:szCs w:val="28"/>
          <w:u w:val="single"/>
        </w:rPr>
        <w:t>Required Packages</w:t>
      </w:r>
    </w:p>
    <w:p w14:paraId="56251507" w14:textId="6706D69B" w:rsidR="003C4695" w:rsidRDefault="003C4695" w:rsidP="00A81F4F">
      <w:pPr>
        <w:rPr>
          <w:szCs w:val="28"/>
        </w:rPr>
      </w:pPr>
      <w:r>
        <w:rPr>
          <w:szCs w:val="28"/>
        </w:rPr>
        <w:t>After the command prompt is open, type or copy the following command into the command prompt to install the required package for python.</w:t>
      </w:r>
    </w:p>
    <w:p w14:paraId="5CE5E17E" w14:textId="31B9006F" w:rsidR="00A81F4F" w:rsidRDefault="003C4695" w:rsidP="00A81F4F">
      <w:pPr>
        <w:pStyle w:val="ListParagraph"/>
        <w:numPr>
          <w:ilvl w:val="0"/>
          <w:numId w:val="5"/>
        </w:numPr>
        <w:rPr>
          <w:szCs w:val="28"/>
        </w:rPr>
      </w:pPr>
      <w:r w:rsidRPr="00A81F4F">
        <w:rPr>
          <w:szCs w:val="28"/>
        </w:rPr>
        <w:t>pip install</w:t>
      </w:r>
      <w:r>
        <w:rPr>
          <w:szCs w:val="28"/>
        </w:rPr>
        <w:t xml:space="preserve"> </w:t>
      </w:r>
      <w:r w:rsidR="00A81F4F">
        <w:rPr>
          <w:szCs w:val="28"/>
        </w:rPr>
        <w:t>p</w:t>
      </w:r>
      <w:r w:rsidR="00A81F4F" w:rsidRPr="00A81F4F">
        <w:rPr>
          <w:szCs w:val="28"/>
        </w:rPr>
        <w:t>illow</w:t>
      </w:r>
    </w:p>
    <w:p w14:paraId="21526BC2" w14:textId="55B7AAD7" w:rsidR="003C4695" w:rsidRPr="00A81F4F" w:rsidRDefault="003C4695" w:rsidP="00A81F4F">
      <w:pPr>
        <w:pStyle w:val="ListParagraph"/>
        <w:numPr>
          <w:ilvl w:val="0"/>
          <w:numId w:val="5"/>
        </w:numPr>
        <w:rPr>
          <w:szCs w:val="28"/>
        </w:rPr>
      </w:pPr>
      <w:r w:rsidRPr="003C4695">
        <w:rPr>
          <w:szCs w:val="28"/>
        </w:rPr>
        <w:t xml:space="preserve">pip install </w:t>
      </w:r>
      <w:proofErr w:type="spellStart"/>
      <w:r w:rsidRPr="003C4695">
        <w:rPr>
          <w:szCs w:val="28"/>
        </w:rPr>
        <w:t>tk</w:t>
      </w:r>
      <w:proofErr w:type="spellEnd"/>
    </w:p>
    <w:p w14:paraId="7A0898FA" w14:textId="2623F9DF" w:rsidR="00A81F4F" w:rsidRPr="00A81F4F" w:rsidRDefault="003C4695" w:rsidP="00A81F4F">
      <w:pPr>
        <w:pStyle w:val="ListParagraph"/>
        <w:numPr>
          <w:ilvl w:val="0"/>
          <w:numId w:val="5"/>
        </w:numPr>
        <w:rPr>
          <w:szCs w:val="28"/>
        </w:rPr>
      </w:pPr>
      <w:r w:rsidRPr="00A81F4F">
        <w:rPr>
          <w:szCs w:val="28"/>
        </w:rPr>
        <w:t>pip install</w:t>
      </w:r>
      <w:r>
        <w:rPr>
          <w:szCs w:val="28"/>
        </w:rPr>
        <w:t xml:space="preserve"> </w:t>
      </w:r>
      <w:proofErr w:type="spellStart"/>
      <w:r w:rsidR="00A81F4F">
        <w:rPr>
          <w:szCs w:val="28"/>
        </w:rPr>
        <w:t>m</w:t>
      </w:r>
      <w:r w:rsidR="00A81F4F" w:rsidRPr="00A81F4F">
        <w:rPr>
          <w:szCs w:val="28"/>
        </w:rPr>
        <w:t>ySQL</w:t>
      </w:r>
      <w:proofErr w:type="spellEnd"/>
      <w:r w:rsidR="00A81F4F" w:rsidRPr="00A81F4F">
        <w:rPr>
          <w:szCs w:val="28"/>
        </w:rPr>
        <w:t>-connector-python</w:t>
      </w:r>
    </w:p>
    <w:p w14:paraId="36E1B8D7" w14:textId="51C5C379" w:rsidR="00A81F4F" w:rsidRPr="00A81F4F" w:rsidRDefault="003C4695" w:rsidP="00A81F4F">
      <w:pPr>
        <w:pStyle w:val="ListParagraph"/>
        <w:numPr>
          <w:ilvl w:val="0"/>
          <w:numId w:val="5"/>
        </w:numPr>
        <w:rPr>
          <w:szCs w:val="28"/>
        </w:rPr>
      </w:pPr>
      <w:r w:rsidRPr="00A81F4F">
        <w:rPr>
          <w:szCs w:val="28"/>
        </w:rPr>
        <w:t xml:space="preserve">pip install </w:t>
      </w:r>
      <w:proofErr w:type="spellStart"/>
      <w:r w:rsidR="00A81F4F" w:rsidRPr="00A81F4F">
        <w:rPr>
          <w:szCs w:val="28"/>
        </w:rPr>
        <w:t>pymysql</w:t>
      </w:r>
      <w:proofErr w:type="spellEnd"/>
    </w:p>
    <w:p w14:paraId="0C7CDA10" w14:textId="37024DEB" w:rsidR="00A81F4F" w:rsidRPr="00A81F4F" w:rsidRDefault="003C4695" w:rsidP="00A81F4F">
      <w:pPr>
        <w:pStyle w:val="ListParagraph"/>
        <w:numPr>
          <w:ilvl w:val="0"/>
          <w:numId w:val="5"/>
        </w:numPr>
        <w:rPr>
          <w:szCs w:val="28"/>
        </w:rPr>
      </w:pPr>
      <w:r w:rsidRPr="00A81F4F">
        <w:rPr>
          <w:szCs w:val="28"/>
        </w:rPr>
        <w:t xml:space="preserve">pip install </w:t>
      </w:r>
      <w:proofErr w:type="spellStart"/>
      <w:r w:rsidR="00A81F4F" w:rsidRPr="00A81F4F">
        <w:rPr>
          <w:szCs w:val="28"/>
        </w:rPr>
        <w:t>opencv</w:t>
      </w:r>
      <w:proofErr w:type="spellEnd"/>
      <w:r w:rsidR="00A81F4F" w:rsidRPr="00A81F4F">
        <w:rPr>
          <w:szCs w:val="28"/>
        </w:rPr>
        <w:t>-python</w:t>
      </w:r>
    </w:p>
    <w:p w14:paraId="6DF96CF2" w14:textId="19BBEF2D" w:rsidR="00A81F4F" w:rsidRDefault="003C4695" w:rsidP="00A81F4F">
      <w:pPr>
        <w:pStyle w:val="ListParagraph"/>
        <w:numPr>
          <w:ilvl w:val="0"/>
          <w:numId w:val="5"/>
        </w:numPr>
        <w:rPr>
          <w:szCs w:val="28"/>
        </w:rPr>
      </w:pPr>
      <w:r w:rsidRPr="00A81F4F">
        <w:rPr>
          <w:szCs w:val="28"/>
        </w:rPr>
        <w:t xml:space="preserve">pip install </w:t>
      </w:r>
      <w:proofErr w:type="spellStart"/>
      <w:r w:rsidR="00A81F4F" w:rsidRPr="00A81F4F">
        <w:rPr>
          <w:szCs w:val="28"/>
        </w:rPr>
        <w:t>opencv</w:t>
      </w:r>
      <w:proofErr w:type="spellEnd"/>
      <w:r w:rsidR="00A81F4F" w:rsidRPr="00A81F4F">
        <w:rPr>
          <w:szCs w:val="28"/>
        </w:rPr>
        <w:t>-</w:t>
      </w:r>
      <w:proofErr w:type="spellStart"/>
      <w:r w:rsidR="00A81F4F" w:rsidRPr="00A81F4F">
        <w:rPr>
          <w:szCs w:val="28"/>
        </w:rPr>
        <w:t>contrib</w:t>
      </w:r>
      <w:proofErr w:type="spellEnd"/>
      <w:r w:rsidR="00A81F4F" w:rsidRPr="00A81F4F">
        <w:rPr>
          <w:szCs w:val="28"/>
        </w:rPr>
        <w:t>-python</w:t>
      </w:r>
    </w:p>
    <w:p w14:paraId="75FCDD89" w14:textId="00CBC4FD" w:rsidR="00A81F4F" w:rsidRDefault="00A81F4F" w:rsidP="00A81F4F">
      <w:pPr>
        <w:rPr>
          <w:szCs w:val="28"/>
        </w:rPr>
      </w:pPr>
    </w:p>
    <w:p w14:paraId="3749E2D1" w14:textId="062712DD" w:rsidR="0096353C" w:rsidRPr="0096353C" w:rsidRDefault="0096353C" w:rsidP="0096353C">
      <w:pPr>
        <w:rPr>
          <w:szCs w:val="28"/>
          <w:u w:val="single"/>
        </w:rPr>
      </w:pPr>
      <w:r w:rsidRPr="0096353C">
        <w:rPr>
          <w:szCs w:val="28"/>
          <w:u w:val="single"/>
        </w:rPr>
        <w:t xml:space="preserve">If Using </w:t>
      </w:r>
      <w:r w:rsidRPr="0096353C">
        <w:rPr>
          <w:szCs w:val="28"/>
          <w:u w:val="single"/>
        </w:rPr>
        <w:t xml:space="preserve">on </w:t>
      </w:r>
      <w:r w:rsidRPr="0096353C">
        <w:rPr>
          <w:szCs w:val="28"/>
          <w:u w:val="single"/>
        </w:rPr>
        <w:t xml:space="preserve">Anaconda </w:t>
      </w:r>
    </w:p>
    <w:p w14:paraId="70A9A5C8" w14:textId="2B59C4A6" w:rsidR="0096353C" w:rsidRDefault="0096353C" w:rsidP="00A81F4F">
      <w:pPr>
        <w:rPr>
          <w:szCs w:val="28"/>
        </w:rPr>
      </w:pPr>
      <w:r w:rsidRPr="0096353C">
        <w:rPr>
          <w:szCs w:val="28"/>
          <w:highlight w:val="yellow"/>
        </w:rPr>
        <w:t>Remember to run the command above in Anaconda Prompt but not windows command prompt!</w:t>
      </w:r>
    </w:p>
    <w:p w14:paraId="29EB5EEC" w14:textId="77777777" w:rsidR="0096353C" w:rsidRDefault="0096353C" w:rsidP="00A81F4F">
      <w:pPr>
        <w:rPr>
          <w:szCs w:val="28"/>
        </w:rPr>
      </w:pPr>
    </w:p>
    <w:p w14:paraId="71FB597B" w14:textId="77777777" w:rsidR="0096353C" w:rsidRDefault="0096353C" w:rsidP="00A81F4F">
      <w:pPr>
        <w:rPr>
          <w:szCs w:val="28"/>
        </w:rPr>
      </w:pPr>
    </w:p>
    <w:p w14:paraId="12B732C6" w14:textId="77777777" w:rsidR="0096353C" w:rsidRDefault="0096353C" w:rsidP="00A81F4F">
      <w:pPr>
        <w:rPr>
          <w:szCs w:val="28"/>
        </w:rPr>
      </w:pPr>
    </w:p>
    <w:p w14:paraId="04C83C08" w14:textId="77777777" w:rsidR="0096353C" w:rsidRDefault="0096353C" w:rsidP="00A81F4F">
      <w:pPr>
        <w:rPr>
          <w:szCs w:val="28"/>
        </w:rPr>
      </w:pPr>
    </w:p>
    <w:p w14:paraId="5ACBF462" w14:textId="77777777" w:rsidR="0096353C" w:rsidRDefault="0096353C" w:rsidP="00A81F4F">
      <w:pPr>
        <w:rPr>
          <w:szCs w:val="28"/>
        </w:rPr>
      </w:pPr>
    </w:p>
    <w:p w14:paraId="7395BB67" w14:textId="77777777" w:rsidR="0096353C" w:rsidRDefault="0096353C" w:rsidP="00A81F4F">
      <w:pPr>
        <w:rPr>
          <w:szCs w:val="28"/>
        </w:rPr>
      </w:pPr>
    </w:p>
    <w:p w14:paraId="7A08542B" w14:textId="77777777" w:rsidR="0096353C" w:rsidRDefault="0096353C" w:rsidP="00A81F4F">
      <w:pPr>
        <w:rPr>
          <w:szCs w:val="28"/>
        </w:rPr>
      </w:pPr>
    </w:p>
    <w:p w14:paraId="75909CFB" w14:textId="77777777" w:rsidR="0096353C" w:rsidRDefault="0096353C" w:rsidP="00A81F4F">
      <w:pPr>
        <w:rPr>
          <w:szCs w:val="28"/>
        </w:rPr>
      </w:pPr>
    </w:p>
    <w:p w14:paraId="7501D29A" w14:textId="77777777" w:rsidR="0096353C" w:rsidRDefault="0096353C" w:rsidP="00A81F4F">
      <w:pPr>
        <w:rPr>
          <w:szCs w:val="28"/>
        </w:rPr>
      </w:pPr>
    </w:p>
    <w:p w14:paraId="2450DDD3" w14:textId="47E34604" w:rsidR="00A81F4F" w:rsidRDefault="00A81F4F" w:rsidP="00A81F4F">
      <w:pPr>
        <w:rPr>
          <w:szCs w:val="28"/>
        </w:rPr>
      </w:pPr>
      <w:r>
        <w:rPr>
          <w:szCs w:val="28"/>
        </w:rPr>
        <w:lastRenderedPageBreak/>
        <w:t xml:space="preserve">For </w:t>
      </w:r>
      <w:r w:rsidR="003C4695">
        <w:rPr>
          <w:szCs w:val="28"/>
        </w:rPr>
        <w:t xml:space="preserve">the user </w:t>
      </w:r>
      <w:r>
        <w:rPr>
          <w:szCs w:val="28"/>
        </w:rPr>
        <w:t>who</w:t>
      </w:r>
      <w:r w:rsidR="003C4695">
        <w:rPr>
          <w:szCs w:val="28"/>
        </w:rPr>
        <w:t xml:space="preserve"> </w:t>
      </w:r>
      <w:r>
        <w:rPr>
          <w:szCs w:val="28"/>
        </w:rPr>
        <w:t xml:space="preserve">use </w:t>
      </w:r>
      <w:proofErr w:type="spellStart"/>
      <w:r>
        <w:rPr>
          <w:szCs w:val="28"/>
        </w:rPr>
        <w:t>jupyter</w:t>
      </w:r>
      <w:proofErr w:type="spellEnd"/>
      <w:r>
        <w:rPr>
          <w:szCs w:val="28"/>
        </w:rPr>
        <w:t xml:space="preserve"> note</w:t>
      </w:r>
      <w:r w:rsidR="00495D2C">
        <w:rPr>
          <w:szCs w:val="28"/>
        </w:rPr>
        <w:t>book</w:t>
      </w:r>
      <w:r>
        <w:rPr>
          <w:szCs w:val="28"/>
        </w:rPr>
        <w:t xml:space="preserve"> or </w:t>
      </w:r>
      <w:proofErr w:type="spellStart"/>
      <w:r>
        <w:rPr>
          <w:szCs w:val="28"/>
        </w:rPr>
        <w:t>spyder</w:t>
      </w:r>
      <w:proofErr w:type="spellEnd"/>
      <w:r>
        <w:rPr>
          <w:szCs w:val="28"/>
        </w:rPr>
        <w:t xml:space="preserve"> </w:t>
      </w:r>
      <w:r w:rsidR="00495D2C">
        <w:rPr>
          <w:szCs w:val="28"/>
        </w:rPr>
        <w:t>you</w:t>
      </w:r>
      <w:r>
        <w:rPr>
          <w:szCs w:val="28"/>
        </w:rPr>
        <w:t xml:space="preserve"> can direct install the package at the </w:t>
      </w:r>
      <w:r w:rsidRPr="00A81F4F">
        <w:rPr>
          <w:szCs w:val="28"/>
        </w:rPr>
        <w:t>compiler</w:t>
      </w:r>
      <w:r>
        <w:rPr>
          <w:szCs w:val="28"/>
        </w:rPr>
        <w:t>.</w:t>
      </w:r>
    </w:p>
    <w:p w14:paraId="4442D5BA" w14:textId="530E1ED4" w:rsidR="00A81F4F" w:rsidRDefault="00A81F4F" w:rsidP="00A81F4F">
      <w:pPr>
        <w:rPr>
          <w:szCs w:val="28"/>
        </w:rPr>
      </w:pPr>
    </w:p>
    <w:p w14:paraId="3759DA35" w14:textId="77777777" w:rsidR="00495D2C" w:rsidRDefault="00495D2C" w:rsidP="00A81F4F">
      <w:pPr>
        <w:rPr>
          <w:szCs w:val="28"/>
        </w:rPr>
      </w:pPr>
      <w:r w:rsidRPr="00495D2C">
        <w:rPr>
          <w:noProof/>
          <w:szCs w:val="28"/>
        </w:rPr>
        <w:drawing>
          <wp:inline distT="0" distB="0" distL="0" distR="0" wp14:anchorId="715F88F8" wp14:editId="06357870">
            <wp:extent cx="3881675" cy="832513"/>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1118" cy="836683"/>
                    </a:xfrm>
                    <a:prstGeom prst="rect">
                      <a:avLst/>
                    </a:prstGeom>
                  </pic:spPr>
                </pic:pic>
              </a:graphicData>
            </a:graphic>
          </wp:inline>
        </w:drawing>
      </w:r>
      <w:r w:rsidRPr="00495D2C">
        <w:rPr>
          <w:noProof/>
          <w:szCs w:val="28"/>
        </w:rPr>
        <w:drawing>
          <wp:anchor distT="0" distB="0" distL="114300" distR="114300" simplePos="0" relativeHeight="251677696" behindDoc="0" locked="0" layoutInCell="1" allowOverlap="1" wp14:anchorId="3314F51D" wp14:editId="38E71C0F">
            <wp:simplePos x="736979" y="6305266"/>
            <wp:positionH relativeFrom="column">
              <wp:align>left</wp:align>
            </wp:positionH>
            <wp:positionV relativeFrom="paragraph">
              <wp:align>top</wp:align>
            </wp:positionV>
            <wp:extent cx="1856625" cy="2606722"/>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56625" cy="2606722"/>
                    </a:xfrm>
                    <a:prstGeom prst="rect">
                      <a:avLst/>
                    </a:prstGeom>
                  </pic:spPr>
                </pic:pic>
              </a:graphicData>
            </a:graphic>
          </wp:anchor>
        </w:drawing>
      </w:r>
    </w:p>
    <w:p w14:paraId="58AFEE95" w14:textId="77777777" w:rsidR="00495D2C" w:rsidRPr="00495D2C" w:rsidRDefault="00495D2C" w:rsidP="00495D2C">
      <w:pPr>
        <w:tabs>
          <w:tab w:val="left" w:pos="2536"/>
        </w:tabs>
        <w:rPr>
          <w:sz w:val="20"/>
          <w:szCs w:val="20"/>
        </w:rPr>
      </w:pPr>
      <w:r>
        <w:rPr>
          <w:szCs w:val="28"/>
        </w:rPr>
        <w:tab/>
        <w:t xml:space="preserve">                      </w:t>
      </w:r>
      <w:proofErr w:type="spellStart"/>
      <w:r w:rsidRPr="00495D2C">
        <w:rPr>
          <w:sz w:val="20"/>
          <w:szCs w:val="20"/>
        </w:rPr>
        <w:t>Jupyter</w:t>
      </w:r>
      <w:proofErr w:type="spellEnd"/>
      <w:r w:rsidRPr="00495D2C">
        <w:rPr>
          <w:sz w:val="20"/>
          <w:szCs w:val="20"/>
        </w:rPr>
        <w:t xml:space="preserve">(compiler)  </w:t>
      </w:r>
    </w:p>
    <w:p w14:paraId="463FF59C" w14:textId="77777777" w:rsidR="00495D2C" w:rsidRPr="00495D2C" w:rsidRDefault="00495D2C" w:rsidP="00495D2C">
      <w:pPr>
        <w:rPr>
          <w:szCs w:val="28"/>
        </w:rPr>
      </w:pPr>
    </w:p>
    <w:p w14:paraId="05034AFD" w14:textId="77777777" w:rsidR="00495D2C" w:rsidRPr="00495D2C" w:rsidRDefault="00495D2C" w:rsidP="00495D2C">
      <w:pPr>
        <w:rPr>
          <w:szCs w:val="28"/>
        </w:rPr>
      </w:pPr>
    </w:p>
    <w:p w14:paraId="110421A9" w14:textId="77777777" w:rsidR="00495D2C" w:rsidRPr="00495D2C" w:rsidRDefault="00495D2C" w:rsidP="00495D2C">
      <w:pPr>
        <w:rPr>
          <w:szCs w:val="28"/>
        </w:rPr>
      </w:pPr>
    </w:p>
    <w:p w14:paraId="251E4C71" w14:textId="77777777" w:rsidR="00495D2C" w:rsidRPr="00495D2C" w:rsidRDefault="00495D2C" w:rsidP="00495D2C">
      <w:pPr>
        <w:rPr>
          <w:szCs w:val="28"/>
        </w:rPr>
      </w:pPr>
    </w:p>
    <w:p w14:paraId="176E1250" w14:textId="77777777" w:rsidR="00495D2C" w:rsidRPr="00495D2C" w:rsidRDefault="00495D2C" w:rsidP="00495D2C">
      <w:pPr>
        <w:rPr>
          <w:szCs w:val="28"/>
        </w:rPr>
      </w:pPr>
    </w:p>
    <w:p w14:paraId="51B51818" w14:textId="0A48272B" w:rsidR="00495D2C" w:rsidRDefault="00495D2C" w:rsidP="00495D2C">
      <w:pPr>
        <w:tabs>
          <w:tab w:val="left" w:pos="2536"/>
        </w:tabs>
        <w:rPr>
          <w:sz w:val="20"/>
          <w:szCs w:val="20"/>
        </w:rPr>
      </w:pPr>
      <w:r>
        <w:rPr>
          <w:szCs w:val="28"/>
        </w:rPr>
        <w:br w:type="textWrapping" w:clear="all"/>
        <w:t xml:space="preserve">           </w:t>
      </w:r>
      <w:r>
        <w:rPr>
          <w:sz w:val="20"/>
          <w:szCs w:val="20"/>
        </w:rPr>
        <w:t>Spyder(compiler)</w:t>
      </w:r>
    </w:p>
    <w:p w14:paraId="0D1362C2" w14:textId="77777777" w:rsidR="00495D2C" w:rsidRDefault="00495D2C">
      <w:pPr>
        <w:spacing w:after="200"/>
        <w:rPr>
          <w:sz w:val="20"/>
          <w:szCs w:val="20"/>
        </w:rPr>
      </w:pPr>
      <w:r>
        <w:rPr>
          <w:sz w:val="20"/>
          <w:szCs w:val="20"/>
        </w:rPr>
        <w:br w:type="page"/>
      </w:r>
    </w:p>
    <w:p w14:paraId="311B95A2" w14:textId="11FC7560" w:rsidR="00495D2C" w:rsidRPr="00D340D4" w:rsidRDefault="00D340D4" w:rsidP="00D340D4">
      <w:pPr>
        <w:pStyle w:val="Heading2"/>
        <w:rPr>
          <w:sz w:val="32"/>
          <w:szCs w:val="32"/>
        </w:rPr>
      </w:pPr>
      <w:bookmarkStart w:id="9" w:name="_Toc97563531"/>
      <w:r w:rsidRPr="00D340D4">
        <w:rPr>
          <w:sz w:val="32"/>
          <w:szCs w:val="32"/>
        </w:rPr>
        <w:lastRenderedPageBreak/>
        <w:t xml:space="preserve">2.7 Using </w:t>
      </w:r>
      <w:r w:rsidR="00612F72">
        <w:rPr>
          <w:sz w:val="32"/>
          <w:szCs w:val="32"/>
        </w:rPr>
        <w:t>IDE to</w:t>
      </w:r>
      <w:r w:rsidR="00645F53">
        <w:rPr>
          <w:sz w:val="32"/>
          <w:szCs w:val="32"/>
        </w:rPr>
        <w:t xml:space="preserve"> run program</w:t>
      </w:r>
      <w:bookmarkEnd w:id="9"/>
    </w:p>
    <w:p w14:paraId="0CCA900A" w14:textId="4CC4520F" w:rsidR="00D340D4" w:rsidRDefault="00645F53" w:rsidP="00495D2C">
      <w:pPr>
        <w:tabs>
          <w:tab w:val="left" w:pos="2536"/>
        </w:tabs>
        <w:rPr>
          <w:szCs w:val="28"/>
        </w:rPr>
      </w:pPr>
      <w:r>
        <w:rPr>
          <w:szCs w:val="28"/>
        </w:rPr>
        <w:t xml:space="preserve">When </w:t>
      </w:r>
      <w:r w:rsidR="00855382">
        <w:rPr>
          <w:szCs w:val="28"/>
        </w:rPr>
        <w:t>you</w:t>
      </w:r>
      <w:r>
        <w:rPr>
          <w:szCs w:val="28"/>
        </w:rPr>
        <w:t xml:space="preserve"> have done </w:t>
      </w:r>
      <w:r w:rsidR="00855382">
        <w:rPr>
          <w:szCs w:val="28"/>
        </w:rPr>
        <w:t xml:space="preserve">setting up </w:t>
      </w:r>
      <w:r>
        <w:rPr>
          <w:szCs w:val="28"/>
        </w:rPr>
        <w:t xml:space="preserve">the database and install all the </w:t>
      </w:r>
      <w:r w:rsidR="00855382">
        <w:rPr>
          <w:szCs w:val="28"/>
        </w:rPr>
        <w:t>required</w:t>
      </w:r>
      <w:r>
        <w:rPr>
          <w:szCs w:val="28"/>
        </w:rPr>
        <w:t xml:space="preserve"> package, you can use any </w:t>
      </w:r>
      <w:r w:rsidR="00855382">
        <w:rPr>
          <w:szCs w:val="28"/>
        </w:rPr>
        <w:t>IDE</w:t>
      </w:r>
      <w:r w:rsidR="003C4695">
        <w:rPr>
          <w:szCs w:val="28"/>
        </w:rPr>
        <w:t xml:space="preserve"> that support python</w:t>
      </w:r>
      <w:r>
        <w:rPr>
          <w:szCs w:val="28"/>
        </w:rPr>
        <w:t xml:space="preserve"> to run the software</w:t>
      </w:r>
      <w:r w:rsidR="00855382">
        <w:rPr>
          <w:szCs w:val="28"/>
        </w:rPr>
        <w:t>/system.</w:t>
      </w:r>
    </w:p>
    <w:p w14:paraId="39EB2E9B" w14:textId="0E67C02F" w:rsidR="00645F53" w:rsidRDefault="00645F53" w:rsidP="00495D2C">
      <w:pPr>
        <w:tabs>
          <w:tab w:val="left" w:pos="2536"/>
        </w:tabs>
        <w:rPr>
          <w:szCs w:val="28"/>
        </w:rPr>
      </w:pPr>
    </w:p>
    <w:p w14:paraId="3D4496AD" w14:textId="6DF25B7D" w:rsidR="00645F53" w:rsidRDefault="00855382" w:rsidP="00495D2C">
      <w:pPr>
        <w:tabs>
          <w:tab w:val="left" w:pos="2536"/>
        </w:tabs>
        <w:rPr>
          <w:szCs w:val="28"/>
          <w:u w:val="single"/>
        </w:rPr>
      </w:pPr>
      <w:r>
        <w:rPr>
          <w:szCs w:val="28"/>
          <w:u w:val="single"/>
        </w:rPr>
        <w:t>Some recommended</w:t>
      </w:r>
      <w:r w:rsidR="00645F53" w:rsidRPr="00D05216">
        <w:rPr>
          <w:szCs w:val="28"/>
          <w:u w:val="single"/>
        </w:rPr>
        <w:t xml:space="preserve"> </w:t>
      </w:r>
      <w:r>
        <w:rPr>
          <w:szCs w:val="28"/>
          <w:u w:val="single"/>
        </w:rPr>
        <w:t>IDE</w:t>
      </w:r>
      <w:r w:rsidR="00645F53" w:rsidRPr="00D05216">
        <w:rPr>
          <w:szCs w:val="28"/>
          <w:u w:val="single"/>
        </w:rPr>
        <w:t xml:space="preserve"> </w:t>
      </w:r>
    </w:p>
    <w:p w14:paraId="55668FDE" w14:textId="1E2836AF" w:rsidR="00D05216" w:rsidRDefault="00D05216" w:rsidP="00D05216">
      <w:pPr>
        <w:pStyle w:val="ListParagraph"/>
        <w:numPr>
          <w:ilvl w:val="0"/>
          <w:numId w:val="7"/>
        </w:numPr>
        <w:tabs>
          <w:tab w:val="left" w:pos="2536"/>
        </w:tabs>
        <w:rPr>
          <w:szCs w:val="28"/>
        </w:rPr>
      </w:pPr>
      <w:r w:rsidRPr="00D05216">
        <w:rPr>
          <w:szCs w:val="28"/>
        </w:rPr>
        <w:t>Visual Studio Code</w:t>
      </w:r>
    </w:p>
    <w:p w14:paraId="07C697F1" w14:textId="5BBB6D6D" w:rsidR="00D05216" w:rsidRDefault="00D05216" w:rsidP="00D05216">
      <w:pPr>
        <w:pStyle w:val="ListParagraph"/>
        <w:numPr>
          <w:ilvl w:val="0"/>
          <w:numId w:val="7"/>
        </w:numPr>
        <w:tabs>
          <w:tab w:val="left" w:pos="2536"/>
        </w:tabs>
        <w:rPr>
          <w:szCs w:val="28"/>
        </w:rPr>
      </w:pPr>
      <w:proofErr w:type="spellStart"/>
      <w:r>
        <w:rPr>
          <w:szCs w:val="28"/>
        </w:rPr>
        <w:t>Jupyter</w:t>
      </w:r>
      <w:proofErr w:type="spellEnd"/>
      <w:r>
        <w:rPr>
          <w:szCs w:val="28"/>
        </w:rPr>
        <w:t xml:space="preserve"> Notebook</w:t>
      </w:r>
    </w:p>
    <w:p w14:paraId="4061C7D6" w14:textId="12D6F576" w:rsidR="00D05216" w:rsidRDefault="00D05216" w:rsidP="00D05216">
      <w:pPr>
        <w:pStyle w:val="ListParagraph"/>
        <w:numPr>
          <w:ilvl w:val="0"/>
          <w:numId w:val="7"/>
        </w:numPr>
        <w:tabs>
          <w:tab w:val="left" w:pos="2536"/>
        </w:tabs>
        <w:rPr>
          <w:szCs w:val="28"/>
        </w:rPr>
      </w:pPr>
      <w:r>
        <w:rPr>
          <w:szCs w:val="28"/>
        </w:rPr>
        <w:t>Spyder</w:t>
      </w:r>
    </w:p>
    <w:p w14:paraId="5B936AC2" w14:textId="0EAE1AEE" w:rsidR="00D05216" w:rsidRDefault="00D05216" w:rsidP="00D05216">
      <w:pPr>
        <w:tabs>
          <w:tab w:val="left" w:pos="2536"/>
        </w:tabs>
        <w:rPr>
          <w:szCs w:val="28"/>
        </w:rPr>
      </w:pPr>
    </w:p>
    <w:p w14:paraId="484BCD77" w14:textId="03F2D672" w:rsidR="00855382" w:rsidRDefault="00855382" w:rsidP="00D05216">
      <w:pPr>
        <w:tabs>
          <w:tab w:val="left" w:pos="2536"/>
        </w:tabs>
        <w:rPr>
          <w:szCs w:val="28"/>
        </w:rPr>
      </w:pPr>
      <w:r>
        <w:rPr>
          <w:szCs w:val="28"/>
        </w:rPr>
        <w:t>If the zip file is extracted correctly, the file content should be like the picture below.</w:t>
      </w:r>
    </w:p>
    <w:p w14:paraId="23BF5B04" w14:textId="5A6A5349" w:rsidR="00D05216" w:rsidRPr="00D05216" w:rsidRDefault="00D05216" w:rsidP="00D05216">
      <w:pPr>
        <w:tabs>
          <w:tab w:val="left" w:pos="2536"/>
        </w:tabs>
        <w:rPr>
          <w:szCs w:val="28"/>
        </w:rPr>
      </w:pPr>
      <w:r w:rsidRPr="00D05216">
        <w:rPr>
          <w:noProof/>
          <w:szCs w:val="28"/>
        </w:rPr>
        <w:drawing>
          <wp:inline distT="0" distB="0" distL="0" distR="0" wp14:anchorId="3C0A0178" wp14:editId="2F233F25">
            <wp:extent cx="6309360" cy="15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1570355"/>
                    </a:xfrm>
                    <a:prstGeom prst="rect">
                      <a:avLst/>
                    </a:prstGeom>
                  </pic:spPr>
                </pic:pic>
              </a:graphicData>
            </a:graphic>
          </wp:inline>
        </w:drawing>
      </w:r>
    </w:p>
    <w:p w14:paraId="65C99C25" w14:textId="254CCF01" w:rsidR="00D05216" w:rsidRDefault="00D05216" w:rsidP="00D05216">
      <w:pPr>
        <w:tabs>
          <w:tab w:val="left" w:pos="2536"/>
        </w:tabs>
        <w:jc w:val="center"/>
        <w:rPr>
          <w:sz w:val="20"/>
          <w:szCs w:val="20"/>
        </w:rPr>
      </w:pPr>
      <w:r>
        <w:rPr>
          <w:sz w:val="20"/>
          <w:szCs w:val="20"/>
        </w:rPr>
        <w:t>All</w:t>
      </w:r>
      <w:r w:rsidR="00B2734D">
        <w:rPr>
          <w:sz w:val="20"/>
          <w:szCs w:val="20"/>
        </w:rPr>
        <w:t xml:space="preserve"> the</w:t>
      </w:r>
      <w:r>
        <w:rPr>
          <w:sz w:val="20"/>
          <w:szCs w:val="20"/>
        </w:rPr>
        <w:t xml:space="preserve"> file </w:t>
      </w:r>
      <w:r w:rsidR="00855382">
        <w:rPr>
          <w:sz w:val="20"/>
          <w:szCs w:val="20"/>
        </w:rPr>
        <w:t>inside the</w:t>
      </w:r>
      <w:r>
        <w:rPr>
          <w:sz w:val="20"/>
          <w:szCs w:val="20"/>
        </w:rPr>
        <w:t xml:space="preserve"> folder</w:t>
      </w:r>
    </w:p>
    <w:p w14:paraId="7F5066D0" w14:textId="296B8052" w:rsidR="00D05216" w:rsidRDefault="00D05216" w:rsidP="00D05216">
      <w:pPr>
        <w:tabs>
          <w:tab w:val="left" w:pos="2536"/>
        </w:tabs>
        <w:rPr>
          <w:sz w:val="20"/>
          <w:szCs w:val="20"/>
        </w:rPr>
      </w:pPr>
    </w:p>
    <w:p w14:paraId="139EC9A7" w14:textId="77777777" w:rsidR="00612F72" w:rsidRDefault="00612F72">
      <w:pPr>
        <w:spacing w:after="200"/>
        <w:rPr>
          <w:color w:val="6FA0C0" w:themeColor="text2" w:themeTint="99"/>
          <w:sz w:val="32"/>
          <w:szCs w:val="32"/>
          <w:u w:val="single"/>
        </w:rPr>
      </w:pPr>
      <w:r w:rsidRPr="00612F72">
        <w:rPr>
          <w:color w:val="6FA0C0" w:themeColor="text2" w:themeTint="99"/>
          <w:sz w:val="32"/>
          <w:szCs w:val="32"/>
          <w:u w:val="single"/>
        </w:rPr>
        <w:t>Troubleshooting for some IDE</w:t>
      </w:r>
    </w:p>
    <w:p w14:paraId="3CAFD1B7" w14:textId="6DF1DB77" w:rsidR="00660AD6" w:rsidRDefault="00660AD6" w:rsidP="00660AD6">
      <w:pPr>
        <w:spacing w:after="200"/>
        <w:rPr>
          <w:sz w:val="32"/>
          <w:szCs w:val="32"/>
        </w:rPr>
      </w:pPr>
      <w:r>
        <w:rPr>
          <w:sz w:val="32"/>
          <w:szCs w:val="32"/>
        </w:rPr>
        <w:t>When running python file on some IDE, it does not locate the file with the actual location of the file while it run in the python work directory. So, you might need to tweak some setting of the IDE.</w:t>
      </w:r>
    </w:p>
    <w:p w14:paraId="3FE39FCC" w14:textId="10A821C4" w:rsidR="00660AD6" w:rsidRDefault="00660AD6" w:rsidP="00660AD6">
      <w:pPr>
        <w:spacing w:after="200"/>
        <w:rPr>
          <w:sz w:val="32"/>
          <w:szCs w:val="32"/>
        </w:rPr>
      </w:pPr>
      <w:r>
        <w:rPr>
          <w:sz w:val="32"/>
          <w:szCs w:val="32"/>
        </w:rPr>
        <w:t xml:space="preserve">For example, here is the way of setup the setting of </w:t>
      </w:r>
      <w:proofErr w:type="spellStart"/>
      <w:r>
        <w:rPr>
          <w:sz w:val="32"/>
          <w:szCs w:val="32"/>
        </w:rPr>
        <w:t>VisualStudio</w:t>
      </w:r>
      <w:proofErr w:type="spellEnd"/>
      <w:r>
        <w:rPr>
          <w:sz w:val="32"/>
          <w:szCs w:val="32"/>
        </w:rPr>
        <w:t xml:space="preserve"> Code.</w:t>
      </w:r>
    </w:p>
    <w:p w14:paraId="1F5C7CAF" w14:textId="21CC7BA3" w:rsidR="00660AD6" w:rsidRPr="00660AD6" w:rsidRDefault="00660AD6" w:rsidP="00660AD6">
      <w:pPr>
        <w:pStyle w:val="ListParagraph"/>
        <w:numPr>
          <w:ilvl w:val="0"/>
          <w:numId w:val="12"/>
        </w:numPr>
        <w:spacing w:after="200"/>
        <w:rPr>
          <w:sz w:val="32"/>
          <w:szCs w:val="32"/>
        </w:rPr>
      </w:pPr>
      <w:r w:rsidRPr="00660AD6">
        <w:rPr>
          <w:sz w:val="32"/>
          <w:szCs w:val="32"/>
        </w:rPr>
        <w:t xml:space="preserve">In your </w:t>
      </w:r>
      <w:proofErr w:type="spellStart"/>
      <w:r w:rsidRPr="00660AD6">
        <w:rPr>
          <w:sz w:val="32"/>
          <w:szCs w:val="32"/>
        </w:rPr>
        <w:t>VSCode</w:t>
      </w:r>
      <w:proofErr w:type="spellEnd"/>
      <w:r w:rsidRPr="00660AD6">
        <w:rPr>
          <w:sz w:val="32"/>
          <w:szCs w:val="32"/>
        </w:rPr>
        <w:t xml:space="preserve"> for Windows</w:t>
      </w:r>
    </w:p>
    <w:p w14:paraId="2AD4F609" w14:textId="6092048B" w:rsidR="00660AD6" w:rsidRPr="00660AD6" w:rsidRDefault="00660AD6" w:rsidP="00660AD6">
      <w:pPr>
        <w:pStyle w:val="ListParagraph"/>
        <w:numPr>
          <w:ilvl w:val="0"/>
          <w:numId w:val="12"/>
        </w:numPr>
        <w:spacing w:after="200"/>
        <w:rPr>
          <w:sz w:val="32"/>
          <w:szCs w:val="32"/>
        </w:rPr>
      </w:pPr>
      <w:r w:rsidRPr="00660AD6">
        <w:rPr>
          <w:sz w:val="32"/>
          <w:szCs w:val="32"/>
        </w:rPr>
        <w:t>File --&gt; Preferences --&gt; Settings --&gt; (User)Extensions --&gt; Python --&gt;</w:t>
      </w:r>
    </w:p>
    <w:p w14:paraId="6AFE6620" w14:textId="5CC543C0" w:rsidR="00660AD6" w:rsidRPr="00660AD6" w:rsidRDefault="00660AD6" w:rsidP="00660AD6">
      <w:pPr>
        <w:pStyle w:val="ListParagraph"/>
        <w:numPr>
          <w:ilvl w:val="0"/>
          <w:numId w:val="12"/>
        </w:numPr>
        <w:spacing w:after="200"/>
        <w:rPr>
          <w:sz w:val="32"/>
          <w:szCs w:val="32"/>
        </w:rPr>
      </w:pPr>
      <w:r w:rsidRPr="00660AD6">
        <w:rPr>
          <w:sz w:val="32"/>
          <w:szCs w:val="32"/>
        </w:rPr>
        <w:t xml:space="preserve">Terminal: Execute </w:t>
      </w:r>
      <w:proofErr w:type="gramStart"/>
      <w:r w:rsidRPr="00660AD6">
        <w:rPr>
          <w:sz w:val="32"/>
          <w:szCs w:val="32"/>
        </w:rPr>
        <w:t>In</w:t>
      </w:r>
      <w:proofErr w:type="gramEnd"/>
      <w:r w:rsidRPr="00660AD6">
        <w:rPr>
          <w:sz w:val="32"/>
          <w:szCs w:val="32"/>
        </w:rPr>
        <w:t xml:space="preserve"> File Dir --&gt; Check It</w:t>
      </w:r>
    </w:p>
    <w:p w14:paraId="7D7BDDAE" w14:textId="16C5153D" w:rsidR="00660AD6" w:rsidRPr="00660AD6" w:rsidRDefault="00660AD6" w:rsidP="00660AD6">
      <w:pPr>
        <w:pStyle w:val="ListParagraph"/>
        <w:numPr>
          <w:ilvl w:val="0"/>
          <w:numId w:val="12"/>
        </w:numPr>
        <w:spacing w:after="200"/>
        <w:rPr>
          <w:sz w:val="32"/>
          <w:szCs w:val="32"/>
        </w:rPr>
      </w:pPr>
      <w:r w:rsidRPr="00660AD6">
        <w:rPr>
          <w:sz w:val="32"/>
          <w:szCs w:val="32"/>
        </w:rPr>
        <w:t>or</w:t>
      </w:r>
    </w:p>
    <w:p w14:paraId="1C268EF3" w14:textId="13F44E68" w:rsidR="00B2734D" w:rsidRPr="00660AD6" w:rsidRDefault="00660AD6" w:rsidP="00660AD6">
      <w:pPr>
        <w:pStyle w:val="ListParagraph"/>
        <w:numPr>
          <w:ilvl w:val="0"/>
          <w:numId w:val="12"/>
        </w:numPr>
        <w:spacing w:after="200"/>
        <w:rPr>
          <w:sz w:val="32"/>
          <w:szCs w:val="32"/>
          <w:u w:val="single"/>
        </w:rPr>
      </w:pPr>
      <w:r w:rsidRPr="00660AD6">
        <w:rPr>
          <w:sz w:val="32"/>
          <w:szCs w:val="32"/>
        </w:rPr>
        <w:t xml:space="preserve">File --&gt; Preferences --&gt; Settings --&gt; Search Settings --&gt; </w:t>
      </w:r>
      <w:proofErr w:type="spellStart"/>
      <w:proofErr w:type="gramStart"/>
      <w:r w:rsidRPr="00660AD6">
        <w:rPr>
          <w:sz w:val="32"/>
          <w:szCs w:val="32"/>
        </w:rPr>
        <w:t>python.terminal</w:t>
      </w:r>
      <w:proofErr w:type="gramEnd"/>
      <w:r w:rsidRPr="00660AD6">
        <w:rPr>
          <w:sz w:val="32"/>
          <w:szCs w:val="32"/>
        </w:rPr>
        <w:t>.executeInFileDir</w:t>
      </w:r>
      <w:proofErr w:type="spellEnd"/>
      <w:r w:rsidR="00B2734D" w:rsidRPr="00660AD6">
        <w:rPr>
          <w:sz w:val="32"/>
          <w:szCs w:val="32"/>
          <w:u w:val="single"/>
        </w:rPr>
        <w:br w:type="page"/>
      </w:r>
    </w:p>
    <w:p w14:paraId="28A569E3" w14:textId="5F385B87" w:rsidR="00D05216" w:rsidRDefault="00B2734D" w:rsidP="00B2734D">
      <w:pPr>
        <w:pStyle w:val="Heading1"/>
        <w:rPr>
          <w:sz w:val="48"/>
          <w:szCs w:val="48"/>
        </w:rPr>
      </w:pPr>
      <w:bookmarkStart w:id="10" w:name="_Toc97563532"/>
      <w:r>
        <w:rPr>
          <w:sz w:val="48"/>
          <w:szCs w:val="48"/>
        </w:rPr>
        <w:lastRenderedPageBreak/>
        <w:t>3.0 Introduction for interface and function</w:t>
      </w:r>
      <w:bookmarkEnd w:id="10"/>
    </w:p>
    <w:p w14:paraId="5A8510EB" w14:textId="185F134A" w:rsidR="00B2734D" w:rsidRDefault="00B2734D" w:rsidP="00B2734D">
      <w:pPr>
        <w:pStyle w:val="Heading2"/>
        <w:rPr>
          <w:sz w:val="32"/>
          <w:szCs w:val="32"/>
        </w:rPr>
      </w:pPr>
      <w:bookmarkStart w:id="11" w:name="_Toc97563533"/>
      <w:r>
        <w:rPr>
          <w:sz w:val="32"/>
          <w:szCs w:val="32"/>
        </w:rPr>
        <w:t>3.1 Main.py page</w:t>
      </w:r>
      <w:bookmarkEnd w:id="11"/>
    </w:p>
    <w:p w14:paraId="07195594" w14:textId="1DFC1470" w:rsidR="00B2734D" w:rsidRDefault="00644CAA" w:rsidP="00B2734D">
      <w:r>
        <w:rPr>
          <w:noProof/>
        </w:rPr>
        <mc:AlternateContent>
          <mc:Choice Requires="wps">
            <w:drawing>
              <wp:anchor distT="0" distB="0" distL="114300" distR="114300" simplePos="0" relativeHeight="251688960" behindDoc="0" locked="0" layoutInCell="1" allowOverlap="1" wp14:anchorId="52F4DBC7" wp14:editId="7AA56B6B">
                <wp:simplePos x="0" y="0"/>
                <wp:positionH relativeFrom="margin">
                  <wp:align>right</wp:align>
                </wp:positionH>
                <wp:positionV relativeFrom="paragraph">
                  <wp:posOffset>2789291</wp:posOffset>
                </wp:positionV>
                <wp:extent cx="1680845" cy="783590"/>
                <wp:effectExtent l="361950" t="57150" r="33655" b="16510"/>
                <wp:wrapNone/>
                <wp:docPr id="39" name="Speech Bubble: Oval 39"/>
                <wp:cNvGraphicFramePr/>
                <a:graphic xmlns:a="http://schemas.openxmlformats.org/drawingml/2006/main">
                  <a:graphicData uri="http://schemas.microsoft.com/office/word/2010/wordprocessingShape">
                    <wps:wsp>
                      <wps:cNvSpPr/>
                      <wps:spPr>
                        <a:xfrm>
                          <a:off x="5327320" y="4475018"/>
                          <a:ext cx="1680845" cy="783590"/>
                        </a:xfrm>
                        <a:prstGeom prst="wedgeEllipseCallout">
                          <a:avLst>
                            <a:gd name="adj1" fmla="val -70612"/>
                            <a:gd name="adj2" fmla="val -5722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016F96" w14:textId="40993673" w:rsidR="00644CAA" w:rsidRPr="00C63AA4" w:rsidRDefault="00644CAA" w:rsidP="00644CAA">
                            <w:pPr>
                              <w:rPr>
                                <w:sz w:val="20"/>
                                <w:szCs w:val="20"/>
                                <w:lang w:val="en-MY"/>
                              </w:rPr>
                            </w:pPr>
                            <w:r>
                              <w:rPr>
                                <w:sz w:val="20"/>
                                <w:szCs w:val="20"/>
                                <w:lang w:val="en-MY"/>
                              </w:rPr>
                              <w:t xml:space="preserve">This button is use </w:t>
                            </w:r>
                            <w:r w:rsidR="002C2FD4">
                              <w:rPr>
                                <w:sz w:val="20"/>
                                <w:szCs w:val="20"/>
                                <w:lang w:val="en-MY"/>
                              </w:rPr>
                              <w:t>to</w:t>
                            </w:r>
                            <w:r>
                              <w:rPr>
                                <w:sz w:val="20"/>
                                <w:szCs w:val="20"/>
                                <w:lang w:val="en-MY"/>
                              </w:rPr>
                              <w:t xml:space="preserve"> exit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4DBC7"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9" o:spid="_x0000_s1027" type="#_x0000_t63" style="position:absolute;margin-left:81.15pt;margin-top:219.65pt;width:132.35pt;height:61.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" adj="-4452,-1560" fillcolor="#1cade4 [3204]" strokecolor="#0d5571 [1604]" strokeweight="1.25pt">
                <v:textbox>
                  <w:txbxContent>
                    <w:p w14:paraId="4D016F96" w14:textId="40993673" w:rsidR="00644CAA" w:rsidRPr="00C63AA4" w:rsidRDefault="00644CAA" w:rsidP="00644CAA">
                      <w:pPr>
                        <w:rPr>
                          <w:sz w:val="20"/>
                          <w:szCs w:val="20"/>
                          <w:lang w:val="en-MY"/>
                        </w:rPr>
                      </w:pPr>
                      <w:r>
                        <w:rPr>
                          <w:sz w:val="20"/>
                          <w:szCs w:val="20"/>
                          <w:lang w:val="en-MY"/>
                        </w:rPr>
                        <w:t xml:space="preserve">This button is use </w:t>
                      </w:r>
                      <w:r w:rsidR="002C2FD4">
                        <w:rPr>
                          <w:sz w:val="20"/>
                          <w:szCs w:val="20"/>
                          <w:lang w:val="en-MY"/>
                        </w:rPr>
                        <w:t>to</w:t>
                      </w:r>
                      <w:r>
                        <w:rPr>
                          <w:sz w:val="20"/>
                          <w:szCs w:val="20"/>
                          <w:lang w:val="en-MY"/>
                        </w:rPr>
                        <w:t xml:space="preserve"> exit the program</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232BE93E" wp14:editId="1D82F795">
                <wp:simplePos x="0" y="0"/>
                <wp:positionH relativeFrom="page">
                  <wp:posOffset>351032</wp:posOffset>
                </wp:positionH>
                <wp:positionV relativeFrom="paragraph">
                  <wp:posOffset>2804085</wp:posOffset>
                </wp:positionV>
                <wp:extent cx="2023110" cy="783590"/>
                <wp:effectExtent l="0" t="247650" r="148590" b="16510"/>
                <wp:wrapNone/>
                <wp:docPr id="37" name="Speech Bubble: Oval 37"/>
                <wp:cNvGraphicFramePr/>
                <a:graphic xmlns:a="http://schemas.openxmlformats.org/drawingml/2006/main">
                  <a:graphicData uri="http://schemas.microsoft.com/office/word/2010/wordprocessingShape">
                    <wps:wsp>
                      <wps:cNvSpPr/>
                      <wps:spPr>
                        <a:xfrm>
                          <a:off x="0" y="0"/>
                          <a:ext cx="2023110" cy="783590"/>
                        </a:xfrm>
                        <a:prstGeom prst="wedgeEllipseCallout">
                          <a:avLst>
                            <a:gd name="adj1" fmla="val 55928"/>
                            <a:gd name="adj2" fmla="val -814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4E2214" w14:textId="7B58298B" w:rsidR="00644CAA" w:rsidRPr="00C63AA4" w:rsidRDefault="00644CAA" w:rsidP="00644CAA">
                            <w:pPr>
                              <w:rPr>
                                <w:sz w:val="20"/>
                                <w:szCs w:val="20"/>
                                <w:lang w:val="en-MY"/>
                              </w:rPr>
                            </w:pPr>
                            <w:r>
                              <w:rPr>
                                <w:sz w:val="20"/>
                                <w:szCs w:val="20"/>
                                <w:lang w:val="en-MY"/>
                              </w:rPr>
                              <w:t>This button that uses for view the photo that taken by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BE93E" id="Speech Bubble: Oval 37" o:spid="_x0000_s1028" type="#_x0000_t63" style="position:absolute;margin-left:27.65pt;margin-top:220.8pt;width:159.3pt;height:61.7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" adj="22880,-6798" fillcolor="#1cade4 [3204]" strokecolor="#0d5571 [1604]" strokeweight="1.25pt">
                <v:textbox>
                  <w:txbxContent>
                    <w:p w14:paraId="754E2214" w14:textId="7B58298B" w:rsidR="00644CAA" w:rsidRPr="00C63AA4" w:rsidRDefault="00644CAA" w:rsidP="00644CAA">
                      <w:pPr>
                        <w:rPr>
                          <w:sz w:val="20"/>
                          <w:szCs w:val="20"/>
                          <w:lang w:val="en-MY"/>
                        </w:rPr>
                      </w:pPr>
                      <w:r>
                        <w:rPr>
                          <w:sz w:val="20"/>
                          <w:szCs w:val="20"/>
                          <w:lang w:val="en-MY"/>
                        </w:rPr>
                        <w:t>This button that uses for view the photo that taken by user</w:t>
                      </w:r>
                    </w:p>
                  </w:txbxContent>
                </v:textbox>
                <w10:wrap anchorx="page"/>
              </v:shape>
            </w:pict>
          </mc:Fallback>
        </mc:AlternateContent>
      </w:r>
      <w:r w:rsidR="00E83F4E">
        <w:rPr>
          <w:noProof/>
        </w:rPr>
        <mc:AlternateContent>
          <mc:Choice Requires="wps">
            <w:drawing>
              <wp:anchor distT="0" distB="0" distL="114300" distR="114300" simplePos="0" relativeHeight="251684864" behindDoc="0" locked="0" layoutInCell="1" allowOverlap="1" wp14:anchorId="0EBF4C5C" wp14:editId="35D48422">
                <wp:simplePos x="0" y="0"/>
                <wp:positionH relativeFrom="page">
                  <wp:posOffset>2465367</wp:posOffset>
                </wp:positionH>
                <wp:positionV relativeFrom="paragraph">
                  <wp:posOffset>3307616</wp:posOffset>
                </wp:positionV>
                <wp:extent cx="1680845" cy="783590"/>
                <wp:effectExtent l="0" t="400050" r="33655" b="35560"/>
                <wp:wrapNone/>
                <wp:docPr id="36" name="Speech Bubble: Oval 36"/>
                <wp:cNvGraphicFramePr/>
                <a:graphic xmlns:a="http://schemas.openxmlformats.org/drawingml/2006/main">
                  <a:graphicData uri="http://schemas.microsoft.com/office/word/2010/wordprocessingShape">
                    <wps:wsp>
                      <wps:cNvSpPr/>
                      <wps:spPr>
                        <a:xfrm>
                          <a:off x="0" y="0"/>
                          <a:ext cx="1680845" cy="783590"/>
                        </a:xfrm>
                        <a:prstGeom prst="wedgeEllipseCallout">
                          <a:avLst>
                            <a:gd name="adj1" fmla="val 25473"/>
                            <a:gd name="adj2" fmla="val -1011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5757B4" w14:textId="3901D67E" w:rsidR="00E83F4E" w:rsidRPr="00C63AA4" w:rsidRDefault="00E83F4E" w:rsidP="00E83F4E">
                            <w:pPr>
                              <w:rPr>
                                <w:sz w:val="20"/>
                                <w:szCs w:val="20"/>
                                <w:lang w:val="en-MY"/>
                              </w:rPr>
                            </w:pPr>
                            <w:r w:rsidRPr="00C63AA4">
                              <w:rPr>
                                <w:sz w:val="20"/>
                                <w:szCs w:val="20"/>
                                <w:lang w:val="en-MY"/>
                              </w:rPr>
                              <w:t xml:space="preserve">The button that link with </w:t>
                            </w:r>
                            <w:r>
                              <w:rPr>
                                <w:sz w:val="20"/>
                                <w:szCs w:val="20"/>
                                <w:lang w:val="en-MY"/>
                              </w:rPr>
                              <w:t>train.py</w:t>
                            </w:r>
                            <w:r w:rsidRPr="00C63AA4">
                              <w:rPr>
                                <w:sz w:val="20"/>
                                <w:szCs w:val="20"/>
                                <w:lang w:val="en-MY"/>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4C5C" id="Speech Bubble: Oval 36" o:spid="_x0000_s1029" type="#_x0000_t63" style="position:absolute;margin-left:194.1pt;margin-top:260.45pt;width:132.35pt;height:61.7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" adj="16302,-11054" fillcolor="#1cade4 [3204]" strokecolor="#0d5571 [1604]" strokeweight="1.25pt">
                <v:textbox>
                  <w:txbxContent>
                    <w:p w14:paraId="075757B4" w14:textId="3901D67E" w:rsidR="00E83F4E" w:rsidRPr="00C63AA4" w:rsidRDefault="00E83F4E" w:rsidP="00E83F4E">
                      <w:pPr>
                        <w:rPr>
                          <w:sz w:val="20"/>
                          <w:szCs w:val="20"/>
                          <w:lang w:val="en-MY"/>
                        </w:rPr>
                      </w:pPr>
                      <w:r w:rsidRPr="00C63AA4">
                        <w:rPr>
                          <w:sz w:val="20"/>
                          <w:szCs w:val="20"/>
                          <w:lang w:val="en-MY"/>
                        </w:rPr>
                        <w:t xml:space="preserve">The button that link with </w:t>
                      </w:r>
                      <w:r>
                        <w:rPr>
                          <w:sz w:val="20"/>
                          <w:szCs w:val="20"/>
                          <w:lang w:val="en-MY"/>
                        </w:rPr>
                        <w:t>train.py</w:t>
                      </w:r>
                      <w:r w:rsidRPr="00C63AA4">
                        <w:rPr>
                          <w:sz w:val="20"/>
                          <w:szCs w:val="20"/>
                          <w:lang w:val="en-MY"/>
                        </w:rPr>
                        <w:t xml:space="preserve"> file</w:t>
                      </w:r>
                    </w:p>
                  </w:txbxContent>
                </v:textbox>
                <w10:wrap anchorx="page"/>
              </v:shape>
            </w:pict>
          </mc:Fallback>
        </mc:AlternateContent>
      </w:r>
      <w:r w:rsidR="00E83F4E">
        <w:rPr>
          <w:noProof/>
        </w:rPr>
        <mc:AlternateContent>
          <mc:Choice Requires="wps">
            <w:drawing>
              <wp:anchor distT="0" distB="0" distL="114300" distR="114300" simplePos="0" relativeHeight="251682816" behindDoc="0" locked="0" layoutInCell="1" allowOverlap="1" wp14:anchorId="0264587C" wp14:editId="4B20BE50">
                <wp:simplePos x="0" y="0"/>
                <wp:positionH relativeFrom="page">
                  <wp:posOffset>4963820</wp:posOffset>
                </wp:positionH>
                <wp:positionV relativeFrom="paragraph">
                  <wp:posOffset>379045</wp:posOffset>
                </wp:positionV>
                <wp:extent cx="1680845" cy="783590"/>
                <wp:effectExtent l="19050" t="19050" r="33655" b="302260"/>
                <wp:wrapNone/>
                <wp:docPr id="35" name="Speech Bubble: Oval 35"/>
                <wp:cNvGraphicFramePr/>
                <a:graphic xmlns:a="http://schemas.openxmlformats.org/drawingml/2006/main">
                  <a:graphicData uri="http://schemas.microsoft.com/office/word/2010/wordprocessingShape">
                    <wps:wsp>
                      <wps:cNvSpPr/>
                      <wps:spPr>
                        <a:xfrm>
                          <a:off x="0" y="0"/>
                          <a:ext cx="1680845" cy="783590"/>
                        </a:xfrm>
                        <a:prstGeom prst="wedgeEllipseCallout">
                          <a:avLst>
                            <a:gd name="adj1" fmla="val -27515"/>
                            <a:gd name="adj2" fmla="val 8523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D3D5C5" w14:textId="3D466469" w:rsidR="00E83F4E" w:rsidRPr="00C63AA4" w:rsidRDefault="00E83F4E" w:rsidP="00E83F4E">
                            <w:pPr>
                              <w:rPr>
                                <w:sz w:val="20"/>
                                <w:szCs w:val="20"/>
                                <w:lang w:val="en-MY"/>
                              </w:rPr>
                            </w:pPr>
                            <w:r w:rsidRPr="00C63AA4">
                              <w:rPr>
                                <w:sz w:val="20"/>
                                <w:szCs w:val="20"/>
                                <w:lang w:val="en-MY"/>
                              </w:rPr>
                              <w:t xml:space="preserve">The button that link with </w:t>
                            </w:r>
                            <w:r>
                              <w:rPr>
                                <w:sz w:val="20"/>
                                <w:szCs w:val="20"/>
                                <w:lang w:val="en-MY"/>
                              </w:rPr>
                              <w:t>list.py</w:t>
                            </w:r>
                            <w:r w:rsidRPr="00C63AA4">
                              <w:rPr>
                                <w:sz w:val="20"/>
                                <w:szCs w:val="20"/>
                                <w:lang w:val="en-MY"/>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4587C" id="Speech Bubble: Oval 35" o:spid="_x0000_s1030" type="#_x0000_t63" style="position:absolute;margin-left:390.85pt;margin-top:29.85pt;width:132.35pt;height:61.7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" adj="4857,29210" fillcolor="#1cade4 [3204]" strokecolor="#0d5571 [1604]" strokeweight="1.25pt">
                <v:textbox>
                  <w:txbxContent>
                    <w:p w14:paraId="60D3D5C5" w14:textId="3D466469" w:rsidR="00E83F4E" w:rsidRPr="00C63AA4" w:rsidRDefault="00E83F4E" w:rsidP="00E83F4E">
                      <w:pPr>
                        <w:rPr>
                          <w:sz w:val="20"/>
                          <w:szCs w:val="20"/>
                          <w:lang w:val="en-MY"/>
                        </w:rPr>
                      </w:pPr>
                      <w:r w:rsidRPr="00C63AA4">
                        <w:rPr>
                          <w:sz w:val="20"/>
                          <w:szCs w:val="20"/>
                          <w:lang w:val="en-MY"/>
                        </w:rPr>
                        <w:t xml:space="preserve">The button that link with </w:t>
                      </w:r>
                      <w:r>
                        <w:rPr>
                          <w:sz w:val="20"/>
                          <w:szCs w:val="20"/>
                          <w:lang w:val="en-MY"/>
                        </w:rPr>
                        <w:t>list.py</w:t>
                      </w:r>
                      <w:r w:rsidRPr="00C63AA4">
                        <w:rPr>
                          <w:sz w:val="20"/>
                          <w:szCs w:val="20"/>
                          <w:lang w:val="en-MY"/>
                        </w:rPr>
                        <w:t xml:space="preserve"> file</w:t>
                      </w:r>
                    </w:p>
                  </w:txbxContent>
                </v:textbox>
                <w10:wrap anchorx="page"/>
              </v:shape>
            </w:pict>
          </mc:Fallback>
        </mc:AlternateContent>
      </w:r>
      <w:r w:rsidR="00E83F4E">
        <w:rPr>
          <w:noProof/>
        </w:rPr>
        <mc:AlternateContent>
          <mc:Choice Requires="wps">
            <w:drawing>
              <wp:anchor distT="0" distB="0" distL="114300" distR="114300" simplePos="0" relativeHeight="251680768" behindDoc="0" locked="0" layoutInCell="1" allowOverlap="1" wp14:anchorId="1CD9636A" wp14:editId="5487BA0F">
                <wp:simplePos x="0" y="0"/>
                <wp:positionH relativeFrom="page">
                  <wp:posOffset>1971304</wp:posOffset>
                </wp:positionH>
                <wp:positionV relativeFrom="paragraph">
                  <wp:posOffset>319735</wp:posOffset>
                </wp:positionV>
                <wp:extent cx="2172970" cy="639445"/>
                <wp:effectExtent l="0" t="0" r="17780" b="503555"/>
                <wp:wrapNone/>
                <wp:docPr id="34" name="Speech Bubble: Oval 34"/>
                <wp:cNvGraphicFramePr/>
                <a:graphic xmlns:a="http://schemas.openxmlformats.org/drawingml/2006/main">
                  <a:graphicData uri="http://schemas.microsoft.com/office/word/2010/wordprocessingShape">
                    <wps:wsp>
                      <wps:cNvSpPr/>
                      <wps:spPr>
                        <a:xfrm>
                          <a:off x="0" y="0"/>
                          <a:ext cx="2172970" cy="639445"/>
                        </a:xfrm>
                        <a:prstGeom prst="wedgeEllipseCallout">
                          <a:avLst>
                            <a:gd name="adj1" fmla="val 23428"/>
                            <a:gd name="adj2" fmla="val 1211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FF7ED6" w14:textId="71B8FD6D" w:rsidR="00C63AA4" w:rsidRPr="00C63AA4" w:rsidRDefault="00C63AA4" w:rsidP="00E83F4E">
                            <w:pPr>
                              <w:jc w:val="center"/>
                              <w:rPr>
                                <w:sz w:val="20"/>
                                <w:szCs w:val="20"/>
                                <w:lang w:val="en-MY"/>
                              </w:rPr>
                            </w:pPr>
                            <w:r w:rsidRPr="00C63AA4">
                              <w:rPr>
                                <w:sz w:val="20"/>
                                <w:szCs w:val="20"/>
                                <w:lang w:val="en-MY"/>
                              </w:rPr>
                              <w:t xml:space="preserve">The button that link with </w:t>
                            </w:r>
                            <w:r w:rsidR="00E83F4E">
                              <w:rPr>
                                <w:sz w:val="20"/>
                                <w:szCs w:val="20"/>
                                <w:lang w:val="en-MY"/>
                              </w:rPr>
                              <w:t xml:space="preserve">face_reconition.py </w:t>
                            </w:r>
                            <w:r w:rsidRPr="00C63AA4">
                              <w:rPr>
                                <w:sz w:val="20"/>
                                <w:szCs w:val="20"/>
                                <w:lang w:val="en-MY"/>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9636A" id="Speech Bubble: Oval 34" o:spid="_x0000_s1031" type="#_x0000_t63" style="position:absolute;margin-left:155.2pt;margin-top:25.2pt;width:171.1pt;height:50.3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" adj="15860,36974" fillcolor="#1cade4 [3204]" strokecolor="#0d5571 [1604]" strokeweight="1.25pt">
                <v:textbox>
                  <w:txbxContent>
                    <w:p w14:paraId="3EFF7ED6" w14:textId="71B8FD6D" w:rsidR="00C63AA4" w:rsidRPr="00C63AA4" w:rsidRDefault="00C63AA4" w:rsidP="00E83F4E">
                      <w:pPr>
                        <w:jc w:val="center"/>
                        <w:rPr>
                          <w:sz w:val="20"/>
                          <w:szCs w:val="20"/>
                          <w:lang w:val="en-MY"/>
                        </w:rPr>
                      </w:pPr>
                      <w:r w:rsidRPr="00C63AA4">
                        <w:rPr>
                          <w:sz w:val="20"/>
                          <w:szCs w:val="20"/>
                          <w:lang w:val="en-MY"/>
                        </w:rPr>
                        <w:t xml:space="preserve">The button that link with </w:t>
                      </w:r>
                      <w:r w:rsidR="00E83F4E">
                        <w:rPr>
                          <w:sz w:val="20"/>
                          <w:szCs w:val="20"/>
                          <w:lang w:val="en-MY"/>
                        </w:rPr>
                        <w:t xml:space="preserve">face_reconition.py </w:t>
                      </w:r>
                      <w:r w:rsidRPr="00C63AA4">
                        <w:rPr>
                          <w:sz w:val="20"/>
                          <w:szCs w:val="20"/>
                          <w:lang w:val="en-MY"/>
                        </w:rPr>
                        <w:t>file</w:t>
                      </w:r>
                    </w:p>
                  </w:txbxContent>
                </v:textbox>
                <w10:wrap anchorx="page"/>
              </v:shape>
            </w:pict>
          </mc:Fallback>
        </mc:AlternateContent>
      </w:r>
      <w:r w:rsidR="00C63AA4">
        <w:rPr>
          <w:noProof/>
        </w:rPr>
        <mc:AlternateContent>
          <mc:Choice Requires="wps">
            <w:drawing>
              <wp:anchor distT="0" distB="0" distL="114300" distR="114300" simplePos="0" relativeHeight="251678720" behindDoc="0" locked="0" layoutInCell="1" allowOverlap="1" wp14:anchorId="65DE9784" wp14:editId="3A650DB6">
                <wp:simplePos x="0" y="0"/>
                <wp:positionH relativeFrom="page">
                  <wp:posOffset>320230</wp:posOffset>
                </wp:positionH>
                <wp:positionV relativeFrom="paragraph">
                  <wp:posOffset>913015</wp:posOffset>
                </wp:positionV>
                <wp:extent cx="1681076" cy="783771"/>
                <wp:effectExtent l="0" t="0" r="490855" b="130810"/>
                <wp:wrapNone/>
                <wp:docPr id="33" name="Speech Bubble: Oval 33"/>
                <wp:cNvGraphicFramePr/>
                <a:graphic xmlns:a="http://schemas.openxmlformats.org/drawingml/2006/main">
                  <a:graphicData uri="http://schemas.microsoft.com/office/word/2010/wordprocessingShape">
                    <wps:wsp>
                      <wps:cNvSpPr/>
                      <wps:spPr>
                        <a:xfrm>
                          <a:off x="0" y="0"/>
                          <a:ext cx="1681076" cy="783771"/>
                        </a:xfrm>
                        <a:prstGeom prst="wedgeEllipseCallout">
                          <a:avLst>
                            <a:gd name="adj1" fmla="val 77755"/>
                            <a:gd name="adj2" fmla="val 625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936CB" w14:textId="50FBFA9E" w:rsidR="00C63AA4" w:rsidRPr="00C63AA4" w:rsidRDefault="00C63AA4" w:rsidP="00C63AA4">
                            <w:pPr>
                              <w:rPr>
                                <w:sz w:val="20"/>
                                <w:szCs w:val="20"/>
                                <w:lang w:val="en-MY"/>
                              </w:rPr>
                            </w:pPr>
                            <w:r w:rsidRPr="00C63AA4">
                              <w:rPr>
                                <w:sz w:val="20"/>
                                <w:szCs w:val="20"/>
                                <w:lang w:val="en-MY"/>
                              </w:rPr>
                              <w:t>The button that link with student.py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9784" id="Speech Bubble: Oval 33" o:spid="_x0000_s1032" type="#_x0000_t63" style="position:absolute;margin-left:25.2pt;margin-top:71.9pt;width:132.35pt;height:61.7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" adj="27595,24300" fillcolor="#1cade4 [3204]" strokecolor="#0d5571 [1604]" strokeweight="1.25pt">
                <v:textbox>
                  <w:txbxContent>
                    <w:p w14:paraId="49C936CB" w14:textId="50FBFA9E" w:rsidR="00C63AA4" w:rsidRPr="00C63AA4" w:rsidRDefault="00C63AA4" w:rsidP="00C63AA4">
                      <w:pPr>
                        <w:rPr>
                          <w:sz w:val="20"/>
                          <w:szCs w:val="20"/>
                          <w:lang w:val="en-MY"/>
                        </w:rPr>
                      </w:pPr>
                      <w:r w:rsidRPr="00C63AA4">
                        <w:rPr>
                          <w:sz w:val="20"/>
                          <w:szCs w:val="20"/>
                          <w:lang w:val="en-MY"/>
                        </w:rPr>
                        <w:t>The button that link with student.py file</w:t>
                      </w:r>
                    </w:p>
                  </w:txbxContent>
                </v:textbox>
                <w10:wrap anchorx="page"/>
              </v:shape>
            </w:pict>
          </mc:Fallback>
        </mc:AlternateContent>
      </w:r>
      <w:r w:rsidR="00C63AA4" w:rsidRPr="00C63AA4">
        <w:rPr>
          <w:noProof/>
        </w:rPr>
        <w:drawing>
          <wp:inline distT="0" distB="0" distL="0" distR="0" wp14:anchorId="043303C3" wp14:editId="4D948BF8">
            <wp:extent cx="6309360" cy="3372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6AA8CF99" w14:textId="69310249" w:rsidR="006944FA" w:rsidRPr="006944FA" w:rsidRDefault="006944FA" w:rsidP="006944FA"/>
    <w:p w14:paraId="1831A554" w14:textId="43A05631" w:rsidR="006944FA" w:rsidRPr="006944FA" w:rsidRDefault="006944FA" w:rsidP="006944FA"/>
    <w:p w14:paraId="791764FF" w14:textId="118A8A9E" w:rsidR="006944FA" w:rsidRDefault="006944FA" w:rsidP="006944FA"/>
    <w:p w14:paraId="0AF48C2B" w14:textId="0AC9A31F" w:rsidR="006944FA" w:rsidRDefault="006944FA" w:rsidP="006944FA"/>
    <w:p w14:paraId="74839953" w14:textId="77777777" w:rsidR="006944FA" w:rsidRDefault="006944FA">
      <w:pPr>
        <w:spacing w:after="200"/>
      </w:pPr>
      <w:r>
        <w:br w:type="page"/>
      </w:r>
    </w:p>
    <w:p w14:paraId="70AA89FB" w14:textId="4400BB6B" w:rsidR="006944FA" w:rsidRPr="006944FA" w:rsidRDefault="006944FA" w:rsidP="006944FA">
      <w:pPr>
        <w:pStyle w:val="Heading2"/>
        <w:rPr>
          <w:sz w:val="32"/>
          <w:szCs w:val="32"/>
        </w:rPr>
      </w:pPr>
      <w:bookmarkStart w:id="12" w:name="_Toc97563534"/>
      <w:r w:rsidRPr="006944FA">
        <w:rPr>
          <w:sz w:val="32"/>
          <w:szCs w:val="32"/>
        </w:rPr>
        <w:lastRenderedPageBreak/>
        <w:t>3.2 Student.py</w:t>
      </w:r>
      <w:bookmarkEnd w:id="12"/>
    </w:p>
    <w:p w14:paraId="302D514D" w14:textId="622D45BD" w:rsidR="006944FA" w:rsidRDefault="0006719E" w:rsidP="006944FA">
      <w:r>
        <w:rPr>
          <w:noProof/>
        </w:rPr>
        <mc:AlternateContent>
          <mc:Choice Requires="wps">
            <w:drawing>
              <wp:anchor distT="0" distB="0" distL="114300" distR="114300" simplePos="0" relativeHeight="251694080" behindDoc="0" locked="0" layoutInCell="1" allowOverlap="1" wp14:anchorId="0CB73533" wp14:editId="29D00669">
                <wp:simplePos x="0" y="0"/>
                <wp:positionH relativeFrom="column">
                  <wp:posOffset>1702922</wp:posOffset>
                </wp:positionH>
                <wp:positionV relativeFrom="paragraph">
                  <wp:posOffset>1243124</wp:posOffset>
                </wp:positionV>
                <wp:extent cx="2066290" cy="676275"/>
                <wp:effectExtent l="0" t="0" r="10160" b="447675"/>
                <wp:wrapNone/>
                <wp:docPr id="43" name="Speech Bubble: Rectangle with Corners Rounded 43"/>
                <wp:cNvGraphicFramePr/>
                <a:graphic xmlns:a="http://schemas.openxmlformats.org/drawingml/2006/main">
                  <a:graphicData uri="http://schemas.microsoft.com/office/word/2010/wordprocessingShape">
                    <wps:wsp>
                      <wps:cNvSpPr/>
                      <wps:spPr>
                        <a:xfrm>
                          <a:off x="0" y="0"/>
                          <a:ext cx="2066290" cy="676275"/>
                        </a:xfrm>
                        <a:prstGeom prst="wedgeRoundRectCallout">
                          <a:avLst>
                            <a:gd name="adj1" fmla="val -46050"/>
                            <a:gd name="adj2" fmla="val 1096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D8B3E" w14:textId="314EBE24" w:rsidR="0006719E" w:rsidRPr="00290583" w:rsidRDefault="0006719E" w:rsidP="0006719E">
                            <w:pPr>
                              <w:jc w:val="center"/>
                              <w:rPr>
                                <w:sz w:val="20"/>
                                <w:szCs w:val="20"/>
                                <w:lang w:val="en-MY"/>
                              </w:rPr>
                            </w:pPr>
                            <w:r>
                              <w:rPr>
                                <w:sz w:val="20"/>
                                <w:szCs w:val="20"/>
                                <w:lang w:val="en-MY"/>
                              </w:rPr>
                              <w:t xml:space="preserve">Class student </w:t>
                            </w:r>
                            <w:r w:rsidRPr="00290583">
                              <w:rPr>
                                <w:sz w:val="20"/>
                                <w:szCs w:val="20"/>
                                <w:lang w:val="en-MY"/>
                              </w:rPr>
                              <w:t>information is use for record the student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7353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3" o:spid="_x0000_s1033" type="#_x0000_t62" style="position:absolute;margin-left:134.1pt;margin-top:97.9pt;width:162.7pt;height:5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" adj="853,34486" fillcolor="#1cade4 [3204]" strokecolor="#0d5571 [1604]" strokeweight="1.25pt">
                <v:textbox>
                  <w:txbxContent>
                    <w:p w14:paraId="44ED8B3E" w14:textId="314EBE24" w:rsidR="0006719E" w:rsidRPr="00290583" w:rsidRDefault="0006719E" w:rsidP="0006719E">
                      <w:pPr>
                        <w:jc w:val="center"/>
                        <w:rPr>
                          <w:sz w:val="20"/>
                          <w:szCs w:val="20"/>
                          <w:lang w:val="en-MY"/>
                        </w:rPr>
                      </w:pPr>
                      <w:r>
                        <w:rPr>
                          <w:sz w:val="20"/>
                          <w:szCs w:val="20"/>
                          <w:lang w:val="en-MY"/>
                        </w:rPr>
                        <w:t xml:space="preserve">Class student </w:t>
                      </w:r>
                      <w:r w:rsidRPr="00290583">
                        <w:rPr>
                          <w:sz w:val="20"/>
                          <w:szCs w:val="20"/>
                          <w:lang w:val="en-MY"/>
                        </w:rPr>
                        <w:t>information is use for record the student information</w:t>
                      </w:r>
                    </w:p>
                  </w:txbxContent>
                </v:textbox>
              </v:shape>
            </w:pict>
          </mc:Fallback>
        </mc:AlternateContent>
      </w:r>
      <w:r w:rsidR="00290583">
        <w:rPr>
          <w:noProof/>
        </w:rPr>
        <mc:AlternateContent>
          <mc:Choice Requires="wps">
            <w:drawing>
              <wp:anchor distT="0" distB="0" distL="114300" distR="114300" simplePos="0" relativeHeight="251692032" behindDoc="0" locked="0" layoutInCell="1" allowOverlap="1" wp14:anchorId="1DBDEC89" wp14:editId="42FFBE11">
                <wp:simplePos x="0" y="0"/>
                <wp:positionH relativeFrom="column">
                  <wp:posOffset>3828605</wp:posOffset>
                </wp:positionH>
                <wp:positionV relativeFrom="paragraph">
                  <wp:posOffset>506854</wp:posOffset>
                </wp:positionV>
                <wp:extent cx="2327134" cy="866263"/>
                <wp:effectExtent l="0" t="0" r="16510" b="71501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2327134" cy="866263"/>
                        </a:xfrm>
                        <a:prstGeom prst="wedgeRoundRectCallout">
                          <a:avLst>
                            <a:gd name="adj1" fmla="val -24589"/>
                            <a:gd name="adj2" fmla="val 13217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C4D722" w14:textId="7493E01F" w:rsidR="00290583" w:rsidRPr="00290583" w:rsidRDefault="00290583" w:rsidP="00290583">
                            <w:pPr>
                              <w:jc w:val="center"/>
                              <w:rPr>
                                <w:sz w:val="20"/>
                                <w:szCs w:val="20"/>
                                <w:lang w:val="en-MY"/>
                              </w:rPr>
                            </w:pPr>
                            <w:r>
                              <w:rPr>
                                <w:sz w:val="20"/>
                                <w:szCs w:val="20"/>
                                <w:lang w:val="en-MY"/>
                              </w:rPr>
                              <w:t>This table is use for display the detail that record for the user and the user can select the detail at this table use for edit the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EC89" id="Speech Bubble: Rectangle with Corners Rounded 42" o:spid="_x0000_s1034" type="#_x0000_t62" style="position:absolute;margin-left:301.45pt;margin-top:39.9pt;width:183.25pt;height:6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" adj="5489,39349" fillcolor="#1cade4 [3204]" strokecolor="#0d5571 [1604]" strokeweight="1.25pt">
                <v:textbox>
                  <w:txbxContent>
                    <w:p w14:paraId="57C4D722" w14:textId="7493E01F" w:rsidR="00290583" w:rsidRPr="00290583" w:rsidRDefault="00290583" w:rsidP="00290583">
                      <w:pPr>
                        <w:jc w:val="center"/>
                        <w:rPr>
                          <w:sz w:val="20"/>
                          <w:szCs w:val="20"/>
                          <w:lang w:val="en-MY"/>
                        </w:rPr>
                      </w:pPr>
                      <w:r>
                        <w:rPr>
                          <w:sz w:val="20"/>
                          <w:szCs w:val="20"/>
                          <w:lang w:val="en-MY"/>
                        </w:rPr>
                        <w:t>This table is use for display the detail that record for the user and the user can select the detail at this table use for edit the detail</w:t>
                      </w:r>
                    </w:p>
                  </w:txbxContent>
                </v:textbox>
              </v:shape>
            </w:pict>
          </mc:Fallback>
        </mc:AlternateContent>
      </w:r>
      <w:r w:rsidR="00290583">
        <w:rPr>
          <w:noProof/>
        </w:rPr>
        <mc:AlternateContent>
          <mc:Choice Requires="wps">
            <w:drawing>
              <wp:anchor distT="0" distB="0" distL="114300" distR="114300" simplePos="0" relativeHeight="251689984" behindDoc="0" locked="0" layoutInCell="1" allowOverlap="1" wp14:anchorId="54B54B34" wp14:editId="563178E8">
                <wp:simplePos x="0" y="0"/>
                <wp:positionH relativeFrom="column">
                  <wp:posOffset>-482377</wp:posOffset>
                </wp:positionH>
                <wp:positionV relativeFrom="paragraph">
                  <wp:posOffset>744163</wp:posOffset>
                </wp:positionV>
                <wp:extent cx="2066290" cy="676275"/>
                <wp:effectExtent l="0" t="0" r="10160" b="295275"/>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2066290" cy="676275"/>
                        </a:xfrm>
                        <a:prstGeom prst="wedgeRoundRectCallout">
                          <a:avLst>
                            <a:gd name="adj1" fmla="val 42456"/>
                            <a:gd name="adj2" fmla="val 8858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1DE05" w14:textId="683C3CEC" w:rsidR="006944FA" w:rsidRPr="00290583" w:rsidRDefault="00290583" w:rsidP="006944FA">
                            <w:pPr>
                              <w:jc w:val="center"/>
                              <w:rPr>
                                <w:sz w:val="20"/>
                                <w:szCs w:val="20"/>
                                <w:lang w:val="en-MY"/>
                              </w:rPr>
                            </w:pPr>
                            <w:r w:rsidRPr="00290583">
                              <w:rPr>
                                <w:sz w:val="20"/>
                                <w:szCs w:val="20"/>
                                <w:lang w:val="en-MY"/>
                              </w:rPr>
                              <w:t>Current course information is use for record the student course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54B34" id="Speech Bubble: Rectangle with Corners Rounded 41" o:spid="_x0000_s1035" type="#_x0000_t62" style="position:absolute;margin-left:-38pt;margin-top:58.6pt;width:162.7pt;height:5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" adj="19970,29935" fillcolor="#1cade4 [3204]" strokecolor="#0d5571 [1604]" strokeweight="1.25pt">
                <v:textbox>
                  <w:txbxContent>
                    <w:p w14:paraId="09D1DE05" w14:textId="683C3CEC" w:rsidR="006944FA" w:rsidRPr="00290583" w:rsidRDefault="00290583" w:rsidP="006944FA">
                      <w:pPr>
                        <w:jc w:val="center"/>
                        <w:rPr>
                          <w:sz w:val="20"/>
                          <w:szCs w:val="20"/>
                          <w:lang w:val="en-MY"/>
                        </w:rPr>
                      </w:pPr>
                      <w:r w:rsidRPr="00290583">
                        <w:rPr>
                          <w:sz w:val="20"/>
                          <w:szCs w:val="20"/>
                          <w:lang w:val="en-MY"/>
                        </w:rPr>
                        <w:t>Current course information is use for record the student course information</w:t>
                      </w:r>
                    </w:p>
                  </w:txbxContent>
                </v:textbox>
              </v:shape>
            </w:pict>
          </mc:Fallback>
        </mc:AlternateContent>
      </w:r>
      <w:r w:rsidR="006944FA" w:rsidRPr="006944FA">
        <w:rPr>
          <w:noProof/>
        </w:rPr>
        <w:drawing>
          <wp:inline distT="0" distB="0" distL="0" distR="0" wp14:anchorId="0E3D191A" wp14:editId="4AD20212">
            <wp:extent cx="6309360" cy="3376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7DD94F67" w14:textId="14C82A44" w:rsidR="0006719E" w:rsidRDefault="0006719E" w:rsidP="0006719E"/>
    <w:p w14:paraId="4A050096" w14:textId="5B0173A3" w:rsidR="00C042AC" w:rsidRDefault="00C042AC" w:rsidP="00C042AC">
      <w:pPr>
        <w:pStyle w:val="Heading3"/>
        <w:rPr>
          <w:sz w:val="32"/>
          <w:szCs w:val="32"/>
          <w:lang w:val="en-MY"/>
        </w:rPr>
      </w:pPr>
      <w:bookmarkStart w:id="13" w:name="_Toc97563535"/>
      <w:r w:rsidRPr="00CD091D">
        <w:rPr>
          <w:sz w:val="32"/>
          <w:szCs w:val="32"/>
          <w:lang w:val="en-MY"/>
        </w:rPr>
        <w:t>3.</w:t>
      </w:r>
      <w:r>
        <w:rPr>
          <w:sz w:val="32"/>
          <w:szCs w:val="32"/>
          <w:lang w:val="en-MY"/>
        </w:rPr>
        <w:t>2.1 Student.py button function</w:t>
      </w:r>
      <w:bookmarkEnd w:id="13"/>
    </w:p>
    <w:p w14:paraId="177CC06F" w14:textId="77777777" w:rsidR="00717456" w:rsidRPr="00717456" w:rsidRDefault="0006719E" w:rsidP="00717456">
      <w:pPr>
        <w:pStyle w:val="ListParagraph"/>
        <w:numPr>
          <w:ilvl w:val="0"/>
          <w:numId w:val="8"/>
        </w:numPr>
        <w:rPr>
          <w:color w:val="6FA0C0" w:themeColor="text2" w:themeTint="99"/>
        </w:rPr>
      </w:pPr>
      <w:r>
        <w:t xml:space="preserve">Save button: </w:t>
      </w:r>
    </w:p>
    <w:p w14:paraId="32DC6E25" w14:textId="38A47080" w:rsidR="0006719E" w:rsidRPr="00717456" w:rsidRDefault="0006719E" w:rsidP="00717456">
      <w:pPr>
        <w:pStyle w:val="ListParagraph"/>
        <w:numPr>
          <w:ilvl w:val="1"/>
          <w:numId w:val="8"/>
        </w:numPr>
        <w:rPr>
          <w:color w:val="6FA0C0" w:themeColor="text2" w:themeTint="99"/>
        </w:rPr>
      </w:pPr>
      <w:r w:rsidRPr="00717456">
        <w:rPr>
          <w:color w:val="6FA0C0" w:themeColor="text2" w:themeTint="99"/>
        </w:rPr>
        <w:t xml:space="preserve">Use to register the new student </w:t>
      </w:r>
      <w:r w:rsidR="00471F32" w:rsidRPr="00717456">
        <w:rPr>
          <w:color w:val="6FA0C0" w:themeColor="text2" w:themeTint="99"/>
        </w:rPr>
        <w:t>and save all the information that key in by user.</w:t>
      </w:r>
    </w:p>
    <w:p w14:paraId="286FD7A9" w14:textId="77777777" w:rsidR="00717456" w:rsidRPr="00717456" w:rsidRDefault="00471F32" w:rsidP="00717456">
      <w:pPr>
        <w:pStyle w:val="ListParagraph"/>
        <w:numPr>
          <w:ilvl w:val="0"/>
          <w:numId w:val="8"/>
        </w:numPr>
        <w:rPr>
          <w:color w:val="6FA0C0" w:themeColor="text2" w:themeTint="99"/>
        </w:rPr>
      </w:pPr>
      <w:r w:rsidRPr="00471F32">
        <w:t>Upda</w:t>
      </w:r>
      <w:r>
        <w:t xml:space="preserve">te button: </w:t>
      </w:r>
    </w:p>
    <w:p w14:paraId="3CBBC495" w14:textId="2369AF1E" w:rsidR="00471F32" w:rsidRPr="00717456" w:rsidRDefault="00471F32" w:rsidP="00717456">
      <w:pPr>
        <w:pStyle w:val="ListParagraph"/>
        <w:numPr>
          <w:ilvl w:val="1"/>
          <w:numId w:val="8"/>
        </w:numPr>
        <w:rPr>
          <w:color w:val="6FA0C0" w:themeColor="text2" w:themeTint="99"/>
        </w:rPr>
      </w:pPr>
      <w:r w:rsidRPr="00717456">
        <w:rPr>
          <w:color w:val="6FA0C0" w:themeColor="text2" w:themeTint="99"/>
        </w:rPr>
        <w:t xml:space="preserve">Use to update the information for the register or student, but the user need select the information from the table at right hand side, after that user can edit the detail </w:t>
      </w:r>
      <w:r w:rsidR="00E77C2F" w:rsidRPr="00717456">
        <w:rPr>
          <w:color w:val="6FA0C0" w:themeColor="text2" w:themeTint="99"/>
        </w:rPr>
        <w:t>information and update it.</w:t>
      </w:r>
    </w:p>
    <w:p w14:paraId="580B5292" w14:textId="77777777" w:rsidR="00717456" w:rsidRPr="00717456" w:rsidRDefault="00E77C2F" w:rsidP="00717456">
      <w:pPr>
        <w:pStyle w:val="ListParagraph"/>
        <w:numPr>
          <w:ilvl w:val="0"/>
          <w:numId w:val="8"/>
        </w:numPr>
        <w:rPr>
          <w:color w:val="6FA0C0" w:themeColor="text2" w:themeTint="99"/>
        </w:rPr>
      </w:pPr>
      <w:r w:rsidRPr="00E77C2F">
        <w:t xml:space="preserve">Delete button: </w:t>
      </w:r>
    </w:p>
    <w:p w14:paraId="1935A22B" w14:textId="65B125FD" w:rsidR="00E77C2F" w:rsidRPr="00717456" w:rsidRDefault="00E77C2F" w:rsidP="00717456">
      <w:pPr>
        <w:pStyle w:val="ListParagraph"/>
        <w:numPr>
          <w:ilvl w:val="1"/>
          <w:numId w:val="8"/>
        </w:numPr>
        <w:rPr>
          <w:color w:val="6FA0C0" w:themeColor="text2" w:themeTint="99"/>
        </w:rPr>
      </w:pPr>
      <w:r w:rsidRPr="00717456">
        <w:rPr>
          <w:color w:val="6FA0C0" w:themeColor="text2" w:themeTint="99"/>
        </w:rPr>
        <w:t xml:space="preserve">Use to delete the information for the register or student, but the user need select the information from the table at right hand side, after that </w:t>
      </w:r>
      <w:r w:rsidR="00717456" w:rsidRPr="00717456">
        <w:rPr>
          <w:color w:val="6FA0C0" w:themeColor="text2" w:themeTint="99"/>
        </w:rPr>
        <w:t>the selected student</w:t>
      </w:r>
      <w:r w:rsidRPr="00717456">
        <w:rPr>
          <w:color w:val="6FA0C0" w:themeColor="text2" w:themeTint="99"/>
        </w:rPr>
        <w:t xml:space="preserve"> </w:t>
      </w:r>
      <w:r w:rsidR="00717456" w:rsidRPr="00717456">
        <w:rPr>
          <w:color w:val="6FA0C0" w:themeColor="text2" w:themeTint="99"/>
        </w:rPr>
        <w:t>detail is deleted.</w:t>
      </w:r>
    </w:p>
    <w:p w14:paraId="494B581C" w14:textId="77777777" w:rsidR="00717456" w:rsidRPr="00717456" w:rsidRDefault="00E77C2F" w:rsidP="00717456">
      <w:pPr>
        <w:pStyle w:val="ListParagraph"/>
        <w:numPr>
          <w:ilvl w:val="0"/>
          <w:numId w:val="8"/>
        </w:numPr>
        <w:rPr>
          <w:color w:val="6FA0C0" w:themeColor="text2" w:themeTint="99"/>
        </w:rPr>
      </w:pPr>
      <w:r w:rsidRPr="00A041A5">
        <w:t xml:space="preserve">Reset button: </w:t>
      </w:r>
    </w:p>
    <w:p w14:paraId="0239C325" w14:textId="456B87F3" w:rsidR="00E77C2F" w:rsidRPr="00717456" w:rsidRDefault="00E77C2F" w:rsidP="00717456">
      <w:pPr>
        <w:pStyle w:val="ListParagraph"/>
        <w:numPr>
          <w:ilvl w:val="1"/>
          <w:numId w:val="8"/>
        </w:numPr>
        <w:rPr>
          <w:color w:val="6FA0C0" w:themeColor="text2" w:themeTint="99"/>
        </w:rPr>
      </w:pPr>
      <w:r w:rsidRPr="00717456">
        <w:rPr>
          <w:color w:val="6FA0C0" w:themeColor="text2" w:themeTint="99"/>
        </w:rPr>
        <w:t xml:space="preserve">Reset the information at the Current course informant and class student information entry to be </w:t>
      </w:r>
      <w:r w:rsidR="00A041A5" w:rsidRPr="00717456">
        <w:rPr>
          <w:color w:val="6FA0C0" w:themeColor="text2" w:themeTint="99"/>
        </w:rPr>
        <w:t>blank</w:t>
      </w:r>
    </w:p>
    <w:p w14:paraId="49C2744F" w14:textId="77777777" w:rsidR="00717456" w:rsidRPr="00717456" w:rsidRDefault="00A041A5" w:rsidP="00717456">
      <w:pPr>
        <w:pStyle w:val="ListParagraph"/>
        <w:numPr>
          <w:ilvl w:val="0"/>
          <w:numId w:val="8"/>
        </w:numPr>
        <w:rPr>
          <w:color w:val="6FA0C0" w:themeColor="text2" w:themeTint="99"/>
        </w:rPr>
      </w:pPr>
      <w:r w:rsidRPr="00A041A5">
        <w:t xml:space="preserve">Take Photo Sample button: </w:t>
      </w:r>
    </w:p>
    <w:p w14:paraId="2CCB334F" w14:textId="42CF6BE2" w:rsidR="00A041A5" w:rsidRPr="00717456" w:rsidRDefault="00A041A5" w:rsidP="00717456">
      <w:pPr>
        <w:pStyle w:val="ListParagraph"/>
        <w:numPr>
          <w:ilvl w:val="1"/>
          <w:numId w:val="8"/>
        </w:numPr>
        <w:rPr>
          <w:color w:val="6FA0C0" w:themeColor="text2" w:themeTint="99"/>
        </w:rPr>
      </w:pPr>
      <w:r w:rsidRPr="00717456">
        <w:rPr>
          <w:color w:val="6FA0C0" w:themeColor="text2" w:themeTint="99"/>
        </w:rPr>
        <w:t xml:space="preserve">Take </w:t>
      </w:r>
      <w:r w:rsidR="00026BE6">
        <w:rPr>
          <w:color w:val="6FA0C0" w:themeColor="text2" w:themeTint="99"/>
        </w:rPr>
        <w:t xml:space="preserve">100 sample </w:t>
      </w:r>
      <w:r w:rsidRPr="00717456">
        <w:rPr>
          <w:color w:val="6FA0C0" w:themeColor="text2" w:themeTint="99"/>
        </w:rPr>
        <w:t xml:space="preserve">photo for the register or student, </w:t>
      </w:r>
      <w:r w:rsidR="00026BE6">
        <w:rPr>
          <w:color w:val="6FA0C0" w:themeColor="text2" w:themeTint="99"/>
        </w:rPr>
        <w:t xml:space="preserve">it will be </w:t>
      </w:r>
      <w:r w:rsidR="00026BE6" w:rsidRPr="00717456">
        <w:rPr>
          <w:color w:val="6FA0C0" w:themeColor="text2" w:themeTint="99"/>
        </w:rPr>
        <w:t>used</w:t>
      </w:r>
      <w:r w:rsidRPr="00717456">
        <w:rPr>
          <w:color w:val="6FA0C0" w:themeColor="text2" w:themeTint="99"/>
        </w:rPr>
        <w:t xml:space="preserve"> for face recognition.</w:t>
      </w:r>
    </w:p>
    <w:p w14:paraId="1AD4B971" w14:textId="77777777" w:rsidR="00A041A5" w:rsidRDefault="00A041A5">
      <w:pPr>
        <w:spacing w:after="200"/>
        <w:rPr>
          <w:color w:val="6FA0C0" w:themeColor="text2" w:themeTint="99"/>
        </w:rPr>
      </w:pPr>
      <w:r>
        <w:rPr>
          <w:color w:val="6FA0C0" w:themeColor="text2" w:themeTint="99"/>
        </w:rPr>
        <w:br w:type="page"/>
      </w:r>
    </w:p>
    <w:p w14:paraId="222BEBFD" w14:textId="23B1F9CF" w:rsidR="00A041A5" w:rsidRDefault="00A041A5" w:rsidP="00A041A5">
      <w:pPr>
        <w:pStyle w:val="Heading2"/>
        <w:rPr>
          <w:sz w:val="32"/>
          <w:szCs w:val="32"/>
          <w:lang w:val="en-MY"/>
        </w:rPr>
      </w:pPr>
      <w:bookmarkStart w:id="14" w:name="_Toc97563536"/>
      <w:r>
        <w:rPr>
          <w:sz w:val="32"/>
          <w:szCs w:val="32"/>
          <w:lang w:val="en-MY"/>
        </w:rPr>
        <w:lastRenderedPageBreak/>
        <w:t xml:space="preserve">3.3 </w:t>
      </w:r>
      <w:r w:rsidR="001C2F9D">
        <w:rPr>
          <w:sz w:val="32"/>
          <w:szCs w:val="32"/>
          <w:lang w:val="en-MY"/>
        </w:rPr>
        <w:t>Face_attendence.py</w:t>
      </w:r>
      <w:bookmarkEnd w:id="14"/>
    </w:p>
    <w:p w14:paraId="7DC950D0" w14:textId="2033EE97" w:rsidR="00714CC1" w:rsidRDefault="001C2F9D" w:rsidP="001C2F9D">
      <w:pPr>
        <w:rPr>
          <w:lang w:val="en-MY"/>
        </w:rPr>
      </w:pPr>
      <w:r>
        <w:rPr>
          <w:noProof/>
          <w:lang w:val="en-MY"/>
        </w:rPr>
        <mc:AlternateContent>
          <mc:Choice Requires="wps">
            <w:drawing>
              <wp:anchor distT="0" distB="0" distL="114300" distR="114300" simplePos="0" relativeHeight="251695104" behindDoc="0" locked="0" layoutInCell="1" allowOverlap="1" wp14:anchorId="5199EB0F" wp14:editId="377EDC73">
                <wp:simplePos x="0" y="0"/>
                <wp:positionH relativeFrom="column">
                  <wp:posOffset>895399</wp:posOffset>
                </wp:positionH>
                <wp:positionV relativeFrom="paragraph">
                  <wp:posOffset>3055843</wp:posOffset>
                </wp:positionV>
                <wp:extent cx="2244090" cy="537845"/>
                <wp:effectExtent l="0" t="457200" r="22860" b="14605"/>
                <wp:wrapNone/>
                <wp:docPr id="46" name="Speech Bubble: Rectangle with Corners Rounded 46"/>
                <wp:cNvGraphicFramePr/>
                <a:graphic xmlns:a="http://schemas.openxmlformats.org/drawingml/2006/main">
                  <a:graphicData uri="http://schemas.microsoft.com/office/word/2010/wordprocessingShape">
                    <wps:wsp>
                      <wps:cNvSpPr/>
                      <wps:spPr>
                        <a:xfrm>
                          <a:off x="0" y="0"/>
                          <a:ext cx="2244090" cy="537845"/>
                        </a:xfrm>
                        <a:prstGeom prst="wedgeRoundRectCallout">
                          <a:avLst>
                            <a:gd name="adj1" fmla="val 43504"/>
                            <a:gd name="adj2" fmla="val -13297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5A0BE" w14:textId="7B20F679" w:rsidR="001C2F9D" w:rsidRPr="00714CC1" w:rsidRDefault="00714CC1" w:rsidP="001C2F9D">
                            <w:pPr>
                              <w:jc w:val="center"/>
                              <w:rPr>
                                <w:sz w:val="20"/>
                                <w:szCs w:val="20"/>
                                <w:lang w:val="en-MY"/>
                              </w:rPr>
                            </w:pPr>
                            <w:r w:rsidRPr="00714CC1">
                              <w:rPr>
                                <w:sz w:val="20"/>
                                <w:szCs w:val="20"/>
                                <w:lang w:val="en-MY"/>
                              </w:rPr>
                              <w:t>This button is use to open the camera and recognize the student 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EB0F" id="Speech Bubble: Rectangle with Corners Rounded 46" o:spid="_x0000_s1036" type="#_x0000_t62" style="position:absolute;margin-left:70.5pt;margin-top:240.6pt;width:176.7pt;height:4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" adj="20197,-17923" fillcolor="#1cade4 [3204]" strokecolor="#0d5571 [1604]" strokeweight="1.25pt">
                <v:textbox>
                  <w:txbxContent>
                    <w:p w14:paraId="3965A0BE" w14:textId="7B20F679" w:rsidR="001C2F9D" w:rsidRPr="00714CC1" w:rsidRDefault="00714CC1" w:rsidP="001C2F9D">
                      <w:pPr>
                        <w:jc w:val="center"/>
                        <w:rPr>
                          <w:sz w:val="20"/>
                          <w:szCs w:val="20"/>
                          <w:lang w:val="en-MY"/>
                        </w:rPr>
                      </w:pPr>
                      <w:r w:rsidRPr="00714CC1">
                        <w:rPr>
                          <w:sz w:val="20"/>
                          <w:szCs w:val="20"/>
                          <w:lang w:val="en-MY"/>
                        </w:rPr>
                        <w:t>This button is use to open the camera and recognize the student face</w:t>
                      </w:r>
                    </w:p>
                  </w:txbxContent>
                </v:textbox>
              </v:shape>
            </w:pict>
          </mc:Fallback>
        </mc:AlternateContent>
      </w:r>
      <w:r w:rsidRPr="001C2F9D">
        <w:rPr>
          <w:noProof/>
          <w:lang w:val="en-MY"/>
        </w:rPr>
        <w:drawing>
          <wp:inline distT="0" distB="0" distL="0" distR="0" wp14:anchorId="3C230C09" wp14:editId="7F9CE393">
            <wp:extent cx="6309360" cy="337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3375025"/>
                    </a:xfrm>
                    <a:prstGeom prst="rect">
                      <a:avLst/>
                    </a:prstGeom>
                  </pic:spPr>
                </pic:pic>
              </a:graphicData>
            </a:graphic>
          </wp:inline>
        </w:drawing>
      </w:r>
    </w:p>
    <w:p w14:paraId="21C9EC79" w14:textId="77777777" w:rsidR="00717456" w:rsidRDefault="00717456">
      <w:pPr>
        <w:spacing w:after="200"/>
        <w:rPr>
          <w:lang w:val="en-MY"/>
        </w:rPr>
      </w:pPr>
    </w:p>
    <w:p w14:paraId="0354EC6D" w14:textId="26D13E97" w:rsidR="00714CC1" w:rsidRDefault="00717456">
      <w:pPr>
        <w:spacing w:after="200"/>
        <w:rPr>
          <w:lang w:val="en-MY"/>
        </w:rPr>
      </w:pPr>
      <w:r>
        <w:rPr>
          <w:lang w:val="en-MY"/>
        </w:rPr>
        <w:t>It will open the camera and start to detect the face whether he/ she is registered and will automatically recor</w:t>
      </w:r>
      <w:r w:rsidR="008D0209">
        <w:rPr>
          <w:lang w:val="en-MY"/>
        </w:rPr>
        <w:t>ded as attended if the student is registered and taken the sample photo.</w:t>
      </w:r>
      <w:r w:rsidR="00714CC1">
        <w:rPr>
          <w:lang w:val="en-MY"/>
        </w:rPr>
        <w:br w:type="page"/>
      </w:r>
    </w:p>
    <w:p w14:paraId="4C958C4B" w14:textId="504121AB" w:rsidR="001C2F9D" w:rsidRDefault="00714CC1" w:rsidP="00714CC1">
      <w:pPr>
        <w:pStyle w:val="Heading2"/>
        <w:rPr>
          <w:sz w:val="32"/>
          <w:szCs w:val="32"/>
          <w:lang w:val="en-MY"/>
        </w:rPr>
      </w:pPr>
      <w:bookmarkStart w:id="15" w:name="_Toc97563537"/>
      <w:r w:rsidRPr="00714CC1">
        <w:rPr>
          <w:sz w:val="32"/>
          <w:szCs w:val="32"/>
          <w:lang w:val="en-MY"/>
        </w:rPr>
        <w:lastRenderedPageBreak/>
        <w:t>3.4 Train.py</w:t>
      </w:r>
      <w:bookmarkEnd w:id="15"/>
    </w:p>
    <w:p w14:paraId="6DB5893D" w14:textId="20CB4441" w:rsidR="007B5658" w:rsidRDefault="00714CC1" w:rsidP="00714CC1">
      <w:pPr>
        <w:rPr>
          <w:lang w:val="en-MY"/>
        </w:rPr>
      </w:pPr>
      <w:r>
        <w:rPr>
          <w:noProof/>
          <w:lang w:val="en-MY"/>
        </w:rPr>
        <mc:AlternateContent>
          <mc:Choice Requires="wps">
            <w:drawing>
              <wp:anchor distT="0" distB="0" distL="114300" distR="114300" simplePos="0" relativeHeight="251696128" behindDoc="0" locked="0" layoutInCell="1" allowOverlap="1" wp14:anchorId="7F820FF4" wp14:editId="00B29F88">
                <wp:simplePos x="0" y="0"/>
                <wp:positionH relativeFrom="column">
                  <wp:posOffset>2166059</wp:posOffset>
                </wp:positionH>
                <wp:positionV relativeFrom="paragraph">
                  <wp:posOffset>2269597</wp:posOffset>
                </wp:positionV>
                <wp:extent cx="3016250" cy="770890"/>
                <wp:effectExtent l="0" t="419100" r="12700" b="1016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3016250" cy="770890"/>
                        </a:xfrm>
                        <a:prstGeom prst="wedgeRoundRectCallout">
                          <a:avLst>
                            <a:gd name="adj1" fmla="val 5000"/>
                            <a:gd name="adj2" fmla="val -10390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934E1D" w14:textId="32A2B98B" w:rsidR="00714CC1" w:rsidRPr="00714CC1" w:rsidRDefault="00714CC1" w:rsidP="00714CC1">
                            <w:pPr>
                              <w:jc w:val="center"/>
                              <w:rPr>
                                <w:sz w:val="20"/>
                                <w:szCs w:val="20"/>
                                <w:lang w:val="en-MY"/>
                              </w:rPr>
                            </w:pPr>
                            <w:r>
                              <w:rPr>
                                <w:sz w:val="20"/>
                                <w:szCs w:val="20"/>
                                <w:lang w:val="en-MY"/>
                              </w:rPr>
                              <w:t xml:space="preserve">This button is use to </w:t>
                            </w:r>
                            <w:r w:rsidR="007B5658">
                              <w:rPr>
                                <w:sz w:val="20"/>
                                <w:szCs w:val="20"/>
                                <w:lang w:val="en-MY"/>
                              </w:rPr>
                              <w:t xml:space="preserve">train the photo to be data and let the system read use to recognize the student or register face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20FF4" id="Speech Bubble: Rectangle with Corners Rounded 48" o:spid="_x0000_s1037" type="#_x0000_t62" style="position:absolute;margin-left:170.55pt;margin-top:178.7pt;width:237.5pt;height:60.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" adj="11880,-11643" fillcolor="#1cade4 [3204]" strokecolor="#0d5571 [1604]" strokeweight="1.25pt">
                <v:textbox>
                  <w:txbxContent>
                    <w:p w14:paraId="22934E1D" w14:textId="32A2B98B" w:rsidR="00714CC1" w:rsidRPr="00714CC1" w:rsidRDefault="00714CC1" w:rsidP="00714CC1">
                      <w:pPr>
                        <w:jc w:val="center"/>
                        <w:rPr>
                          <w:sz w:val="20"/>
                          <w:szCs w:val="20"/>
                          <w:lang w:val="en-MY"/>
                        </w:rPr>
                      </w:pPr>
                      <w:r>
                        <w:rPr>
                          <w:sz w:val="20"/>
                          <w:szCs w:val="20"/>
                          <w:lang w:val="en-MY"/>
                        </w:rPr>
                        <w:t xml:space="preserve">This button is use to </w:t>
                      </w:r>
                      <w:r w:rsidR="007B5658">
                        <w:rPr>
                          <w:sz w:val="20"/>
                          <w:szCs w:val="20"/>
                          <w:lang w:val="en-MY"/>
                        </w:rPr>
                        <w:t xml:space="preserve">train the photo to be data and let the system read use to recognize the student or register face </w:t>
                      </w:r>
                    </w:p>
                  </w:txbxContent>
                </v:textbox>
              </v:shape>
            </w:pict>
          </mc:Fallback>
        </mc:AlternateContent>
      </w:r>
      <w:r w:rsidRPr="00714CC1">
        <w:rPr>
          <w:noProof/>
          <w:lang w:val="en-MY"/>
        </w:rPr>
        <w:drawing>
          <wp:inline distT="0" distB="0" distL="0" distR="0" wp14:anchorId="1D877B14" wp14:editId="40132A78">
            <wp:extent cx="6309360" cy="33705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3370580"/>
                    </a:xfrm>
                    <a:prstGeom prst="rect">
                      <a:avLst/>
                    </a:prstGeom>
                  </pic:spPr>
                </pic:pic>
              </a:graphicData>
            </a:graphic>
          </wp:inline>
        </w:drawing>
      </w:r>
    </w:p>
    <w:p w14:paraId="31062517" w14:textId="77777777" w:rsidR="007B5658" w:rsidRDefault="007B5658">
      <w:pPr>
        <w:spacing w:after="200"/>
        <w:rPr>
          <w:lang w:val="en-MY"/>
        </w:rPr>
      </w:pPr>
      <w:r>
        <w:rPr>
          <w:lang w:val="en-MY"/>
        </w:rPr>
        <w:br w:type="page"/>
      </w:r>
    </w:p>
    <w:p w14:paraId="6B3D113D" w14:textId="41289B99" w:rsidR="00714CC1" w:rsidRDefault="007B5658" w:rsidP="007B5658">
      <w:pPr>
        <w:pStyle w:val="Heading2"/>
        <w:rPr>
          <w:sz w:val="32"/>
          <w:szCs w:val="32"/>
          <w:lang w:val="en-MY"/>
        </w:rPr>
      </w:pPr>
      <w:bookmarkStart w:id="16" w:name="_Toc97563538"/>
      <w:r>
        <w:rPr>
          <w:sz w:val="32"/>
          <w:szCs w:val="32"/>
          <w:lang w:val="en-MY"/>
        </w:rPr>
        <w:lastRenderedPageBreak/>
        <w:t>3.5 List.py</w:t>
      </w:r>
      <w:bookmarkEnd w:id="16"/>
    </w:p>
    <w:p w14:paraId="0181BCDD" w14:textId="5AACCC69" w:rsidR="007B5658" w:rsidRDefault="00D34541" w:rsidP="007B5658">
      <w:pPr>
        <w:rPr>
          <w:lang w:val="en-MY"/>
        </w:rPr>
      </w:pPr>
      <w:r>
        <w:rPr>
          <w:noProof/>
          <w:lang w:val="en-MY"/>
        </w:rPr>
        <mc:AlternateContent>
          <mc:Choice Requires="wps">
            <w:drawing>
              <wp:anchor distT="0" distB="0" distL="114300" distR="114300" simplePos="0" relativeHeight="251698176" behindDoc="0" locked="0" layoutInCell="1" allowOverlap="1" wp14:anchorId="45AE7B15" wp14:editId="08E7A623">
                <wp:simplePos x="0" y="0"/>
                <wp:positionH relativeFrom="column">
                  <wp:posOffset>-315884</wp:posOffset>
                </wp:positionH>
                <wp:positionV relativeFrom="paragraph">
                  <wp:posOffset>471228</wp:posOffset>
                </wp:positionV>
                <wp:extent cx="1757045" cy="819150"/>
                <wp:effectExtent l="0" t="0" r="14605" b="704850"/>
                <wp:wrapNone/>
                <wp:docPr id="52" name="Speech Bubble: Rectangle with Corners Rounded 52"/>
                <wp:cNvGraphicFramePr/>
                <a:graphic xmlns:a="http://schemas.openxmlformats.org/drawingml/2006/main">
                  <a:graphicData uri="http://schemas.microsoft.com/office/word/2010/wordprocessingShape">
                    <wps:wsp>
                      <wps:cNvSpPr/>
                      <wps:spPr>
                        <a:xfrm>
                          <a:off x="0" y="0"/>
                          <a:ext cx="1757045" cy="819150"/>
                        </a:xfrm>
                        <a:prstGeom prst="wedgeRoundRectCallout">
                          <a:avLst>
                            <a:gd name="adj1" fmla="val 33199"/>
                            <a:gd name="adj2" fmla="val 13195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2B10DC" w14:textId="09EEC5D9" w:rsidR="00D34541" w:rsidRPr="00D34541" w:rsidRDefault="00D34541" w:rsidP="00D34541">
                            <w:pPr>
                              <w:jc w:val="center"/>
                              <w:rPr>
                                <w:sz w:val="24"/>
                                <w:szCs w:val="24"/>
                                <w:lang w:val="en-MY"/>
                              </w:rPr>
                            </w:pPr>
                            <w:r w:rsidRPr="00D34541">
                              <w:rPr>
                                <w:sz w:val="24"/>
                                <w:szCs w:val="24"/>
                                <w:lang w:val="en-MY"/>
                              </w:rPr>
                              <w:t>This place is to view the detail of the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E7B15" id="Speech Bubble: Rectangle with Corners Rounded 52" o:spid="_x0000_s1038" type="#_x0000_t62" style="position:absolute;margin-left:-24.85pt;margin-top:37.1pt;width:138.3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" adj="17971,39302" fillcolor="#1cade4 [3204]" strokecolor="#0d5571 [1604]" strokeweight="1.25pt">
                <v:textbox>
                  <w:txbxContent>
                    <w:p w14:paraId="7B2B10DC" w14:textId="09EEC5D9" w:rsidR="00D34541" w:rsidRPr="00D34541" w:rsidRDefault="00D34541" w:rsidP="00D34541">
                      <w:pPr>
                        <w:jc w:val="center"/>
                        <w:rPr>
                          <w:sz w:val="24"/>
                          <w:szCs w:val="24"/>
                          <w:lang w:val="en-MY"/>
                        </w:rPr>
                      </w:pPr>
                      <w:r w:rsidRPr="00D34541">
                        <w:rPr>
                          <w:sz w:val="24"/>
                          <w:szCs w:val="24"/>
                          <w:lang w:val="en-MY"/>
                        </w:rPr>
                        <w:t>This place is to view the detail of the attendance</w:t>
                      </w:r>
                    </w:p>
                  </w:txbxContent>
                </v:textbox>
              </v:shape>
            </w:pict>
          </mc:Fallback>
        </mc:AlternateContent>
      </w:r>
      <w:r>
        <w:rPr>
          <w:noProof/>
          <w:lang w:val="en-MY"/>
        </w:rPr>
        <mc:AlternateContent>
          <mc:Choice Requires="wps">
            <w:drawing>
              <wp:anchor distT="0" distB="0" distL="114300" distR="114300" simplePos="0" relativeHeight="251697152" behindDoc="0" locked="0" layoutInCell="1" allowOverlap="1" wp14:anchorId="0AEB76D0" wp14:editId="19F08721">
                <wp:simplePos x="0" y="0"/>
                <wp:positionH relativeFrom="column">
                  <wp:posOffset>4137363</wp:posOffset>
                </wp:positionH>
                <wp:positionV relativeFrom="paragraph">
                  <wp:posOffset>364350</wp:posOffset>
                </wp:positionV>
                <wp:extent cx="2458085" cy="855980"/>
                <wp:effectExtent l="0" t="0" r="18415" b="59182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2458085" cy="855980"/>
                        </a:xfrm>
                        <a:prstGeom prst="wedgeRoundRectCallout">
                          <a:avLst>
                            <a:gd name="adj1" fmla="val -43897"/>
                            <a:gd name="adj2" fmla="val 11576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328A3C" w14:textId="7BB5020B" w:rsidR="00D34541" w:rsidRPr="00D34541" w:rsidRDefault="00D34541" w:rsidP="00D34541">
                            <w:pPr>
                              <w:jc w:val="center"/>
                              <w:rPr>
                                <w:sz w:val="20"/>
                                <w:szCs w:val="20"/>
                                <w:lang w:val="en-MY"/>
                              </w:rPr>
                            </w:pPr>
                            <w:r w:rsidRPr="00D34541">
                              <w:rPr>
                                <w:sz w:val="20"/>
                                <w:szCs w:val="20"/>
                                <w:lang w:val="en-MY"/>
                              </w:rPr>
                              <w:t>This table is use to view all the record by face detect attendance list, but need to import the CVS file first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76D0" id="Speech Bubble: Rectangle with Corners Rounded 51" o:spid="_x0000_s1039" type="#_x0000_t62" style="position:absolute;margin-left:325.8pt;margin-top:28.7pt;width:193.55pt;height:67.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" adj="1318,35805" fillcolor="#1cade4 [3204]" strokecolor="#0d5571 [1604]" strokeweight="1.25pt">
                <v:textbox>
                  <w:txbxContent>
                    <w:p w14:paraId="02328A3C" w14:textId="7BB5020B" w:rsidR="00D34541" w:rsidRPr="00D34541" w:rsidRDefault="00D34541" w:rsidP="00D34541">
                      <w:pPr>
                        <w:jc w:val="center"/>
                        <w:rPr>
                          <w:sz w:val="20"/>
                          <w:szCs w:val="20"/>
                          <w:lang w:val="en-MY"/>
                        </w:rPr>
                      </w:pPr>
                      <w:r w:rsidRPr="00D34541">
                        <w:rPr>
                          <w:sz w:val="20"/>
                          <w:szCs w:val="20"/>
                          <w:lang w:val="en-MY"/>
                        </w:rPr>
                        <w:t>This table is use to view all the record by face detect attendance list, but need to import the CVS file first</w:t>
                      </w:r>
                    </w:p>
                  </w:txbxContent>
                </v:textbox>
              </v:shape>
            </w:pict>
          </mc:Fallback>
        </mc:AlternateContent>
      </w:r>
      <w:r w:rsidR="007B5658" w:rsidRPr="007B5658">
        <w:rPr>
          <w:noProof/>
          <w:lang w:val="en-MY"/>
        </w:rPr>
        <w:drawing>
          <wp:inline distT="0" distB="0" distL="0" distR="0" wp14:anchorId="1D8D7EB5" wp14:editId="1D3627BA">
            <wp:extent cx="6309360" cy="33826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382645"/>
                    </a:xfrm>
                    <a:prstGeom prst="rect">
                      <a:avLst/>
                    </a:prstGeom>
                  </pic:spPr>
                </pic:pic>
              </a:graphicData>
            </a:graphic>
          </wp:inline>
        </w:drawing>
      </w:r>
    </w:p>
    <w:p w14:paraId="03B8A00C" w14:textId="77777777" w:rsidR="00CD091D" w:rsidRDefault="00CD091D">
      <w:pPr>
        <w:spacing w:after="200"/>
        <w:rPr>
          <w:lang w:val="en-MY"/>
        </w:rPr>
      </w:pPr>
    </w:p>
    <w:p w14:paraId="511FD577" w14:textId="77777777" w:rsidR="00CD091D" w:rsidRDefault="00CD091D" w:rsidP="00CD091D">
      <w:pPr>
        <w:pStyle w:val="Heading3"/>
        <w:rPr>
          <w:sz w:val="32"/>
          <w:szCs w:val="32"/>
          <w:lang w:val="en-MY"/>
        </w:rPr>
      </w:pPr>
      <w:bookmarkStart w:id="17" w:name="_Toc97563539"/>
      <w:r w:rsidRPr="00CD091D">
        <w:rPr>
          <w:sz w:val="32"/>
          <w:szCs w:val="32"/>
          <w:lang w:val="en-MY"/>
        </w:rPr>
        <w:t>3.5.1 list.py button function</w:t>
      </w:r>
      <w:bookmarkEnd w:id="17"/>
    </w:p>
    <w:p w14:paraId="6F420982" w14:textId="77777777" w:rsidR="008D0209" w:rsidRPr="008D0209" w:rsidRDefault="00CD091D" w:rsidP="008D0209">
      <w:pPr>
        <w:pStyle w:val="ListParagraph"/>
        <w:numPr>
          <w:ilvl w:val="0"/>
          <w:numId w:val="9"/>
        </w:numPr>
        <w:rPr>
          <w:color w:val="6FA0C0" w:themeColor="text2" w:themeTint="99"/>
          <w:lang w:val="en-MY"/>
        </w:rPr>
      </w:pPr>
      <w:r w:rsidRPr="008D0209">
        <w:rPr>
          <w:lang w:val="en-MY"/>
        </w:rPr>
        <w:t xml:space="preserve">Import CSV: </w:t>
      </w:r>
    </w:p>
    <w:p w14:paraId="6E53D6A8" w14:textId="2CF2876C" w:rsidR="00CD091D" w:rsidRPr="008D0209" w:rsidRDefault="00CD091D" w:rsidP="008D0209">
      <w:pPr>
        <w:pStyle w:val="ListParagraph"/>
        <w:numPr>
          <w:ilvl w:val="1"/>
          <w:numId w:val="9"/>
        </w:numPr>
        <w:rPr>
          <w:color w:val="6FA0C0" w:themeColor="text2" w:themeTint="99"/>
          <w:lang w:val="en-MY"/>
        </w:rPr>
      </w:pPr>
      <w:r w:rsidRPr="008D0209">
        <w:rPr>
          <w:color w:val="6FA0C0" w:themeColor="text2" w:themeTint="99"/>
          <w:lang w:val="en-MY"/>
        </w:rPr>
        <w:t>This button is use to import the CVS file for the folder.</w:t>
      </w:r>
    </w:p>
    <w:p w14:paraId="1065AF0A" w14:textId="77777777" w:rsidR="008D0209" w:rsidRPr="008D0209" w:rsidRDefault="00CD091D" w:rsidP="008D0209">
      <w:pPr>
        <w:pStyle w:val="ListParagraph"/>
        <w:numPr>
          <w:ilvl w:val="0"/>
          <w:numId w:val="9"/>
        </w:numPr>
        <w:rPr>
          <w:color w:val="6FA0C0" w:themeColor="text2" w:themeTint="99"/>
          <w:lang w:val="en-MY"/>
        </w:rPr>
      </w:pPr>
      <w:r w:rsidRPr="008D0209">
        <w:rPr>
          <w:lang w:val="en-MY"/>
        </w:rPr>
        <w:t xml:space="preserve">Export CSV: </w:t>
      </w:r>
    </w:p>
    <w:p w14:paraId="43A882E6" w14:textId="25A39A5D" w:rsidR="00F745F7" w:rsidRPr="008D0209" w:rsidRDefault="00CD091D" w:rsidP="008D0209">
      <w:pPr>
        <w:pStyle w:val="ListParagraph"/>
        <w:numPr>
          <w:ilvl w:val="1"/>
          <w:numId w:val="9"/>
        </w:numPr>
        <w:rPr>
          <w:color w:val="6FA0C0" w:themeColor="text2" w:themeTint="99"/>
          <w:lang w:val="en-MY"/>
        </w:rPr>
      </w:pPr>
      <w:r w:rsidRPr="008D0209">
        <w:rPr>
          <w:color w:val="6FA0C0" w:themeColor="text2" w:themeTint="99"/>
          <w:lang w:val="en-MY"/>
        </w:rPr>
        <w:t>This button is use to E</w:t>
      </w:r>
      <w:r w:rsidR="00F745F7" w:rsidRPr="008D0209">
        <w:rPr>
          <w:color w:val="6FA0C0" w:themeColor="text2" w:themeTint="99"/>
          <w:lang w:val="en-MY"/>
        </w:rPr>
        <w:t>xport the CSV file for the original CSV file.</w:t>
      </w:r>
    </w:p>
    <w:p w14:paraId="0F647FDF" w14:textId="77777777" w:rsidR="008D0209" w:rsidRDefault="00F745F7" w:rsidP="008D0209">
      <w:pPr>
        <w:pStyle w:val="ListParagraph"/>
        <w:numPr>
          <w:ilvl w:val="0"/>
          <w:numId w:val="9"/>
        </w:numPr>
        <w:rPr>
          <w:lang w:val="en-MY"/>
        </w:rPr>
      </w:pPr>
      <w:r w:rsidRPr="008D0209">
        <w:rPr>
          <w:lang w:val="en-MY"/>
        </w:rPr>
        <w:t xml:space="preserve">Clear CSV file: </w:t>
      </w:r>
    </w:p>
    <w:p w14:paraId="322AB31C" w14:textId="27F8D086" w:rsidR="00CD091D" w:rsidRPr="008D0209" w:rsidRDefault="00F745F7" w:rsidP="008D0209">
      <w:pPr>
        <w:pStyle w:val="ListParagraph"/>
        <w:numPr>
          <w:ilvl w:val="1"/>
          <w:numId w:val="9"/>
        </w:numPr>
        <w:rPr>
          <w:lang w:val="en-MY"/>
        </w:rPr>
      </w:pPr>
      <w:r w:rsidRPr="008D0209">
        <w:rPr>
          <w:color w:val="6FA0C0" w:themeColor="text2" w:themeTint="99"/>
          <w:lang w:val="en-MY"/>
        </w:rPr>
        <w:t>This button is use to clear the original CSV file and ready to save new record</w:t>
      </w:r>
      <w:r w:rsidR="00CD091D" w:rsidRPr="008D0209">
        <w:rPr>
          <w:color w:val="6FA0C0" w:themeColor="text2" w:themeTint="99"/>
          <w:lang w:val="en-MY"/>
        </w:rPr>
        <w:t xml:space="preserve"> </w:t>
      </w:r>
      <w:r w:rsidR="00CD091D" w:rsidRPr="008D0209">
        <w:rPr>
          <w:lang w:val="en-MY"/>
        </w:rPr>
        <w:br w:type="page"/>
      </w:r>
    </w:p>
    <w:p w14:paraId="6BE58C17" w14:textId="29293AAC" w:rsidR="00CD091D" w:rsidRDefault="00F745F7" w:rsidP="00F745F7">
      <w:pPr>
        <w:pStyle w:val="Heading1"/>
        <w:rPr>
          <w:sz w:val="48"/>
          <w:szCs w:val="48"/>
          <w:lang w:val="en-MY"/>
        </w:rPr>
      </w:pPr>
      <w:bookmarkStart w:id="18" w:name="_Toc97563540"/>
      <w:r>
        <w:rPr>
          <w:sz w:val="48"/>
          <w:szCs w:val="48"/>
          <w:lang w:val="en-MY"/>
        </w:rPr>
        <w:lastRenderedPageBreak/>
        <w:t>4.0 How to use the Software?</w:t>
      </w:r>
      <w:bookmarkEnd w:id="18"/>
    </w:p>
    <w:p w14:paraId="2DBCB03A" w14:textId="08BDA33B" w:rsidR="00F745F7" w:rsidRDefault="00F745F7" w:rsidP="00F745F7">
      <w:pPr>
        <w:rPr>
          <w:color w:val="6FA0C0" w:themeColor="text2" w:themeTint="99"/>
          <w:lang w:val="en-MY"/>
        </w:rPr>
      </w:pPr>
      <w:r>
        <w:rPr>
          <w:lang w:val="en-MY"/>
        </w:rPr>
        <w:t xml:space="preserve">Before your start to run the program </w:t>
      </w:r>
      <w:r w:rsidRPr="00725719">
        <w:rPr>
          <w:color w:val="6FA0C0" w:themeColor="text2" w:themeTint="99"/>
          <w:lang w:val="en-MY"/>
        </w:rPr>
        <w:t xml:space="preserve">please make sure </w:t>
      </w:r>
      <w:proofErr w:type="spellStart"/>
      <w:r w:rsidRPr="00725719">
        <w:rPr>
          <w:color w:val="6FA0C0" w:themeColor="text2" w:themeTint="99"/>
          <w:lang w:val="en-MY"/>
        </w:rPr>
        <w:t>your</w:t>
      </w:r>
      <w:proofErr w:type="spellEnd"/>
      <w:r w:rsidRPr="00725719">
        <w:rPr>
          <w:color w:val="6FA0C0" w:themeColor="text2" w:themeTint="99"/>
          <w:lang w:val="en-MY"/>
        </w:rPr>
        <w:t xml:space="preserve"> have understand </w:t>
      </w:r>
      <w:r w:rsidR="00725719" w:rsidRPr="00725719">
        <w:rPr>
          <w:color w:val="6FA0C0" w:themeColor="text2" w:themeTint="99"/>
          <w:lang w:val="en-MY"/>
        </w:rPr>
        <w:t>part 2.0 to the end of part 3.0.</w:t>
      </w:r>
    </w:p>
    <w:p w14:paraId="6E2BD64A" w14:textId="22C8B624" w:rsidR="00725719" w:rsidRDefault="00725719" w:rsidP="00F745F7">
      <w:pPr>
        <w:rPr>
          <w:color w:val="6FA0C0" w:themeColor="text2" w:themeTint="99"/>
          <w:lang w:val="en-MY"/>
        </w:rPr>
      </w:pPr>
    </w:p>
    <w:p w14:paraId="78824C46" w14:textId="53E62FF5" w:rsidR="00855382" w:rsidRPr="00725719" w:rsidRDefault="00725719" w:rsidP="00F745F7">
      <w:pPr>
        <w:rPr>
          <w:color w:val="6FA0C0" w:themeColor="text2" w:themeTint="99"/>
          <w:u w:val="single"/>
          <w:lang w:val="en-MY"/>
        </w:rPr>
      </w:pPr>
      <w:r w:rsidRPr="00725719">
        <w:rPr>
          <w:color w:val="6FA0C0" w:themeColor="text2" w:themeTint="99"/>
          <w:u w:val="single"/>
          <w:lang w:val="en-MY"/>
        </w:rPr>
        <w:t>Step 1: Run the main.py</w:t>
      </w:r>
    </w:p>
    <w:p w14:paraId="301889DD" w14:textId="40CA9B00" w:rsidR="00725719" w:rsidRDefault="00855382" w:rsidP="00F745F7">
      <w:pPr>
        <w:rPr>
          <w:color w:val="6FA0C0" w:themeColor="text2" w:themeTint="99"/>
          <w:lang w:val="en-MY"/>
        </w:rPr>
      </w:pPr>
      <w:r w:rsidRPr="00855382">
        <w:rPr>
          <w:noProof/>
          <w:color w:val="6FA0C0" w:themeColor="text2" w:themeTint="99"/>
          <w:bdr w:val="single" w:sz="4" w:space="0" w:color="auto"/>
          <w:lang w:val="en-MY"/>
        </w:rPr>
        <w:drawing>
          <wp:inline distT="0" distB="0" distL="0" distR="0" wp14:anchorId="79BC8180" wp14:editId="4FC1057C">
            <wp:extent cx="5852667" cy="2484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2667" cy="2484335"/>
                    </a:xfrm>
                    <a:prstGeom prst="rect">
                      <a:avLst/>
                    </a:prstGeom>
                  </pic:spPr>
                </pic:pic>
              </a:graphicData>
            </a:graphic>
          </wp:inline>
        </w:drawing>
      </w:r>
    </w:p>
    <w:p w14:paraId="37A93667" w14:textId="4347B55E" w:rsidR="00855382" w:rsidRPr="00532E9C" w:rsidRDefault="00855382" w:rsidP="00F745F7">
      <w:pPr>
        <w:rPr>
          <w:lang w:val="en-MY"/>
        </w:rPr>
      </w:pPr>
      <w:r w:rsidRPr="00532E9C">
        <w:rPr>
          <w:lang w:val="en-MY"/>
        </w:rPr>
        <w:t xml:space="preserve">First, run the main.py by double clicking or open it in any IDE that support python. For the </w:t>
      </w:r>
      <w:r w:rsidR="00532E9C">
        <w:rPr>
          <w:lang w:val="en-MY"/>
        </w:rPr>
        <w:t>IDE</w:t>
      </w:r>
      <w:r w:rsidRPr="00532E9C">
        <w:rPr>
          <w:lang w:val="en-MY"/>
        </w:rPr>
        <w:t>,</w:t>
      </w:r>
      <w:r w:rsidR="00532E9C">
        <w:rPr>
          <w:lang w:val="en-MY"/>
        </w:rPr>
        <w:t xml:space="preserve"> after open main.py, run the file and after few second, the main panel for the system will appear.</w:t>
      </w:r>
    </w:p>
    <w:p w14:paraId="654DC2AC" w14:textId="1F816E5C" w:rsidR="00725719" w:rsidRDefault="00725719" w:rsidP="00F745F7">
      <w:pPr>
        <w:rPr>
          <w:lang w:val="en-MY"/>
        </w:rPr>
      </w:pPr>
      <w:r>
        <w:rPr>
          <w:noProof/>
        </w:rPr>
        <mc:AlternateContent>
          <mc:Choice Requires="wps">
            <w:drawing>
              <wp:anchor distT="0" distB="0" distL="114300" distR="114300" simplePos="0" relativeHeight="251699200" behindDoc="0" locked="0" layoutInCell="1" allowOverlap="1" wp14:anchorId="540F419A" wp14:editId="18A6C14D">
                <wp:simplePos x="0" y="0"/>
                <wp:positionH relativeFrom="column">
                  <wp:posOffset>622178</wp:posOffset>
                </wp:positionH>
                <wp:positionV relativeFrom="paragraph">
                  <wp:posOffset>957620</wp:posOffset>
                </wp:positionV>
                <wp:extent cx="1032815" cy="517237"/>
                <wp:effectExtent l="19050" t="76200" r="0" b="92710"/>
                <wp:wrapNone/>
                <wp:docPr id="54" name="Arrow: Right 54"/>
                <wp:cNvGraphicFramePr/>
                <a:graphic xmlns:a="http://schemas.openxmlformats.org/drawingml/2006/main">
                  <a:graphicData uri="http://schemas.microsoft.com/office/word/2010/wordprocessingShape">
                    <wps:wsp>
                      <wps:cNvSpPr/>
                      <wps:spPr>
                        <a:xfrm rot="1416186">
                          <a:off x="0" y="0"/>
                          <a:ext cx="1032815" cy="517237"/>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7ACB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4" o:spid="_x0000_s1026" type="#_x0000_t13" style="position:absolute;margin-left:49pt;margin-top:75.4pt;width:81.3pt;height:40.75pt;rotation:1546853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" adj="16191" fillcolor="#1a888f [2150]" stroked="f">
                <v:fill color2="#7ce1e7 [1942]" rotate="t" angle="180" colors="0 #1a8a90;31457f #2dd0d9;1 #7de2e7" focus="100%" type="gradient"/>
              </v:shape>
            </w:pict>
          </mc:Fallback>
        </mc:AlternateContent>
      </w:r>
      <w:r w:rsidRPr="00C63AA4">
        <w:rPr>
          <w:noProof/>
        </w:rPr>
        <w:drawing>
          <wp:inline distT="0" distB="0" distL="0" distR="0" wp14:anchorId="054B37AE" wp14:editId="28FCA39E">
            <wp:extent cx="6309360" cy="33724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227BEB15" w14:textId="3105AD78" w:rsidR="00725719" w:rsidRDefault="00E161A4" w:rsidP="00532E9C">
      <w:pPr>
        <w:rPr>
          <w:lang w:val="en-MY"/>
        </w:rPr>
      </w:pPr>
      <w:r>
        <w:rPr>
          <w:lang w:val="en-MY"/>
        </w:rPr>
        <w:t>First, c</w:t>
      </w:r>
      <w:r w:rsidR="00725719">
        <w:rPr>
          <w:lang w:val="en-MY"/>
        </w:rPr>
        <w:t xml:space="preserve">lick </w:t>
      </w:r>
      <w:r>
        <w:rPr>
          <w:lang w:val="en-MY"/>
        </w:rPr>
        <w:t xml:space="preserve">on </w:t>
      </w:r>
      <w:r w:rsidR="00725719">
        <w:rPr>
          <w:lang w:val="en-MY"/>
        </w:rPr>
        <w:t xml:space="preserve">the </w:t>
      </w:r>
      <w:r>
        <w:rPr>
          <w:lang w:val="en-MY"/>
        </w:rPr>
        <w:t>“Student Details”</w:t>
      </w:r>
      <w:r w:rsidR="00725719">
        <w:rPr>
          <w:lang w:val="en-MY"/>
        </w:rPr>
        <w:t xml:space="preserve"> </w:t>
      </w:r>
      <w:r>
        <w:rPr>
          <w:lang w:val="en-MY"/>
        </w:rPr>
        <w:t xml:space="preserve">button or logo </w:t>
      </w:r>
      <w:r w:rsidR="00725719">
        <w:rPr>
          <w:lang w:val="en-MY"/>
        </w:rPr>
        <w:t>to register the information</w:t>
      </w:r>
      <w:r>
        <w:rPr>
          <w:lang w:val="en-MY"/>
        </w:rPr>
        <w:t xml:space="preserve"> of student or user</w:t>
      </w:r>
      <w:r w:rsidR="00725719">
        <w:rPr>
          <w:lang w:val="en-MY"/>
        </w:rPr>
        <w:t>.</w:t>
      </w:r>
      <w:r w:rsidR="00725719">
        <w:rPr>
          <w:lang w:val="en-MY"/>
        </w:rPr>
        <w:br w:type="page"/>
      </w:r>
    </w:p>
    <w:p w14:paraId="12EDFB16" w14:textId="2B9048A3" w:rsidR="00725719" w:rsidRDefault="00725719" w:rsidP="00F745F7">
      <w:pPr>
        <w:rPr>
          <w:color w:val="6FA0C0" w:themeColor="text2" w:themeTint="99"/>
          <w:u w:val="single"/>
          <w:lang w:val="en-MY"/>
        </w:rPr>
      </w:pPr>
      <w:r w:rsidRPr="00725719">
        <w:rPr>
          <w:color w:val="6FA0C0" w:themeColor="text2" w:themeTint="99"/>
          <w:u w:val="single"/>
          <w:lang w:val="en-MY"/>
        </w:rPr>
        <w:lastRenderedPageBreak/>
        <w:t>Step 2: Register the student information</w:t>
      </w:r>
    </w:p>
    <w:p w14:paraId="1ED9517A" w14:textId="12178439" w:rsidR="00725719" w:rsidRDefault="00725719" w:rsidP="00F745F7">
      <w:pPr>
        <w:rPr>
          <w:color w:val="6FA0C0" w:themeColor="text2" w:themeTint="99"/>
          <w:u w:val="single"/>
          <w:lang w:val="en-MY"/>
        </w:rPr>
      </w:pPr>
    </w:p>
    <w:p w14:paraId="722EF21A" w14:textId="3A6A55F1" w:rsidR="000F247B" w:rsidRDefault="000F247B" w:rsidP="00F745F7">
      <w:pPr>
        <w:rPr>
          <w:color w:val="6FA0C0" w:themeColor="text2" w:themeTint="99"/>
          <w:u w:val="single"/>
          <w:lang w:val="en-MY"/>
        </w:rPr>
      </w:pPr>
      <w:r>
        <w:rPr>
          <w:noProof/>
        </w:rPr>
        <mc:AlternateContent>
          <mc:Choice Requires="wps">
            <w:drawing>
              <wp:anchor distT="0" distB="0" distL="114300" distR="114300" simplePos="0" relativeHeight="251701248" behindDoc="0" locked="0" layoutInCell="1" allowOverlap="1" wp14:anchorId="6969290F" wp14:editId="33421AF1">
                <wp:simplePos x="0" y="0"/>
                <wp:positionH relativeFrom="margin">
                  <wp:posOffset>-384711</wp:posOffset>
                </wp:positionH>
                <wp:positionV relativeFrom="paragraph">
                  <wp:posOffset>1660525</wp:posOffset>
                </wp:positionV>
                <wp:extent cx="1032815" cy="517237"/>
                <wp:effectExtent l="19050" t="76200" r="0" b="92710"/>
                <wp:wrapNone/>
                <wp:docPr id="56" name="Arrow: Right 56"/>
                <wp:cNvGraphicFramePr/>
                <a:graphic xmlns:a="http://schemas.openxmlformats.org/drawingml/2006/main">
                  <a:graphicData uri="http://schemas.microsoft.com/office/word/2010/wordprocessingShape">
                    <wps:wsp>
                      <wps:cNvSpPr/>
                      <wps:spPr>
                        <a:xfrm rot="1416186">
                          <a:off x="0" y="0"/>
                          <a:ext cx="1032815" cy="517237"/>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7C36" id="Arrow: Right 56" o:spid="_x0000_s1026" type="#_x0000_t13" style="position:absolute;margin-left:-30.3pt;margin-top:130.75pt;width:81.3pt;height:40.75pt;rotation:1546853fd;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" adj="16191" fillcolor="#1a888f [2150]" stroked="f">
                <v:fill color2="#7ce1e7 [1942]" rotate="t" angle="180" colors="0 #1a8a90;31457f #2dd0d9;1 #7de2e7" focus="100%" type="gradient"/>
                <w10:wrap anchorx="margin"/>
              </v:shape>
            </w:pict>
          </mc:Fallback>
        </mc:AlternateContent>
      </w:r>
      <w:r w:rsidR="00725719" w:rsidRPr="006944FA">
        <w:rPr>
          <w:noProof/>
        </w:rPr>
        <w:drawing>
          <wp:inline distT="0" distB="0" distL="0" distR="0" wp14:anchorId="719BF3FE" wp14:editId="08C428F1">
            <wp:extent cx="6309360" cy="3376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4E9F12B4" w14:textId="2A6AA76D" w:rsidR="000F247B" w:rsidRDefault="000F247B" w:rsidP="00F745F7">
      <w:pPr>
        <w:rPr>
          <w:lang w:val="en-MY"/>
        </w:rPr>
      </w:pPr>
      <w:r>
        <w:rPr>
          <w:lang w:val="en-MY"/>
        </w:rPr>
        <w:t xml:space="preserve">Key in the information </w:t>
      </w:r>
      <w:r w:rsidR="00E161A4">
        <w:rPr>
          <w:lang w:val="en-MY"/>
        </w:rPr>
        <w:t xml:space="preserve">in all </w:t>
      </w:r>
      <w:r>
        <w:rPr>
          <w:lang w:val="en-MY"/>
        </w:rPr>
        <w:t>blank entry</w:t>
      </w:r>
      <w:r w:rsidR="00E161A4">
        <w:rPr>
          <w:lang w:val="en-MY"/>
        </w:rPr>
        <w:t xml:space="preserve"> or choose answer from the dropdown list</w:t>
      </w:r>
      <w:r>
        <w:rPr>
          <w:lang w:val="en-MY"/>
        </w:rPr>
        <w:t>.</w:t>
      </w:r>
    </w:p>
    <w:p w14:paraId="58A5D0C5" w14:textId="0CAF75D5" w:rsidR="00026BE6" w:rsidRDefault="00026BE6" w:rsidP="00F745F7">
      <w:pPr>
        <w:rPr>
          <w:lang w:val="en-MY"/>
        </w:rPr>
      </w:pPr>
      <w:r>
        <w:rPr>
          <w:lang w:val="en-MY"/>
        </w:rPr>
        <w:t xml:space="preserve">For register, the user/student need to enter </w:t>
      </w:r>
      <w:r w:rsidRPr="00026BE6">
        <w:rPr>
          <w:color w:val="6FA0C0" w:themeColor="text2" w:themeTint="99"/>
          <w:lang w:val="en-MY"/>
        </w:rPr>
        <w:t xml:space="preserve">same answer </w:t>
      </w:r>
      <w:r>
        <w:rPr>
          <w:lang w:val="en-MY"/>
        </w:rPr>
        <w:t xml:space="preserve">for </w:t>
      </w:r>
      <w:r w:rsidRPr="00026BE6">
        <w:rPr>
          <w:color w:val="6FA0C0" w:themeColor="text2" w:themeTint="99"/>
          <w:lang w:val="en-MY"/>
        </w:rPr>
        <w:t xml:space="preserve">Roll ID and student ID </w:t>
      </w:r>
      <w:r>
        <w:rPr>
          <w:lang w:val="en-MY"/>
        </w:rPr>
        <w:t>and select “</w:t>
      </w:r>
      <w:r w:rsidRPr="00026BE6">
        <w:rPr>
          <w:color w:val="6FA0C0" w:themeColor="text2" w:themeTint="99"/>
          <w:lang w:val="en-MY"/>
        </w:rPr>
        <w:t>Photo Sample Not Yet Taken</w:t>
      </w:r>
      <w:r>
        <w:rPr>
          <w:lang w:val="en-MY"/>
        </w:rPr>
        <w:t xml:space="preserve">”. </w:t>
      </w:r>
    </w:p>
    <w:p w14:paraId="2137BF69" w14:textId="42481D75" w:rsidR="000F247B" w:rsidRDefault="000F247B" w:rsidP="00F745F7">
      <w:pPr>
        <w:rPr>
          <w:color w:val="6FA0C0" w:themeColor="text2" w:themeTint="99"/>
          <w:lang w:val="en-MY"/>
        </w:rPr>
      </w:pPr>
      <w:r w:rsidRPr="000F247B">
        <w:rPr>
          <w:color w:val="6FA0C0" w:themeColor="text2" w:themeTint="99"/>
          <w:lang w:val="en-MY"/>
        </w:rPr>
        <w:t xml:space="preserve">*Roll ID must be </w:t>
      </w:r>
      <w:r w:rsidR="00850F08">
        <w:rPr>
          <w:color w:val="6FA0C0" w:themeColor="text2" w:themeTint="99"/>
          <w:lang w:val="en-MY"/>
        </w:rPr>
        <w:t>same with the student ID.</w:t>
      </w:r>
    </w:p>
    <w:p w14:paraId="166FEC64" w14:textId="77777777" w:rsidR="00026BE6" w:rsidRDefault="00026BE6" w:rsidP="00F745F7">
      <w:pPr>
        <w:rPr>
          <w:lang w:val="en-MY"/>
        </w:rPr>
      </w:pPr>
    </w:p>
    <w:p w14:paraId="6585BBB8" w14:textId="3DE34414" w:rsidR="000F247B" w:rsidRDefault="000F247B" w:rsidP="00F745F7">
      <w:pPr>
        <w:rPr>
          <w:lang w:val="en-MY"/>
        </w:rPr>
      </w:pPr>
    </w:p>
    <w:p w14:paraId="3B1E7D8D" w14:textId="1C6FE49B" w:rsidR="000F247B" w:rsidRDefault="000F247B" w:rsidP="00F745F7">
      <w:r>
        <w:rPr>
          <w:noProof/>
        </w:rPr>
        <w:lastRenderedPageBreak/>
        <mc:AlternateContent>
          <mc:Choice Requires="wps">
            <w:drawing>
              <wp:anchor distT="0" distB="0" distL="114300" distR="114300" simplePos="0" relativeHeight="251703296" behindDoc="0" locked="0" layoutInCell="1" allowOverlap="1" wp14:anchorId="7C860E95" wp14:editId="11A15ED1">
                <wp:simplePos x="0" y="0"/>
                <wp:positionH relativeFrom="margin">
                  <wp:posOffset>487485</wp:posOffset>
                </wp:positionH>
                <wp:positionV relativeFrom="paragraph">
                  <wp:posOffset>2495613</wp:posOffset>
                </wp:positionV>
                <wp:extent cx="825285" cy="315475"/>
                <wp:effectExtent l="121603" t="0" r="153987" b="0"/>
                <wp:wrapNone/>
                <wp:docPr id="59" name="Arrow: Right 59"/>
                <wp:cNvGraphicFramePr/>
                <a:graphic xmlns:a="http://schemas.openxmlformats.org/drawingml/2006/main">
                  <a:graphicData uri="http://schemas.microsoft.com/office/word/2010/wordprocessingShape">
                    <wps:wsp>
                      <wps:cNvSpPr/>
                      <wps:spPr>
                        <a:xfrm rot="7503951">
                          <a:off x="0" y="0"/>
                          <a:ext cx="825285" cy="315475"/>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ABA3" id="Arrow: Right 59" o:spid="_x0000_s1026" type="#_x0000_t13" style="position:absolute;margin-left:38.4pt;margin-top:196.5pt;width:65pt;height:24.85pt;rotation:8196316fd;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" adj="17472" fillcolor="#1a888f [2150]" stroked="f">
                <v:fill color2="#7ce1e7 [1942]" rotate="t" angle="180" colors="0 #1a8a90;31457f #2dd0d9;1 #7de2e7" focus="100%" type="gradient"/>
                <w10:wrap anchorx="margin"/>
              </v:shape>
            </w:pict>
          </mc:Fallback>
        </mc:AlternateContent>
      </w:r>
      <w:r w:rsidRPr="006944FA">
        <w:rPr>
          <w:noProof/>
        </w:rPr>
        <w:drawing>
          <wp:inline distT="0" distB="0" distL="0" distR="0" wp14:anchorId="649328BC" wp14:editId="5074C4FC">
            <wp:extent cx="6309360" cy="33769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5F1205B9" w14:textId="77777777" w:rsidR="00822B8E" w:rsidRDefault="000F247B" w:rsidP="000F247B">
      <w:pPr>
        <w:rPr>
          <w:lang w:val="en-MY"/>
        </w:rPr>
      </w:pPr>
      <w:r>
        <w:rPr>
          <w:lang w:val="en-MY"/>
        </w:rPr>
        <w:t xml:space="preserve">When </w:t>
      </w:r>
      <w:r w:rsidR="008D0209">
        <w:rPr>
          <w:lang w:val="en-MY"/>
        </w:rPr>
        <w:t>you have done entering all the information</w:t>
      </w:r>
      <w:r>
        <w:rPr>
          <w:lang w:val="en-MY"/>
        </w:rPr>
        <w:t>, click the save button</w:t>
      </w:r>
      <w:r w:rsidR="008D0209">
        <w:rPr>
          <w:lang w:val="en-MY"/>
        </w:rPr>
        <w:t>.</w:t>
      </w:r>
    </w:p>
    <w:p w14:paraId="31C7428B" w14:textId="6697E9BE" w:rsidR="000F247B" w:rsidRDefault="00850F08" w:rsidP="000F247B">
      <w:pPr>
        <w:rPr>
          <w:lang w:val="en-MY"/>
        </w:rPr>
      </w:pPr>
      <w:r>
        <w:rPr>
          <w:lang w:val="en-MY"/>
        </w:rPr>
        <w:t>*</w:t>
      </w:r>
      <w:r w:rsidR="00822B8E">
        <w:rPr>
          <w:lang w:val="en-MY"/>
        </w:rPr>
        <w:t>For new student, please select the selection “Photo Sample Not Yet Taken”.</w:t>
      </w:r>
      <w:r w:rsidR="000F247B">
        <w:rPr>
          <w:lang w:val="en-MY"/>
        </w:rPr>
        <w:t xml:space="preserve"> </w:t>
      </w:r>
      <w:r w:rsidR="00D43865">
        <w:rPr>
          <w:noProof/>
        </w:rPr>
        <mc:AlternateContent>
          <mc:Choice Requires="wps">
            <w:drawing>
              <wp:anchor distT="0" distB="0" distL="114300" distR="114300" simplePos="0" relativeHeight="251705344" behindDoc="0" locked="0" layoutInCell="1" allowOverlap="1" wp14:anchorId="752A8B16" wp14:editId="7067EED6">
                <wp:simplePos x="0" y="0"/>
                <wp:positionH relativeFrom="margin">
                  <wp:posOffset>4207431</wp:posOffset>
                </wp:positionH>
                <wp:positionV relativeFrom="paragraph">
                  <wp:posOffset>1084378</wp:posOffset>
                </wp:positionV>
                <wp:extent cx="1696096" cy="795419"/>
                <wp:effectExtent l="183833" t="0" r="259397" b="0"/>
                <wp:wrapNone/>
                <wp:docPr id="61" name="Arrow: Right 61"/>
                <wp:cNvGraphicFramePr/>
                <a:graphic xmlns:a="http://schemas.openxmlformats.org/drawingml/2006/main">
                  <a:graphicData uri="http://schemas.microsoft.com/office/word/2010/wordprocessingShape">
                    <wps:wsp>
                      <wps:cNvSpPr/>
                      <wps:spPr>
                        <a:xfrm rot="7503951">
                          <a:off x="0" y="0"/>
                          <a:ext cx="1696096" cy="795419"/>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FD4A3" id="Arrow: Right 61" o:spid="_x0000_s1026" type="#_x0000_t13" style="position:absolute;margin-left:331.3pt;margin-top:85.4pt;width:133.55pt;height:62.65pt;rotation:8196316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" adj="16535" fillcolor="#1a888f [2150]" stroked="f">
                <v:fill color2="#7ce1e7 [1942]" rotate="t" angle="180" colors="0 #1a8a90;31457f #2dd0d9;1 #7de2e7" focus="100%" type="gradient"/>
                <w10:wrap anchorx="margin"/>
              </v:shape>
            </w:pict>
          </mc:Fallback>
        </mc:AlternateContent>
      </w:r>
      <w:r w:rsidR="00D43865" w:rsidRPr="006944FA">
        <w:rPr>
          <w:noProof/>
        </w:rPr>
        <w:drawing>
          <wp:inline distT="0" distB="0" distL="0" distR="0" wp14:anchorId="2099E539" wp14:editId="390C8FEF">
            <wp:extent cx="6309360" cy="3376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293A3BE2" w14:textId="3CBF5231" w:rsidR="00D43865" w:rsidRDefault="00D43865" w:rsidP="00D43865">
      <w:pPr>
        <w:rPr>
          <w:lang w:val="en-MY"/>
        </w:rPr>
      </w:pPr>
      <w:r>
        <w:rPr>
          <w:lang w:val="en-MY"/>
        </w:rPr>
        <w:t>After that</w:t>
      </w:r>
      <w:r w:rsidR="008D0209">
        <w:rPr>
          <w:lang w:val="en-MY"/>
        </w:rPr>
        <w:t>,</w:t>
      </w:r>
      <w:r>
        <w:rPr>
          <w:lang w:val="en-MY"/>
        </w:rPr>
        <w:t xml:space="preserve"> you can view the detail at the right-hand</w:t>
      </w:r>
      <w:r w:rsidR="00057E18">
        <w:rPr>
          <w:lang w:val="en-MY"/>
        </w:rPr>
        <w:t xml:space="preserve"> side</w:t>
      </w:r>
      <w:r>
        <w:rPr>
          <w:lang w:val="en-MY"/>
        </w:rPr>
        <w:t xml:space="preserve"> table.</w:t>
      </w:r>
    </w:p>
    <w:p w14:paraId="1876222F" w14:textId="070A340D" w:rsidR="00D43865" w:rsidRDefault="00D43865" w:rsidP="00D43865">
      <w:pPr>
        <w:rPr>
          <w:lang w:val="en-MY"/>
        </w:rPr>
      </w:pPr>
    </w:p>
    <w:p w14:paraId="2D7B9B6F" w14:textId="4D319354" w:rsidR="00D43865" w:rsidRDefault="00057E18" w:rsidP="00D43865">
      <w:r>
        <w:rPr>
          <w:noProof/>
        </w:rPr>
        <w:lastRenderedPageBreak/>
        <mc:AlternateContent>
          <mc:Choice Requires="wps">
            <w:drawing>
              <wp:anchor distT="0" distB="0" distL="114300" distR="114300" simplePos="0" relativeHeight="251707392" behindDoc="0" locked="0" layoutInCell="1" allowOverlap="1" wp14:anchorId="4BFB0AA5" wp14:editId="3862CAF3">
                <wp:simplePos x="0" y="0"/>
                <wp:positionH relativeFrom="margin">
                  <wp:align>center</wp:align>
                </wp:positionH>
                <wp:positionV relativeFrom="paragraph">
                  <wp:posOffset>1481257</wp:posOffset>
                </wp:positionV>
                <wp:extent cx="892621" cy="283077"/>
                <wp:effectExtent l="76200" t="0" r="136525" b="0"/>
                <wp:wrapNone/>
                <wp:docPr id="64" name="Arrow: Right 64"/>
                <wp:cNvGraphicFramePr/>
                <a:graphic xmlns:a="http://schemas.openxmlformats.org/drawingml/2006/main">
                  <a:graphicData uri="http://schemas.microsoft.com/office/word/2010/wordprocessingShape">
                    <wps:wsp>
                      <wps:cNvSpPr/>
                      <wps:spPr>
                        <a:xfrm rot="3650136">
                          <a:off x="0" y="0"/>
                          <a:ext cx="892621" cy="283077"/>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24FA0" id="Arrow: Right 64" o:spid="_x0000_s1026" type="#_x0000_t13" style="position:absolute;margin-left:0;margin-top:116.65pt;width:70.3pt;height:22.3pt;rotation:3986922fd;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" adj="18175" fillcolor="#1a888f [2150]" stroked="f">
                <v:fill color2="#7ce1e7 [1942]" rotate="t" angle="180" colors="0 #1a8a90;31457f #2dd0d9;1 #7de2e7" focus="100%" type="gradient"/>
                <w10:wrap anchorx="margin"/>
              </v:shape>
            </w:pict>
          </mc:Fallback>
        </mc:AlternateContent>
      </w:r>
      <w:r w:rsidRPr="006944FA">
        <w:rPr>
          <w:noProof/>
        </w:rPr>
        <w:drawing>
          <wp:inline distT="0" distB="0" distL="0" distR="0" wp14:anchorId="32060AF3" wp14:editId="5856E721">
            <wp:extent cx="6309360" cy="3376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4E4028D3" w14:textId="19008316" w:rsidR="00057E18" w:rsidRPr="00026BE6" w:rsidRDefault="00057E18" w:rsidP="00057E18">
      <w:pPr>
        <w:rPr>
          <w:lang w:val="en-MY"/>
        </w:rPr>
      </w:pPr>
      <w:r>
        <w:rPr>
          <w:lang w:val="en-MY"/>
        </w:rPr>
        <w:t>Next</w:t>
      </w:r>
      <w:r w:rsidR="008D0209">
        <w:rPr>
          <w:lang w:val="en-MY"/>
        </w:rPr>
        <w:t>,</w:t>
      </w:r>
      <w:r>
        <w:rPr>
          <w:lang w:val="en-MY"/>
        </w:rPr>
        <w:t xml:space="preserve"> </w:t>
      </w:r>
      <w:r w:rsidR="008D0209">
        <w:rPr>
          <w:lang w:val="en-MY"/>
        </w:rPr>
        <w:t xml:space="preserve">select the student that you want to </w:t>
      </w:r>
      <w:r w:rsidR="00F773ED">
        <w:rPr>
          <w:lang w:val="en-MY"/>
        </w:rPr>
        <w:t>take the photo sample</w:t>
      </w:r>
      <w:r>
        <w:rPr>
          <w:lang w:val="en-MY"/>
        </w:rPr>
        <w:t>.</w:t>
      </w:r>
      <w:r w:rsidR="00E43EC4">
        <w:rPr>
          <w:noProof/>
        </w:rPr>
        <mc:AlternateContent>
          <mc:Choice Requires="wps">
            <w:drawing>
              <wp:anchor distT="0" distB="0" distL="114300" distR="114300" simplePos="0" relativeHeight="251709440" behindDoc="0" locked="0" layoutInCell="1" allowOverlap="1" wp14:anchorId="0B9583C0" wp14:editId="0B5C273B">
                <wp:simplePos x="0" y="0"/>
                <wp:positionH relativeFrom="margin">
                  <wp:posOffset>1485862</wp:posOffset>
                </wp:positionH>
                <wp:positionV relativeFrom="paragraph">
                  <wp:posOffset>2406952</wp:posOffset>
                </wp:positionV>
                <wp:extent cx="1292542" cy="495791"/>
                <wp:effectExtent l="188913" t="0" r="230187" b="0"/>
                <wp:wrapNone/>
                <wp:docPr id="66" name="Arrow: Right 66"/>
                <wp:cNvGraphicFramePr/>
                <a:graphic xmlns:a="http://schemas.openxmlformats.org/drawingml/2006/main">
                  <a:graphicData uri="http://schemas.microsoft.com/office/word/2010/wordprocessingShape">
                    <wps:wsp>
                      <wps:cNvSpPr/>
                      <wps:spPr>
                        <a:xfrm rot="7503951">
                          <a:off x="0" y="0"/>
                          <a:ext cx="1292542"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771E" id="Arrow: Right 66" o:spid="_x0000_s1026" type="#_x0000_t13" style="position:absolute;margin-left:117pt;margin-top:189.5pt;width:101.75pt;height:39.05pt;rotation:8196316fd;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" adj="17457" fillcolor="#1a888f [2150]" stroked="f">
                <v:fill color2="#7ce1e7 [1942]" rotate="t" angle="180" colors="0 #1a8a90;31457f #2dd0d9;1 #7de2e7" focus="100%" type="gradient"/>
                <w10:wrap anchorx="margin"/>
              </v:shape>
            </w:pict>
          </mc:Fallback>
        </mc:AlternateContent>
      </w:r>
      <w:r w:rsidRPr="006944FA">
        <w:rPr>
          <w:noProof/>
        </w:rPr>
        <w:drawing>
          <wp:inline distT="0" distB="0" distL="0" distR="0" wp14:anchorId="6A4171BE" wp14:editId="326F8986">
            <wp:extent cx="6309360" cy="33769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376930"/>
                    </a:xfrm>
                    <a:prstGeom prst="rect">
                      <a:avLst/>
                    </a:prstGeom>
                  </pic:spPr>
                </pic:pic>
              </a:graphicData>
            </a:graphic>
          </wp:inline>
        </w:drawing>
      </w:r>
    </w:p>
    <w:p w14:paraId="569672D9" w14:textId="4FB127DD" w:rsidR="00057E18" w:rsidRDefault="00057E18" w:rsidP="00057E18">
      <w:pPr>
        <w:rPr>
          <w:lang w:val="en-MY"/>
        </w:rPr>
      </w:pPr>
      <w:r>
        <w:rPr>
          <w:lang w:val="en-MY"/>
        </w:rPr>
        <w:t xml:space="preserve">Click the </w:t>
      </w:r>
      <w:r w:rsidR="00F773ED">
        <w:rPr>
          <w:lang w:val="en-MY"/>
        </w:rPr>
        <w:t>“</w:t>
      </w:r>
      <w:r>
        <w:rPr>
          <w:lang w:val="en-MY"/>
        </w:rPr>
        <w:t>Take Photo Sample</w:t>
      </w:r>
      <w:r w:rsidR="00F773ED">
        <w:rPr>
          <w:lang w:val="en-MY"/>
        </w:rPr>
        <w:t>”</w:t>
      </w:r>
      <w:r>
        <w:rPr>
          <w:lang w:val="en-MY"/>
        </w:rPr>
        <w:t xml:space="preserve"> button</w:t>
      </w:r>
      <w:r w:rsidR="00F773ED">
        <w:rPr>
          <w:lang w:val="en-MY"/>
        </w:rPr>
        <w:t>. It will</w:t>
      </w:r>
      <w:r>
        <w:rPr>
          <w:lang w:val="en-MY"/>
        </w:rPr>
        <w:t xml:space="preserve"> </w:t>
      </w:r>
      <w:r w:rsidR="00F773ED">
        <w:rPr>
          <w:lang w:val="en-MY"/>
        </w:rPr>
        <w:t xml:space="preserve">open the camera and </w:t>
      </w:r>
      <w:r>
        <w:rPr>
          <w:lang w:val="en-MY"/>
        </w:rPr>
        <w:t xml:space="preserve">take 100 sample </w:t>
      </w:r>
      <w:r w:rsidR="00850F08">
        <w:rPr>
          <w:lang w:val="en-MY"/>
        </w:rPr>
        <w:t>photos</w:t>
      </w:r>
      <w:r>
        <w:rPr>
          <w:lang w:val="en-MY"/>
        </w:rPr>
        <w:t xml:space="preserve"> </w:t>
      </w:r>
      <w:r w:rsidR="00F773ED">
        <w:rPr>
          <w:lang w:val="en-MY"/>
        </w:rPr>
        <w:t>of the current user/student</w:t>
      </w:r>
      <w:r>
        <w:rPr>
          <w:lang w:val="en-MY"/>
        </w:rPr>
        <w:t>.</w:t>
      </w:r>
    </w:p>
    <w:p w14:paraId="313779F2" w14:textId="43B1921F" w:rsidR="00E43EC4" w:rsidRDefault="00E43EC4" w:rsidP="00057E18">
      <w:pPr>
        <w:rPr>
          <w:lang w:val="en-MY"/>
        </w:rPr>
      </w:pPr>
    </w:p>
    <w:p w14:paraId="0E3F92C5" w14:textId="37EE4B6F" w:rsidR="00026BE6" w:rsidRDefault="00026BE6" w:rsidP="00057E18">
      <w:pPr>
        <w:rPr>
          <w:lang w:val="en-MY"/>
        </w:rPr>
      </w:pPr>
    </w:p>
    <w:p w14:paraId="4BD0C02F" w14:textId="2269A344" w:rsidR="00026BE6" w:rsidRDefault="00026BE6" w:rsidP="00057E18">
      <w:pPr>
        <w:rPr>
          <w:lang w:val="en-MY"/>
        </w:rPr>
      </w:pPr>
    </w:p>
    <w:p w14:paraId="49A93986" w14:textId="77777777" w:rsidR="00026BE6" w:rsidRDefault="00026BE6" w:rsidP="00057E18">
      <w:pPr>
        <w:rPr>
          <w:lang w:val="en-MY"/>
        </w:rPr>
      </w:pPr>
    </w:p>
    <w:p w14:paraId="618FB492" w14:textId="7FB77B10" w:rsidR="00161C38" w:rsidRPr="00161C38" w:rsidRDefault="00161C38" w:rsidP="00057E18">
      <w:pPr>
        <w:rPr>
          <w:color w:val="6FA0C0" w:themeColor="text2" w:themeTint="99"/>
          <w:u w:val="single"/>
          <w:lang w:val="en-MY"/>
        </w:rPr>
      </w:pPr>
      <w:r w:rsidRPr="00161C38">
        <w:rPr>
          <w:color w:val="6FA0C0" w:themeColor="text2" w:themeTint="99"/>
          <w:u w:val="single"/>
          <w:lang w:val="en-MY"/>
        </w:rPr>
        <w:lastRenderedPageBreak/>
        <w:t>Step 2: Check the Photo</w:t>
      </w:r>
    </w:p>
    <w:p w14:paraId="25914F08" w14:textId="1F536923" w:rsidR="00E43EC4" w:rsidRDefault="004B1875" w:rsidP="00057E18">
      <w:r>
        <w:rPr>
          <w:noProof/>
        </w:rPr>
        <mc:AlternateContent>
          <mc:Choice Requires="wps">
            <w:drawing>
              <wp:anchor distT="0" distB="0" distL="114300" distR="114300" simplePos="0" relativeHeight="251711488" behindDoc="0" locked="0" layoutInCell="1" allowOverlap="1" wp14:anchorId="7835F552" wp14:editId="4A77416A">
                <wp:simplePos x="0" y="0"/>
                <wp:positionH relativeFrom="margin">
                  <wp:posOffset>379994</wp:posOffset>
                </wp:positionH>
                <wp:positionV relativeFrom="paragraph">
                  <wp:posOffset>2138893</wp:posOffset>
                </wp:positionV>
                <wp:extent cx="1292542" cy="495791"/>
                <wp:effectExtent l="19050" t="114300" r="0" b="133350"/>
                <wp:wrapNone/>
                <wp:docPr id="69" name="Arrow: Right 69"/>
                <wp:cNvGraphicFramePr/>
                <a:graphic xmlns:a="http://schemas.openxmlformats.org/drawingml/2006/main">
                  <a:graphicData uri="http://schemas.microsoft.com/office/word/2010/wordprocessingShape">
                    <wps:wsp>
                      <wps:cNvSpPr/>
                      <wps:spPr>
                        <a:xfrm rot="1258605">
                          <a:off x="0" y="0"/>
                          <a:ext cx="1292542"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0832C" id="Arrow: Right 69" o:spid="_x0000_s1026" type="#_x0000_t13" style="position:absolute;margin-left:29.9pt;margin-top:168.4pt;width:101.75pt;height:39.05pt;rotation:1374732fd;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" adj="17457" fillcolor="#1a888f [2150]" stroked="f">
                <v:fill color2="#7ce1e7 [1942]" rotate="t" angle="180" colors="0 #1a8a90;31457f #2dd0d9;1 #7de2e7" focus="100%" type="gradient"/>
                <w10:wrap anchorx="margin"/>
              </v:shape>
            </w:pict>
          </mc:Fallback>
        </mc:AlternateContent>
      </w:r>
      <w:r w:rsidR="00E43EC4" w:rsidRPr="00C63AA4">
        <w:rPr>
          <w:noProof/>
        </w:rPr>
        <w:drawing>
          <wp:inline distT="0" distB="0" distL="0" distR="0" wp14:anchorId="1E8DB0BE" wp14:editId="530691A8">
            <wp:extent cx="6309360" cy="3372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594A7EAE" w14:textId="31EFFB38" w:rsidR="004B1875" w:rsidRDefault="00E43EC4" w:rsidP="00F773ED">
      <w:pPr>
        <w:rPr>
          <w:lang w:val="en-MY"/>
        </w:rPr>
      </w:pPr>
      <w:r>
        <w:rPr>
          <w:lang w:val="en-MY"/>
        </w:rPr>
        <w:t xml:space="preserve">Before </w:t>
      </w:r>
      <w:r w:rsidR="00F773ED">
        <w:rPr>
          <w:lang w:val="en-MY"/>
        </w:rPr>
        <w:t>training</w:t>
      </w:r>
      <w:r>
        <w:rPr>
          <w:lang w:val="en-MY"/>
        </w:rPr>
        <w:t xml:space="preserve"> the </w:t>
      </w:r>
      <w:r w:rsidR="004B1875">
        <w:rPr>
          <w:lang w:val="en-MY"/>
        </w:rPr>
        <w:t>data,</w:t>
      </w:r>
      <w:r>
        <w:rPr>
          <w:lang w:val="en-MY"/>
        </w:rPr>
        <w:t xml:space="preserve"> you may check the </w:t>
      </w:r>
      <w:r w:rsidR="004B1875">
        <w:rPr>
          <w:lang w:val="en-MY"/>
        </w:rPr>
        <w:t>photo that you take</w:t>
      </w:r>
      <w:r w:rsidR="00F773ED">
        <w:rPr>
          <w:lang w:val="en-MY"/>
        </w:rPr>
        <w:t xml:space="preserve"> by clicking Photo at main panel</w:t>
      </w:r>
      <w:r w:rsidR="004B1875">
        <w:rPr>
          <w:lang w:val="en-MY"/>
        </w:rPr>
        <w:t>.</w:t>
      </w:r>
      <w:r w:rsidR="004B1875">
        <w:rPr>
          <w:lang w:val="en-MY"/>
        </w:rPr>
        <w:br w:type="page"/>
      </w:r>
    </w:p>
    <w:p w14:paraId="152A5825" w14:textId="3CF90462" w:rsidR="00161C38" w:rsidRPr="00C220F1" w:rsidRDefault="00161C38" w:rsidP="00E43EC4">
      <w:pPr>
        <w:rPr>
          <w:color w:val="6FA0C0" w:themeColor="text2" w:themeTint="99"/>
          <w:u w:val="single"/>
        </w:rPr>
      </w:pPr>
      <w:r w:rsidRPr="00161C38">
        <w:rPr>
          <w:color w:val="6FA0C0" w:themeColor="text2" w:themeTint="99"/>
          <w:u w:val="single"/>
        </w:rPr>
        <w:lastRenderedPageBreak/>
        <w:t>Step 3: Train Data</w:t>
      </w:r>
    </w:p>
    <w:p w14:paraId="2A223B1D" w14:textId="610F2A44" w:rsidR="004B1875" w:rsidRDefault="004B1875" w:rsidP="00E43EC4">
      <w:r>
        <w:rPr>
          <w:noProof/>
        </w:rPr>
        <mc:AlternateContent>
          <mc:Choice Requires="wps">
            <w:drawing>
              <wp:anchor distT="0" distB="0" distL="114300" distR="114300" simplePos="0" relativeHeight="251713536" behindDoc="0" locked="0" layoutInCell="1" allowOverlap="1" wp14:anchorId="03E1DA27" wp14:editId="462CDBB4">
                <wp:simplePos x="0" y="0"/>
                <wp:positionH relativeFrom="margin">
                  <wp:posOffset>2877957</wp:posOffset>
                </wp:positionH>
                <wp:positionV relativeFrom="paragraph">
                  <wp:posOffset>1830388</wp:posOffset>
                </wp:positionV>
                <wp:extent cx="1292542" cy="495791"/>
                <wp:effectExtent l="188913" t="0" r="230187" b="0"/>
                <wp:wrapNone/>
                <wp:docPr id="71" name="Arrow: Right 71"/>
                <wp:cNvGraphicFramePr/>
                <a:graphic xmlns:a="http://schemas.openxmlformats.org/drawingml/2006/main">
                  <a:graphicData uri="http://schemas.microsoft.com/office/word/2010/wordprocessingShape">
                    <wps:wsp>
                      <wps:cNvSpPr/>
                      <wps:spPr>
                        <a:xfrm rot="7503951">
                          <a:off x="0" y="0"/>
                          <a:ext cx="1292542"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9BD62" id="Arrow: Right 71" o:spid="_x0000_s1026" type="#_x0000_t13" style="position:absolute;margin-left:226.6pt;margin-top:144.15pt;width:101.75pt;height:39.05pt;rotation:8196316fd;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" adj="17457" fillcolor="#1a888f [2150]" stroked="f">
                <v:fill color2="#7ce1e7 [1942]" rotate="t" angle="180" colors="0 #1a8a90;31457f #2dd0d9;1 #7de2e7" focus="100%" type="gradient"/>
                <w10:wrap anchorx="margin"/>
              </v:shape>
            </w:pict>
          </mc:Fallback>
        </mc:AlternateContent>
      </w:r>
      <w:r w:rsidRPr="00C63AA4">
        <w:rPr>
          <w:noProof/>
        </w:rPr>
        <w:drawing>
          <wp:inline distT="0" distB="0" distL="0" distR="0" wp14:anchorId="5EA6EB94" wp14:editId="24020B8F">
            <wp:extent cx="6309360" cy="3372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7C99ECBE" w14:textId="31737EF8" w:rsidR="004B1875" w:rsidRDefault="00F773ED" w:rsidP="004B1875">
      <w:pPr>
        <w:rPr>
          <w:lang w:val="en-MY"/>
        </w:rPr>
      </w:pPr>
      <w:r>
        <w:rPr>
          <w:lang w:val="en-MY"/>
        </w:rPr>
        <w:t>After</w:t>
      </w:r>
      <w:r w:rsidR="004B1875">
        <w:rPr>
          <w:lang w:val="en-MY"/>
        </w:rPr>
        <w:t xml:space="preserve"> done check</w:t>
      </w:r>
      <w:r>
        <w:rPr>
          <w:lang w:val="en-MY"/>
        </w:rPr>
        <w:t>ing</w:t>
      </w:r>
      <w:r w:rsidR="004B1875">
        <w:rPr>
          <w:lang w:val="en-MY"/>
        </w:rPr>
        <w:t xml:space="preserve"> the photo, you can start to train the photo to be data</w:t>
      </w:r>
      <w:r>
        <w:rPr>
          <w:lang w:val="en-MY"/>
        </w:rPr>
        <w:t xml:space="preserve"> by clicking the “Train Data” button or logo</w:t>
      </w:r>
      <w:r w:rsidR="004B1875">
        <w:rPr>
          <w:lang w:val="en-MY"/>
        </w:rPr>
        <w:t>.</w:t>
      </w:r>
    </w:p>
    <w:p w14:paraId="7D5BE7E3" w14:textId="49DBEE3E" w:rsidR="004B1875" w:rsidRDefault="004B1875" w:rsidP="004B1875">
      <w:pPr>
        <w:rPr>
          <w:lang w:val="en-MY"/>
        </w:rPr>
      </w:pPr>
    </w:p>
    <w:p w14:paraId="154FA741" w14:textId="602322D3" w:rsidR="004B1875" w:rsidRDefault="00161C38" w:rsidP="004B1875">
      <w:pPr>
        <w:rPr>
          <w:lang w:val="en-MY"/>
        </w:rPr>
      </w:pPr>
      <w:r>
        <w:rPr>
          <w:noProof/>
        </w:rPr>
        <mc:AlternateContent>
          <mc:Choice Requires="wps">
            <w:drawing>
              <wp:anchor distT="0" distB="0" distL="114300" distR="114300" simplePos="0" relativeHeight="251715584" behindDoc="0" locked="0" layoutInCell="1" allowOverlap="1" wp14:anchorId="3EFBDCE8" wp14:editId="25F3C28C">
                <wp:simplePos x="0" y="0"/>
                <wp:positionH relativeFrom="margin">
                  <wp:posOffset>1355057</wp:posOffset>
                </wp:positionH>
                <wp:positionV relativeFrom="paragraph">
                  <wp:posOffset>1354595</wp:posOffset>
                </wp:positionV>
                <wp:extent cx="1244319" cy="495791"/>
                <wp:effectExtent l="19050" t="95250" r="0" b="133350"/>
                <wp:wrapNone/>
                <wp:docPr id="73" name="Arrow: Right 73"/>
                <wp:cNvGraphicFramePr/>
                <a:graphic xmlns:a="http://schemas.openxmlformats.org/drawingml/2006/main">
                  <a:graphicData uri="http://schemas.microsoft.com/office/word/2010/wordprocessingShape">
                    <wps:wsp>
                      <wps:cNvSpPr/>
                      <wps:spPr>
                        <a:xfrm rot="1258605">
                          <a:off x="0" y="0"/>
                          <a:ext cx="1244319"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59C4" id="Arrow: Right 73" o:spid="_x0000_s1026" type="#_x0000_t13" style="position:absolute;margin-left:106.7pt;margin-top:106.65pt;width:98pt;height:39.05pt;rotation:1374732fd;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" adj="17297" fillcolor="#1a888f [2150]" stroked="f">
                <v:fill color2="#7ce1e7 [1942]" rotate="t" angle="180" colors="0 #1a8a90;31457f #2dd0d9;1 #7de2e7" focus="100%" type="gradient"/>
                <w10:wrap anchorx="margin"/>
              </v:shape>
            </w:pict>
          </mc:Fallback>
        </mc:AlternateContent>
      </w:r>
      <w:r w:rsidR="004B1875" w:rsidRPr="00714CC1">
        <w:rPr>
          <w:noProof/>
          <w:lang w:val="en-MY"/>
        </w:rPr>
        <w:drawing>
          <wp:inline distT="0" distB="0" distL="0" distR="0" wp14:anchorId="6E46C5E4" wp14:editId="67DCAB6F">
            <wp:extent cx="6309360" cy="3370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3370580"/>
                    </a:xfrm>
                    <a:prstGeom prst="rect">
                      <a:avLst/>
                    </a:prstGeom>
                  </pic:spPr>
                </pic:pic>
              </a:graphicData>
            </a:graphic>
          </wp:inline>
        </w:drawing>
      </w:r>
    </w:p>
    <w:p w14:paraId="4C0CC054" w14:textId="634706A4" w:rsidR="00161C38" w:rsidRDefault="004B1875" w:rsidP="004B1875">
      <w:pPr>
        <w:rPr>
          <w:lang w:val="en-MY"/>
        </w:rPr>
      </w:pPr>
      <w:r>
        <w:rPr>
          <w:lang w:val="en-MY"/>
        </w:rPr>
        <w:t>Click the</w:t>
      </w:r>
      <w:r w:rsidR="00161C38">
        <w:rPr>
          <w:lang w:val="en-MY"/>
        </w:rPr>
        <w:t xml:space="preserve"> start</w:t>
      </w:r>
      <w:r>
        <w:rPr>
          <w:lang w:val="en-MY"/>
        </w:rPr>
        <w:t xml:space="preserve"> train button </w:t>
      </w:r>
      <w:r w:rsidR="00161C38">
        <w:rPr>
          <w:lang w:val="en-MY"/>
        </w:rPr>
        <w:t xml:space="preserve">to train the photo </w:t>
      </w:r>
      <w:r w:rsidR="00F773ED">
        <w:rPr>
          <w:lang w:val="en-MY"/>
        </w:rPr>
        <w:t xml:space="preserve">into </w:t>
      </w:r>
      <w:r w:rsidR="00161C38">
        <w:rPr>
          <w:lang w:val="en-MY"/>
        </w:rPr>
        <w:t>dataset.</w:t>
      </w:r>
    </w:p>
    <w:p w14:paraId="1FEE138A" w14:textId="77777777" w:rsidR="00161C38" w:rsidRDefault="00161C38">
      <w:pPr>
        <w:spacing w:after="200"/>
        <w:rPr>
          <w:lang w:val="en-MY"/>
        </w:rPr>
      </w:pPr>
      <w:r>
        <w:rPr>
          <w:lang w:val="en-MY"/>
        </w:rPr>
        <w:br w:type="page"/>
      </w:r>
    </w:p>
    <w:p w14:paraId="2E3332F1" w14:textId="1E11A9C7" w:rsidR="004B1875" w:rsidRDefault="00161C38" w:rsidP="004B1875">
      <w:pPr>
        <w:rPr>
          <w:color w:val="6FA0C0" w:themeColor="text2" w:themeTint="99"/>
          <w:u w:val="single"/>
          <w:lang w:val="en-MY"/>
        </w:rPr>
      </w:pPr>
      <w:r w:rsidRPr="00161C38">
        <w:rPr>
          <w:color w:val="6FA0C0" w:themeColor="text2" w:themeTint="99"/>
          <w:u w:val="single"/>
          <w:lang w:val="en-MY"/>
        </w:rPr>
        <w:lastRenderedPageBreak/>
        <w:t>Step 3: Start face detect</w:t>
      </w:r>
    </w:p>
    <w:p w14:paraId="26AAF9D5" w14:textId="77777777" w:rsidR="00161C38" w:rsidRPr="00161C38" w:rsidRDefault="00161C38" w:rsidP="004B1875">
      <w:pPr>
        <w:rPr>
          <w:color w:val="6FA0C0" w:themeColor="text2" w:themeTint="99"/>
          <w:u w:val="single"/>
          <w:lang w:val="en-MY"/>
        </w:rPr>
      </w:pPr>
    </w:p>
    <w:p w14:paraId="63D7443E" w14:textId="1129CBCD" w:rsidR="00161C38" w:rsidRDefault="00161C38" w:rsidP="004B1875">
      <w:r>
        <w:rPr>
          <w:noProof/>
        </w:rPr>
        <mc:AlternateContent>
          <mc:Choice Requires="wps">
            <w:drawing>
              <wp:anchor distT="0" distB="0" distL="114300" distR="114300" simplePos="0" relativeHeight="251717632" behindDoc="0" locked="0" layoutInCell="1" allowOverlap="1" wp14:anchorId="5E83C292" wp14:editId="0C100085">
                <wp:simplePos x="0" y="0"/>
                <wp:positionH relativeFrom="margin">
                  <wp:posOffset>1672161</wp:posOffset>
                </wp:positionH>
                <wp:positionV relativeFrom="paragraph">
                  <wp:posOffset>1019231</wp:posOffset>
                </wp:positionV>
                <wp:extent cx="1292542" cy="495791"/>
                <wp:effectExtent l="19050" t="114300" r="0" b="133350"/>
                <wp:wrapNone/>
                <wp:docPr id="75" name="Arrow: Right 75"/>
                <wp:cNvGraphicFramePr/>
                <a:graphic xmlns:a="http://schemas.openxmlformats.org/drawingml/2006/main">
                  <a:graphicData uri="http://schemas.microsoft.com/office/word/2010/wordprocessingShape">
                    <wps:wsp>
                      <wps:cNvSpPr/>
                      <wps:spPr>
                        <a:xfrm rot="1258605">
                          <a:off x="0" y="0"/>
                          <a:ext cx="1292542"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D459" id="Arrow: Right 75" o:spid="_x0000_s1026" type="#_x0000_t13" style="position:absolute;margin-left:131.65pt;margin-top:80.25pt;width:101.75pt;height:39.05pt;rotation:1374732fd;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" adj="17457" fillcolor="#1a888f [2150]" stroked="f">
                <v:fill color2="#7ce1e7 [1942]" rotate="t" angle="180" colors="0 #1a8a90;31457f #2dd0d9;1 #7de2e7" focus="100%" type="gradient"/>
                <w10:wrap anchorx="margin"/>
              </v:shape>
            </w:pict>
          </mc:Fallback>
        </mc:AlternateContent>
      </w:r>
      <w:r w:rsidRPr="00C63AA4">
        <w:rPr>
          <w:noProof/>
        </w:rPr>
        <w:drawing>
          <wp:inline distT="0" distB="0" distL="0" distR="0" wp14:anchorId="4D92E175" wp14:editId="00BF1BE4">
            <wp:extent cx="6309360" cy="3372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3F330829" w14:textId="4399A73C" w:rsidR="00C07D5B" w:rsidRDefault="00F773ED" w:rsidP="00161C38">
      <w:pPr>
        <w:rPr>
          <w:lang w:val="en-MY"/>
        </w:rPr>
      </w:pPr>
      <w:r>
        <w:rPr>
          <w:lang w:val="en-MY"/>
        </w:rPr>
        <w:t>After the data trained complete, c</w:t>
      </w:r>
      <w:r w:rsidR="00161C38">
        <w:rPr>
          <w:lang w:val="en-MY"/>
        </w:rPr>
        <w:t xml:space="preserve">lick the </w:t>
      </w:r>
      <w:r w:rsidRPr="00F773ED">
        <w:rPr>
          <w:color w:val="76CDEE" w:themeColor="accent1" w:themeTint="99"/>
          <w:lang w:val="en-MY"/>
        </w:rPr>
        <w:t>“</w:t>
      </w:r>
      <w:r w:rsidR="00161C38" w:rsidRPr="00F773ED">
        <w:rPr>
          <w:color w:val="76CDEE" w:themeColor="accent1" w:themeTint="99"/>
          <w:lang w:val="en-MY"/>
        </w:rPr>
        <w:t>Face Detect</w:t>
      </w:r>
      <w:r w:rsidRPr="00F773ED">
        <w:rPr>
          <w:color w:val="76CDEE" w:themeColor="accent1" w:themeTint="99"/>
          <w:lang w:val="en-MY"/>
        </w:rPr>
        <w:t>”</w:t>
      </w:r>
      <w:r w:rsidR="00161C38" w:rsidRPr="00F773ED">
        <w:rPr>
          <w:color w:val="76CDEE" w:themeColor="accent1" w:themeTint="99"/>
          <w:lang w:val="en-MY"/>
        </w:rPr>
        <w:t xml:space="preserve"> </w:t>
      </w:r>
      <w:r w:rsidR="00161C38">
        <w:rPr>
          <w:lang w:val="en-MY"/>
        </w:rPr>
        <w:t xml:space="preserve">button to </w:t>
      </w:r>
      <w:r>
        <w:rPr>
          <w:lang w:val="en-MY"/>
        </w:rPr>
        <w:t xml:space="preserve">start the </w:t>
      </w:r>
      <w:r w:rsidR="00161C38">
        <w:rPr>
          <w:lang w:val="en-MY"/>
        </w:rPr>
        <w:t>face</w:t>
      </w:r>
      <w:r>
        <w:rPr>
          <w:lang w:val="en-MY"/>
        </w:rPr>
        <w:t xml:space="preserve"> </w:t>
      </w:r>
      <w:r w:rsidR="00161C38">
        <w:rPr>
          <w:lang w:val="en-MY"/>
        </w:rPr>
        <w:t>recognition</w:t>
      </w:r>
      <w:r>
        <w:rPr>
          <w:lang w:val="en-MY"/>
        </w:rPr>
        <w:t xml:space="preserve"> function</w:t>
      </w:r>
      <w:r w:rsidR="00C07D5B">
        <w:rPr>
          <w:lang w:val="en-MY"/>
        </w:rPr>
        <w:t>.</w:t>
      </w:r>
    </w:p>
    <w:p w14:paraId="06D38AF0" w14:textId="2A595652" w:rsidR="00C07D5B" w:rsidRDefault="00C07D5B" w:rsidP="00161C38">
      <w:pPr>
        <w:rPr>
          <w:lang w:val="en-MY"/>
        </w:rPr>
      </w:pPr>
      <w:r>
        <w:rPr>
          <w:noProof/>
        </w:rPr>
        <mc:AlternateContent>
          <mc:Choice Requires="wps">
            <w:drawing>
              <wp:anchor distT="0" distB="0" distL="114300" distR="114300" simplePos="0" relativeHeight="251719680" behindDoc="0" locked="0" layoutInCell="1" allowOverlap="1" wp14:anchorId="7FF12FBC" wp14:editId="7213F81B">
                <wp:simplePos x="0" y="0"/>
                <wp:positionH relativeFrom="margin">
                  <wp:posOffset>1566652</wp:posOffset>
                </wp:positionH>
                <wp:positionV relativeFrom="paragraph">
                  <wp:posOffset>2193125</wp:posOffset>
                </wp:positionV>
                <wp:extent cx="1292225" cy="364316"/>
                <wp:effectExtent l="0" t="152400" r="0" b="169545"/>
                <wp:wrapNone/>
                <wp:docPr id="78" name="Arrow: Right 78"/>
                <wp:cNvGraphicFramePr/>
                <a:graphic xmlns:a="http://schemas.openxmlformats.org/drawingml/2006/main">
                  <a:graphicData uri="http://schemas.microsoft.com/office/word/2010/wordprocessingShape">
                    <wps:wsp>
                      <wps:cNvSpPr/>
                      <wps:spPr>
                        <a:xfrm rot="1258605">
                          <a:off x="0" y="0"/>
                          <a:ext cx="1292225" cy="364316"/>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835E" id="Arrow: Right 78" o:spid="_x0000_s1026" type="#_x0000_t13" style="position:absolute;margin-left:123.35pt;margin-top:172.7pt;width:101.75pt;height:28.7pt;rotation:1374732fd;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" adj="18555" fillcolor="#1a888f [2150]" stroked="f">
                <v:fill color2="#7ce1e7 [1942]" rotate="t" angle="180" colors="0 #1a8a90;31457f #2dd0d9;1 #7de2e7" focus="100%" type="gradient"/>
                <w10:wrap anchorx="margin"/>
              </v:shape>
            </w:pict>
          </mc:Fallback>
        </mc:AlternateContent>
      </w:r>
      <w:r w:rsidRPr="001C2F9D">
        <w:rPr>
          <w:noProof/>
          <w:lang w:val="en-MY"/>
        </w:rPr>
        <w:drawing>
          <wp:inline distT="0" distB="0" distL="0" distR="0" wp14:anchorId="57708636" wp14:editId="0B8ADCDD">
            <wp:extent cx="6309360" cy="33750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3375025"/>
                    </a:xfrm>
                    <a:prstGeom prst="rect">
                      <a:avLst/>
                    </a:prstGeom>
                  </pic:spPr>
                </pic:pic>
              </a:graphicData>
            </a:graphic>
          </wp:inline>
        </w:drawing>
      </w:r>
    </w:p>
    <w:p w14:paraId="735A8B86" w14:textId="77777777" w:rsidR="0060301D" w:rsidRDefault="00C07D5B" w:rsidP="00C07D5B">
      <w:pPr>
        <w:rPr>
          <w:lang w:val="en-MY"/>
        </w:rPr>
      </w:pPr>
      <w:r>
        <w:rPr>
          <w:lang w:val="en-MY"/>
        </w:rPr>
        <w:t xml:space="preserve">Press the </w:t>
      </w:r>
      <w:r w:rsidR="000D709D">
        <w:rPr>
          <w:lang w:val="en-MY"/>
        </w:rPr>
        <w:t xml:space="preserve">“Face Recognition” button </w:t>
      </w:r>
      <w:r>
        <w:rPr>
          <w:lang w:val="en-MY"/>
        </w:rPr>
        <w:t xml:space="preserve">to open </w:t>
      </w:r>
      <w:r w:rsidR="00F773ED">
        <w:rPr>
          <w:lang w:val="en-MY"/>
        </w:rPr>
        <w:t>the</w:t>
      </w:r>
      <w:r>
        <w:rPr>
          <w:lang w:val="en-MY"/>
        </w:rPr>
        <w:t xml:space="preserve"> camera</w:t>
      </w:r>
      <w:r w:rsidR="000D709D">
        <w:rPr>
          <w:lang w:val="en-MY"/>
        </w:rPr>
        <w:t>. It will start to</w:t>
      </w:r>
      <w:r>
        <w:rPr>
          <w:lang w:val="en-MY"/>
        </w:rPr>
        <w:t xml:space="preserve"> detect </w:t>
      </w:r>
      <w:r w:rsidR="000D709D">
        <w:rPr>
          <w:lang w:val="en-MY"/>
        </w:rPr>
        <w:t>the user</w:t>
      </w:r>
      <w:r>
        <w:rPr>
          <w:lang w:val="en-MY"/>
        </w:rPr>
        <w:t xml:space="preserve"> or student</w:t>
      </w:r>
      <w:r w:rsidR="000D709D">
        <w:rPr>
          <w:lang w:val="en-MY"/>
        </w:rPr>
        <w:t>’s</w:t>
      </w:r>
      <w:r>
        <w:rPr>
          <w:lang w:val="en-MY"/>
        </w:rPr>
        <w:t xml:space="preserve"> face and it will auto record the information base</w:t>
      </w:r>
      <w:r w:rsidR="000D709D">
        <w:rPr>
          <w:lang w:val="en-MY"/>
        </w:rPr>
        <w:t>d</w:t>
      </w:r>
      <w:r>
        <w:rPr>
          <w:lang w:val="en-MY"/>
        </w:rPr>
        <w:t xml:space="preserve"> on the detail that </w:t>
      </w:r>
      <w:r w:rsidR="0060301D">
        <w:rPr>
          <w:lang w:val="en-MY"/>
        </w:rPr>
        <w:t>you</w:t>
      </w:r>
      <w:r>
        <w:rPr>
          <w:lang w:val="en-MY"/>
        </w:rPr>
        <w:t xml:space="preserve"> have record at student detail.</w:t>
      </w:r>
      <w:r w:rsidR="0060301D">
        <w:rPr>
          <w:lang w:val="en-MY"/>
        </w:rPr>
        <w:t xml:space="preserve"> </w:t>
      </w:r>
    </w:p>
    <w:p w14:paraId="55876CB3" w14:textId="77777777" w:rsidR="0060301D" w:rsidRDefault="0060301D" w:rsidP="00C07D5B">
      <w:pPr>
        <w:rPr>
          <w:lang w:val="en-MY"/>
        </w:rPr>
      </w:pPr>
      <w:r w:rsidRPr="0060301D">
        <w:rPr>
          <w:noProof/>
          <w:lang w:val="en-MY"/>
        </w:rPr>
        <w:lastRenderedPageBreak/>
        <w:drawing>
          <wp:inline distT="0" distB="0" distL="0" distR="0" wp14:anchorId="47B8A6F0" wp14:editId="0BDD3C1B">
            <wp:extent cx="6309360" cy="3383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3383915"/>
                    </a:xfrm>
                    <a:prstGeom prst="rect">
                      <a:avLst/>
                    </a:prstGeom>
                  </pic:spPr>
                </pic:pic>
              </a:graphicData>
            </a:graphic>
          </wp:inline>
        </w:drawing>
      </w:r>
    </w:p>
    <w:p w14:paraId="4FEB90DE" w14:textId="77777777" w:rsidR="0060301D" w:rsidRDefault="0060301D" w:rsidP="00C07D5B">
      <w:pPr>
        <w:rPr>
          <w:lang w:val="en-MY"/>
        </w:rPr>
      </w:pPr>
      <w:r>
        <w:rPr>
          <w:lang w:val="en-MY"/>
        </w:rPr>
        <w:t>If the face is successfully detected, it will show the green frame around the face and show the detail of the detected student.</w:t>
      </w:r>
    </w:p>
    <w:p w14:paraId="756BA0CE" w14:textId="6EDB9998" w:rsidR="00C07D5B" w:rsidRDefault="00850F08" w:rsidP="00C07D5B">
      <w:pPr>
        <w:rPr>
          <w:lang w:val="en-MY"/>
        </w:rPr>
      </w:pPr>
      <w:r w:rsidRPr="00850F08">
        <w:rPr>
          <w:color w:val="1C6194" w:themeColor="accent2" w:themeShade="BF"/>
          <w:lang w:val="en-MY"/>
        </w:rPr>
        <w:t>*</w:t>
      </w:r>
      <w:r w:rsidR="0060301D" w:rsidRPr="00850F08">
        <w:rPr>
          <w:color w:val="1C6194" w:themeColor="accent2" w:themeShade="BF"/>
          <w:lang w:val="en-MY"/>
        </w:rPr>
        <w:t>After that, press “</w:t>
      </w:r>
      <w:r w:rsidR="0060301D" w:rsidRPr="00850F08">
        <w:rPr>
          <w:color w:val="1C6194" w:themeColor="accent2" w:themeShade="BF"/>
          <w:sz w:val="40"/>
          <w:szCs w:val="32"/>
          <w:lang w:val="en-MY"/>
        </w:rPr>
        <w:t>Enter</w:t>
      </w:r>
      <w:r w:rsidR="0060301D" w:rsidRPr="00850F08">
        <w:rPr>
          <w:color w:val="1C6194" w:themeColor="accent2" w:themeShade="BF"/>
          <w:lang w:val="en-MY"/>
        </w:rPr>
        <w:t>” to close the face detection</w:t>
      </w:r>
      <w:r>
        <w:rPr>
          <w:color w:val="1C6194" w:themeColor="accent2" w:themeShade="BF"/>
          <w:lang w:val="en-MY"/>
        </w:rPr>
        <w:t xml:space="preserve"> window</w:t>
      </w:r>
      <w:r w:rsidR="0060301D" w:rsidRPr="00850F08">
        <w:rPr>
          <w:color w:val="1C6194" w:themeColor="accent2" w:themeShade="BF"/>
          <w:lang w:val="en-MY"/>
        </w:rPr>
        <w:t>.</w:t>
      </w:r>
      <w:r w:rsidR="00C07D5B">
        <w:rPr>
          <w:lang w:val="en-MY"/>
        </w:rPr>
        <w:br w:type="page"/>
      </w:r>
    </w:p>
    <w:p w14:paraId="32227245" w14:textId="2FB91149" w:rsidR="00C07D5B" w:rsidRDefault="00C07D5B" w:rsidP="00C07D5B">
      <w:pPr>
        <w:rPr>
          <w:color w:val="6FA0C0" w:themeColor="text2" w:themeTint="99"/>
          <w:u w:val="single"/>
          <w:lang w:val="en-MY"/>
        </w:rPr>
      </w:pPr>
      <w:r>
        <w:rPr>
          <w:lang w:val="en-MY"/>
        </w:rPr>
        <w:lastRenderedPageBreak/>
        <w:t xml:space="preserve"> </w:t>
      </w:r>
      <w:r w:rsidRPr="00C07D5B">
        <w:rPr>
          <w:color w:val="6FA0C0" w:themeColor="text2" w:themeTint="99"/>
          <w:u w:val="single"/>
          <w:lang w:val="en-MY"/>
        </w:rPr>
        <w:t>Step 4: Check Register or Student attendance</w:t>
      </w:r>
    </w:p>
    <w:p w14:paraId="69D8E1ED" w14:textId="77777777" w:rsidR="00C07D5B" w:rsidRPr="00C07D5B" w:rsidRDefault="00C07D5B" w:rsidP="00C07D5B">
      <w:pPr>
        <w:rPr>
          <w:u w:val="single"/>
          <w:lang w:val="en-MY"/>
        </w:rPr>
      </w:pPr>
    </w:p>
    <w:p w14:paraId="023BDD03" w14:textId="104036C9" w:rsidR="00C07D5B" w:rsidRDefault="00C07D5B" w:rsidP="00C07D5B">
      <w:pPr>
        <w:rPr>
          <w:lang w:val="en-MY"/>
        </w:rPr>
      </w:pPr>
      <w:r>
        <w:rPr>
          <w:noProof/>
        </w:rPr>
        <mc:AlternateContent>
          <mc:Choice Requires="wps">
            <w:drawing>
              <wp:anchor distT="0" distB="0" distL="114300" distR="114300" simplePos="0" relativeHeight="251721728" behindDoc="0" locked="0" layoutInCell="1" allowOverlap="1" wp14:anchorId="09527ABF" wp14:editId="01F3AAC9">
                <wp:simplePos x="0" y="0"/>
                <wp:positionH relativeFrom="margin">
                  <wp:posOffset>2878273</wp:posOffset>
                </wp:positionH>
                <wp:positionV relativeFrom="paragraph">
                  <wp:posOffset>1076845</wp:posOffset>
                </wp:positionV>
                <wp:extent cx="1292542" cy="495791"/>
                <wp:effectExtent l="19050" t="114300" r="0" b="133350"/>
                <wp:wrapNone/>
                <wp:docPr id="79" name="Arrow: Right 79"/>
                <wp:cNvGraphicFramePr/>
                <a:graphic xmlns:a="http://schemas.openxmlformats.org/drawingml/2006/main">
                  <a:graphicData uri="http://schemas.microsoft.com/office/word/2010/wordprocessingShape">
                    <wps:wsp>
                      <wps:cNvSpPr/>
                      <wps:spPr>
                        <a:xfrm rot="1258605">
                          <a:off x="0" y="0"/>
                          <a:ext cx="1292542" cy="495791"/>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971DA" id="Arrow: Right 79" o:spid="_x0000_s1026" type="#_x0000_t13" style="position:absolute;margin-left:226.65pt;margin-top:84.8pt;width:101.75pt;height:39.05pt;rotation:1374732fd;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" adj="17457" fillcolor="#1a888f [2150]" stroked="f">
                <v:fill color2="#7ce1e7 [1942]" rotate="t" angle="180" colors="0 #1a8a90;31457f #2dd0d9;1 #7de2e7" focus="100%" type="gradient"/>
                <w10:wrap anchorx="margin"/>
              </v:shape>
            </w:pict>
          </mc:Fallback>
        </mc:AlternateContent>
      </w:r>
      <w:r w:rsidRPr="00C63AA4">
        <w:rPr>
          <w:noProof/>
        </w:rPr>
        <w:drawing>
          <wp:inline distT="0" distB="0" distL="0" distR="0" wp14:anchorId="2012FC45" wp14:editId="38865B21">
            <wp:extent cx="6309360" cy="33724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16D89AA3" w14:textId="32235E9D" w:rsidR="00850F08" w:rsidRDefault="00850F08" w:rsidP="00C07D5B">
      <w:pPr>
        <w:rPr>
          <w:lang w:val="en-MY"/>
        </w:rPr>
      </w:pPr>
      <w:r>
        <w:rPr>
          <w:lang w:val="en-MY"/>
        </w:rPr>
        <w:t xml:space="preserve">After closing the face detect panel, you may continue to check if the attendance </w:t>
      </w:r>
      <w:r w:rsidR="008A43ED">
        <w:rPr>
          <w:lang w:val="en-MY"/>
        </w:rPr>
        <w:t>being recorded.</w:t>
      </w:r>
    </w:p>
    <w:p w14:paraId="0B8EABF3" w14:textId="79A0548D" w:rsidR="00C07D5B" w:rsidRDefault="00C07D5B" w:rsidP="00C07D5B">
      <w:pPr>
        <w:rPr>
          <w:lang w:val="en-MY"/>
        </w:rPr>
      </w:pPr>
      <w:r>
        <w:rPr>
          <w:lang w:val="en-MY"/>
        </w:rPr>
        <w:t xml:space="preserve">Click </w:t>
      </w:r>
      <w:r w:rsidR="000D709D">
        <w:rPr>
          <w:lang w:val="en-MY"/>
        </w:rPr>
        <w:t>“Attendance” button</w:t>
      </w:r>
      <w:r>
        <w:rPr>
          <w:lang w:val="en-MY"/>
        </w:rPr>
        <w:t xml:space="preserve"> to check the </w:t>
      </w:r>
      <w:r w:rsidR="00360CE9">
        <w:rPr>
          <w:lang w:val="en-MY"/>
        </w:rPr>
        <w:t>attendance</w:t>
      </w:r>
      <w:r>
        <w:rPr>
          <w:lang w:val="en-MY"/>
        </w:rPr>
        <w:t>.</w:t>
      </w:r>
    </w:p>
    <w:p w14:paraId="4923013C" w14:textId="5EF34292" w:rsidR="00360CE9" w:rsidRDefault="00360CE9" w:rsidP="00C07D5B">
      <w:pPr>
        <w:rPr>
          <w:lang w:val="en-MY"/>
        </w:rPr>
      </w:pPr>
    </w:p>
    <w:p w14:paraId="354DCAD5" w14:textId="0A826855" w:rsidR="00360CE9" w:rsidRDefault="00360CE9" w:rsidP="00C07D5B">
      <w:pPr>
        <w:rPr>
          <w:lang w:val="en-MY"/>
        </w:rPr>
      </w:pPr>
      <w:r>
        <w:rPr>
          <w:noProof/>
        </w:rPr>
        <mc:AlternateContent>
          <mc:Choice Requires="wps">
            <w:drawing>
              <wp:anchor distT="0" distB="0" distL="114300" distR="114300" simplePos="0" relativeHeight="251723776" behindDoc="0" locked="0" layoutInCell="1" allowOverlap="1" wp14:anchorId="3B8D867D" wp14:editId="05C88521">
                <wp:simplePos x="0" y="0"/>
                <wp:positionH relativeFrom="margin">
                  <wp:posOffset>-115364</wp:posOffset>
                </wp:positionH>
                <wp:positionV relativeFrom="paragraph">
                  <wp:posOffset>2584780</wp:posOffset>
                </wp:positionV>
                <wp:extent cx="913566" cy="445312"/>
                <wp:effectExtent l="19050" t="57150" r="0" b="69215"/>
                <wp:wrapNone/>
                <wp:docPr id="81" name="Arrow: Right 81"/>
                <wp:cNvGraphicFramePr/>
                <a:graphic xmlns:a="http://schemas.openxmlformats.org/drawingml/2006/main">
                  <a:graphicData uri="http://schemas.microsoft.com/office/word/2010/wordprocessingShape">
                    <wps:wsp>
                      <wps:cNvSpPr/>
                      <wps:spPr>
                        <a:xfrm rot="1258605">
                          <a:off x="0" y="0"/>
                          <a:ext cx="913566" cy="445312"/>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FCB7" id="Arrow: Right 81" o:spid="_x0000_s1026" type="#_x0000_t13" style="position:absolute;margin-left:-9.1pt;margin-top:203.55pt;width:71.95pt;height:35.05pt;rotation:1374732fd;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" adj="16336" fillcolor="#1a888f [2150]" stroked="f">
                <v:fill color2="#7ce1e7 [1942]" rotate="t" angle="180" colors="0 #1a8a90;31457f #2dd0d9;1 #7de2e7" focus="100%" type="gradient"/>
                <w10:wrap anchorx="margin"/>
              </v:shape>
            </w:pict>
          </mc:Fallback>
        </mc:AlternateContent>
      </w:r>
      <w:r w:rsidRPr="007B5658">
        <w:rPr>
          <w:noProof/>
          <w:lang w:val="en-MY"/>
        </w:rPr>
        <w:drawing>
          <wp:inline distT="0" distB="0" distL="0" distR="0" wp14:anchorId="1690ECED" wp14:editId="14F34C69">
            <wp:extent cx="6309360" cy="33826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382645"/>
                    </a:xfrm>
                    <a:prstGeom prst="rect">
                      <a:avLst/>
                    </a:prstGeom>
                  </pic:spPr>
                </pic:pic>
              </a:graphicData>
            </a:graphic>
          </wp:inline>
        </w:drawing>
      </w:r>
    </w:p>
    <w:p w14:paraId="4F67BD2C" w14:textId="2F42523A" w:rsidR="00360CE9" w:rsidRDefault="00360CE9" w:rsidP="00360CE9">
      <w:pPr>
        <w:rPr>
          <w:lang w:val="en-MY"/>
        </w:rPr>
      </w:pPr>
      <w:r>
        <w:rPr>
          <w:lang w:val="en-MY"/>
        </w:rPr>
        <w:t>Frist</w:t>
      </w:r>
      <w:r w:rsidR="000D709D">
        <w:rPr>
          <w:lang w:val="en-MY"/>
        </w:rPr>
        <w:t>,</w:t>
      </w:r>
      <w:r>
        <w:rPr>
          <w:lang w:val="en-MY"/>
        </w:rPr>
        <w:t xml:space="preserve"> you need </w:t>
      </w:r>
      <w:r w:rsidR="000D709D">
        <w:rPr>
          <w:lang w:val="en-MY"/>
        </w:rPr>
        <w:t>to</w:t>
      </w:r>
      <w:r>
        <w:rPr>
          <w:lang w:val="en-MY"/>
        </w:rPr>
        <w:t xml:space="preserve"> import the </w:t>
      </w:r>
      <w:r w:rsidRPr="00360CE9">
        <w:rPr>
          <w:color w:val="6FA0C0" w:themeColor="text2" w:themeTint="99"/>
          <w:lang w:val="en-MY"/>
        </w:rPr>
        <w:t xml:space="preserve">attendance.csv </w:t>
      </w:r>
      <w:r>
        <w:rPr>
          <w:lang w:val="en-MY"/>
        </w:rPr>
        <w:t>file into this system.</w:t>
      </w:r>
    </w:p>
    <w:p w14:paraId="3658C442" w14:textId="3A1E2D36" w:rsidR="00360CE9" w:rsidRDefault="000D709D" w:rsidP="000D709D">
      <w:pPr>
        <w:rPr>
          <w:lang w:val="en-MY"/>
        </w:rPr>
      </w:pPr>
      <w:r>
        <w:rPr>
          <w:lang w:val="en-MY"/>
        </w:rPr>
        <w:lastRenderedPageBreak/>
        <w:t>The attendance.csv file can be found at the same folder where the main.py and other .</w:t>
      </w:r>
      <w:proofErr w:type="spellStart"/>
      <w:r>
        <w:rPr>
          <w:lang w:val="en-MY"/>
        </w:rPr>
        <w:t>py</w:t>
      </w:r>
      <w:proofErr w:type="spellEnd"/>
      <w:r>
        <w:rPr>
          <w:lang w:val="en-MY"/>
        </w:rPr>
        <w:t xml:space="preserve"> file located.</w:t>
      </w:r>
    </w:p>
    <w:p w14:paraId="615605FE" w14:textId="1BE473F6" w:rsidR="00360CE9" w:rsidRDefault="00360CE9" w:rsidP="00360CE9">
      <w:pPr>
        <w:rPr>
          <w:lang w:val="en-MY"/>
        </w:rPr>
      </w:pPr>
      <w:r>
        <w:rPr>
          <w:noProof/>
        </w:rPr>
        <mc:AlternateContent>
          <mc:Choice Requires="wps">
            <w:drawing>
              <wp:anchor distT="0" distB="0" distL="114300" distR="114300" simplePos="0" relativeHeight="251725824" behindDoc="0" locked="0" layoutInCell="1" allowOverlap="1" wp14:anchorId="264172BE" wp14:editId="62EFD34F">
                <wp:simplePos x="0" y="0"/>
                <wp:positionH relativeFrom="margin">
                  <wp:align>center</wp:align>
                </wp:positionH>
                <wp:positionV relativeFrom="paragraph">
                  <wp:posOffset>1604439</wp:posOffset>
                </wp:positionV>
                <wp:extent cx="913566" cy="445312"/>
                <wp:effectExtent l="19050" t="57150" r="0" b="69215"/>
                <wp:wrapNone/>
                <wp:docPr id="83" name="Arrow: Right 83"/>
                <wp:cNvGraphicFramePr/>
                <a:graphic xmlns:a="http://schemas.openxmlformats.org/drawingml/2006/main">
                  <a:graphicData uri="http://schemas.microsoft.com/office/word/2010/wordprocessingShape">
                    <wps:wsp>
                      <wps:cNvSpPr/>
                      <wps:spPr>
                        <a:xfrm rot="1258605">
                          <a:off x="0" y="0"/>
                          <a:ext cx="913566" cy="445312"/>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919A4" id="Arrow: Right 83" o:spid="_x0000_s1026" type="#_x0000_t13" style="position:absolute;margin-left:0;margin-top:126.35pt;width:71.95pt;height:35.05pt;rotation:1374732fd;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" adj="16336" fillcolor="#1a888f [2150]" stroked="f">
                <v:fill color2="#7ce1e7 [1942]" rotate="t" angle="180" colors="0 #1a8a90;31457f #2dd0d9;1 #7de2e7" focus="100%" type="gradient"/>
                <w10:wrap anchorx="margin"/>
              </v:shape>
            </w:pict>
          </mc:Fallback>
        </mc:AlternateContent>
      </w:r>
      <w:r w:rsidRPr="007B5658">
        <w:rPr>
          <w:noProof/>
          <w:lang w:val="en-MY"/>
        </w:rPr>
        <w:drawing>
          <wp:inline distT="0" distB="0" distL="0" distR="0" wp14:anchorId="0718E755" wp14:editId="390FA20A">
            <wp:extent cx="6309360" cy="33826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382645"/>
                    </a:xfrm>
                    <a:prstGeom prst="rect">
                      <a:avLst/>
                    </a:prstGeom>
                  </pic:spPr>
                </pic:pic>
              </a:graphicData>
            </a:graphic>
          </wp:inline>
        </w:drawing>
      </w:r>
    </w:p>
    <w:p w14:paraId="451849E4" w14:textId="62A06BB9" w:rsidR="00360CE9" w:rsidRDefault="00360CE9" w:rsidP="00360CE9">
      <w:pPr>
        <w:rPr>
          <w:lang w:val="en-MY"/>
        </w:rPr>
      </w:pPr>
      <w:r>
        <w:rPr>
          <w:lang w:val="en-MY"/>
        </w:rPr>
        <w:t xml:space="preserve">After you import the </w:t>
      </w:r>
      <w:r w:rsidRPr="00360CE9">
        <w:rPr>
          <w:color w:val="6FA0C0" w:themeColor="text2" w:themeTint="99"/>
          <w:lang w:val="en-MY"/>
        </w:rPr>
        <w:t>attendance.csv</w:t>
      </w:r>
      <w:r>
        <w:rPr>
          <w:color w:val="6FA0C0" w:themeColor="text2" w:themeTint="99"/>
          <w:lang w:val="en-MY"/>
        </w:rPr>
        <w:t xml:space="preserve"> </w:t>
      </w:r>
      <w:r>
        <w:rPr>
          <w:lang w:val="en-MY"/>
        </w:rPr>
        <w:t>in</w:t>
      </w:r>
      <w:r w:rsidR="000D709D">
        <w:rPr>
          <w:lang w:val="en-MY"/>
        </w:rPr>
        <w:t>to</w:t>
      </w:r>
      <w:r>
        <w:rPr>
          <w:lang w:val="en-MY"/>
        </w:rPr>
        <w:t xml:space="preserve"> the system</w:t>
      </w:r>
      <w:r w:rsidR="000D709D">
        <w:rPr>
          <w:lang w:val="en-MY"/>
        </w:rPr>
        <w:t>,</w:t>
      </w:r>
      <w:r>
        <w:rPr>
          <w:lang w:val="en-MY"/>
        </w:rPr>
        <w:t xml:space="preserve"> you may view the attendance detail at </w:t>
      </w:r>
      <w:r w:rsidR="000D709D">
        <w:rPr>
          <w:lang w:val="en-MY"/>
        </w:rPr>
        <w:t xml:space="preserve">the </w:t>
      </w:r>
      <w:r>
        <w:rPr>
          <w:lang w:val="en-MY"/>
        </w:rPr>
        <w:t>right-hand side</w:t>
      </w:r>
      <w:r w:rsidR="000D709D">
        <w:rPr>
          <w:lang w:val="en-MY"/>
        </w:rPr>
        <w:t xml:space="preserve"> table</w:t>
      </w:r>
      <w:r>
        <w:rPr>
          <w:lang w:val="en-MY"/>
        </w:rPr>
        <w:t>.</w:t>
      </w:r>
    </w:p>
    <w:p w14:paraId="523FA7DB" w14:textId="6F17635C" w:rsidR="00360CE9" w:rsidRDefault="00360CE9" w:rsidP="00360CE9">
      <w:pPr>
        <w:rPr>
          <w:lang w:val="en-MY"/>
        </w:rPr>
      </w:pPr>
    </w:p>
    <w:p w14:paraId="6F4BA25A" w14:textId="4A8BC5E2" w:rsidR="00360CE9" w:rsidRDefault="006C2EA4" w:rsidP="00360CE9">
      <w:pPr>
        <w:rPr>
          <w:lang w:val="en-MY"/>
        </w:rPr>
      </w:pPr>
      <w:r>
        <w:rPr>
          <w:noProof/>
        </w:rPr>
        <mc:AlternateContent>
          <mc:Choice Requires="wps">
            <w:drawing>
              <wp:anchor distT="0" distB="0" distL="114300" distR="114300" simplePos="0" relativeHeight="251727872" behindDoc="0" locked="0" layoutInCell="1" allowOverlap="1" wp14:anchorId="1FF35582" wp14:editId="13F7916B">
                <wp:simplePos x="0" y="0"/>
                <wp:positionH relativeFrom="margin">
                  <wp:posOffset>1417238</wp:posOffset>
                </wp:positionH>
                <wp:positionV relativeFrom="paragraph">
                  <wp:posOffset>2457062</wp:posOffset>
                </wp:positionV>
                <wp:extent cx="913566" cy="445312"/>
                <wp:effectExtent l="0" t="171450" r="0" b="107315"/>
                <wp:wrapNone/>
                <wp:docPr id="85" name="Arrow: Right 85"/>
                <wp:cNvGraphicFramePr/>
                <a:graphic xmlns:a="http://schemas.openxmlformats.org/drawingml/2006/main">
                  <a:graphicData uri="http://schemas.microsoft.com/office/word/2010/wordprocessingShape">
                    <wps:wsp>
                      <wps:cNvSpPr/>
                      <wps:spPr>
                        <a:xfrm rot="8400946">
                          <a:off x="0" y="0"/>
                          <a:ext cx="913566" cy="445312"/>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27DB6" id="Arrow: Right 85" o:spid="_x0000_s1026" type="#_x0000_t13" style="position:absolute;margin-left:111.6pt;margin-top:193.45pt;width:71.95pt;height:35.05pt;rotation:9176073fd;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" adj="16336" fillcolor="#1a888f [2150]" stroked="f">
                <v:fill color2="#7ce1e7 [1942]" rotate="t" angle="180" colors="0 #1a8a90;31457f #2dd0d9;1 #7de2e7" focus="100%" type="gradient"/>
                <w10:wrap anchorx="margin"/>
              </v:shape>
            </w:pict>
          </mc:Fallback>
        </mc:AlternateContent>
      </w:r>
      <w:r w:rsidRPr="007B5658">
        <w:rPr>
          <w:noProof/>
          <w:lang w:val="en-MY"/>
        </w:rPr>
        <w:drawing>
          <wp:inline distT="0" distB="0" distL="0" distR="0" wp14:anchorId="3D4052D0" wp14:editId="1A736D18">
            <wp:extent cx="6309360" cy="33826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382645"/>
                    </a:xfrm>
                    <a:prstGeom prst="rect">
                      <a:avLst/>
                    </a:prstGeom>
                  </pic:spPr>
                </pic:pic>
              </a:graphicData>
            </a:graphic>
          </wp:inline>
        </w:drawing>
      </w:r>
    </w:p>
    <w:p w14:paraId="2AFCB9DB" w14:textId="3F11750D" w:rsidR="006C2EA4" w:rsidRDefault="000D709D" w:rsidP="006C2EA4">
      <w:pPr>
        <w:rPr>
          <w:lang w:val="en-MY"/>
        </w:rPr>
      </w:pPr>
      <w:r>
        <w:rPr>
          <w:lang w:val="en-MY"/>
        </w:rPr>
        <w:t>You</w:t>
      </w:r>
      <w:r w:rsidR="006C2EA4">
        <w:rPr>
          <w:lang w:val="en-MY"/>
        </w:rPr>
        <w:t xml:space="preserve"> can </w:t>
      </w:r>
      <w:r>
        <w:rPr>
          <w:lang w:val="en-MY"/>
        </w:rPr>
        <w:t xml:space="preserve">also </w:t>
      </w:r>
      <w:r w:rsidR="006C2EA4">
        <w:rPr>
          <w:lang w:val="en-MY"/>
        </w:rPr>
        <w:t>export the attendance.csv file to be a new csv file.</w:t>
      </w:r>
    </w:p>
    <w:p w14:paraId="069775A5" w14:textId="77777777" w:rsidR="006C2EA4" w:rsidRDefault="006C2EA4">
      <w:pPr>
        <w:spacing w:after="200"/>
        <w:rPr>
          <w:lang w:val="en-MY"/>
        </w:rPr>
      </w:pPr>
      <w:r>
        <w:rPr>
          <w:lang w:val="en-MY"/>
        </w:rPr>
        <w:br w:type="page"/>
      </w:r>
    </w:p>
    <w:p w14:paraId="37B7F33B" w14:textId="271792A0" w:rsidR="006C2EA4" w:rsidRDefault="006C2EA4" w:rsidP="006C2EA4">
      <w:pPr>
        <w:rPr>
          <w:lang w:val="en-MY"/>
        </w:rPr>
      </w:pPr>
      <w:r>
        <w:rPr>
          <w:noProof/>
        </w:rPr>
        <w:lastRenderedPageBreak/>
        <mc:AlternateContent>
          <mc:Choice Requires="wps">
            <w:drawing>
              <wp:anchor distT="0" distB="0" distL="114300" distR="114300" simplePos="0" relativeHeight="251729920" behindDoc="0" locked="0" layoutInCell="1" allowOverlap="1" wp14:anchorId="06FF72B9" wp14:editId="1036B433">
                <wp:simplePos x="0" y="0"/>
                <wp:positionH relativeFrom="margin">
                  <wp:posOffset>2305990</wp:posOffset>
                </wp:positionH>
                <wp:positionV relativeFrom="paragraph">
                  <wp:posOffset>2435031</wp:posOffset>
                </wp:positionV>
                <wp:extent cx="913566" cy="445312"/>
                <wp:effectExtent l="0" t="171450" r="0" b="107315"/>
                <wp:wrapNone/>
                <wp:docPr id="87" name="Arrow: Right 87"/>
                <wp:cNvGraphicFramePr/>
                <a:graphic xmlns:a="http://schemas.openxmlformats.org/drawingml/2006/main">
                  <a:graphicData uri="http://schemas.microsoft.com/office/word/2010/wordprocessingShape">
                    <wps:wsp>
                      <wps:cNvSpPr/>
                      <wps:spPr>
                        <a:xfrm rot="8400946">
                          <a:off x="0" y="0"/>
                          <a:ext cx="913566" cy="445312"/>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E691" id="Arrow: Right 87" o:spid="_x0000_s1026" type="#_x0000_t13" style="position:absolute;margin-left:181.55pt;margin-top:191.75pt;width:71.95pt;height:35.05pt;rotation:9176073fd;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" adj="16336" fillcolor="#1a888f [2150]" stroked="f">
                <v:fill color2="#7ce1e7 [1942]" rotate="t" angle="180" colors="0 #1a8a90;31457f #2dd0d9;1 #7de2e7" focus="100%" type="gradient"/>
                <w10:wrap anchorx="margin"/>
              </v:shape>
            </w:pict>
          </mc:Fallback>
        </mc:AlternateContent>
      </w:r>
      <w:r w:rsidRPr="007B5658">
        <w:rPr>
          <w:noProof/>
          <w:lang w:val="en-MY"/>
        </w:rPr>
        <w:drawing>
          <wp:inline distT="0" distB="0" distL="0" distR="0" wp14:anchorId="70B4A60B" wp14:editId="1EF088B9">
            <wp:extent cx="6309360" cy="33826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382645"/>
                    </a:xfrm>
                    <a:prstGeom prst="rect">
                      <a:avLst/>
                    </a:prstGeom>
                  </pic:spPr>
                </pic:pic>
              </a:graphicData>
            </a:graphic>
          </wp:inline>
        </w:drawing>
      </w:r>
    </w:p>
    <w:p w14:paraId="4443C36F" w14:textId="31F0DAF0" w:rsidR="006C2EA4" w:rsidRDefault="006C2EA4" w:rsidP="006C2EA4">
      <w:pPr>
        <w:rPr>
          <w:lang w:val="en-MY"/>
        </w:rPr>
      </w:pPr>
      <w:r>
        <w:rPr>
          <w:lang w:val="en-MY"/>
        </w:rPr>
        <w:t>When you done export the csv file, you need to clear</w:t>
      </w:r>
      <w:r w:rsidR="00C042AC">
        <w:rPr>
          <w:lang w:val="en-MY"/>
        </w:rPr>
        <w:t xml:space="preserve"> up</w:t>
      </w:r>
      <w:r>
        <w:rPr>
          <w:lang w:val="en-MY"/>
        </w:rPr>
        <w:t xml:space="preserve"> the attendance.csv file</w:t>
      </w:r>
      <w:r w:rsidR="000D709D">
        <w:rPr>
          <w:lang w:val="en-MY"/>
        </w:rPr>
        <w:t>.</w:t>
      </w:r>
      <w:r>
        <w:rPr>
          <w:lang w:val="en-MY"/>
        </w:rPr>
        <w:t xml:space="preserve"> </w:t>
      </w:r>
      <w:r w:rsidR="000D709D">
        <w:rPr>
          <w:lang w:val="en-MY"/>
        </w:rPr>
        <w:t>And it is</w:t>
      </w:r>
      <w:r>
        <w:rPr>
          <w:lang w:val="en-MY"/>
        </w:rPr>
        <w:t xml:space="preserve"> ready </w:t>
      </w:r>
      <w:r w:rsidR="000D709D">
        <w:rPr>
          <w:lang w:val="en-MY"/>
        </w:rPr>
        <w:t>for</w:t>
      </w:r>
      <w:r>
        <w:rPr>
          <w:lang w:val="en-MY"/>
        </w:rPr>
        <w:t xml:space="preserve"> new data </w:t>
      </w:r>
      <w:r w:rsidR="000D709D">
        <w:rPr>
          <w:lang w:val="en-MY"/>
        </w:rPr>
        <w:t xml:space="preserve">to be </w:t>
      </w:r>
      <w:r>
        <w:rPr>
          <w:lang w:val="en-MY"/>
        </w:rPr>
        <w:t>store in the attendance.csv file.</w:t>
      </w:r>
    </w:p>
    <w:p w14:paraId="6DAECC06" w14:textId="66B762E0" w:rsidR="00C042AC" w:rsidRDefault="00C042AC" w:rsidP="006C2EA4">
      <w:pPr>
        <w:rPr>
          <w:lang w:val="en-MY"/>
        </w:rPr>
      </w:pPr>
    </w:p>
    <w:p w14:paraId="5ED59362" w14:textId="63016CC6" w:rsidR="00C042AC" w:rsidRDefault="00C042AC" w:rsidP="006C2EA4">
      <w:pPr>
        <w:rPr>
          <w:color w:val="6FA0C0" w:themeColor="text2" w:themeTint="99"/>
          <w:u w:val="single"/>
          <w:lang w:val="en-MY"/>
        </w:rPr>
      </w:pPr>
      <w:r w:rsidRPr="00C042AC">
        <w:rPr>
          <w:color w:val="6FA0C0" w:themeColor="text2" w:themeTint="99"/>
          <w:u w:val="single"/>
          <w:lang w:val="en-MY"/>
        </w:rPr>
        <w:t>Step 5: End the software</w:t>
      </w:r>
    </w:p>
    <w:p w14:paraId="48B6D866" w14:textId="44AAE39F" w:rsidR="00C042AC" w:rsidRDefault="00C042AC" w:rsidP="006C2EA4">
      <w:pPr>
        <w:rPr>
          <w:color w:val="6FA0C0" w:themeColor="text2" w:themeTint="99"/>
          <w:u w:val="single"/>
          <w:lang w:val="en-MY"/>
        </w:rPr>
      </w:pPr>
    </w:p>
    <w:p w14:paraId="25AE681C" w14:textId="716A49DA" w:rsidR="00C042AC" w:rsidRDefault="00C042AC" w:rsidP="006C2EA4">
      <w:r>
        <w:rPr>
          <w:noProof/>
        </w:rPr>
        <mc:AlternateContent>
          <mc:Choice Requires="wps">
            <w:drawing>
              <wp:anchor distT="0" distB="0" distL="114300" distR="114300" simplePos="0" relativeHeight="251731968" behindDoc="0" locked="0" layoutInCell="1" allowOverlap="1" wp14:anchorId="1CEFB322" wp14:editId="008BED1F">
                <wp:simplePos x="0" y="0"/>
                <wp:positionH relativeFrom="margin">
                  <wp:posOffset>4123170</wp:posOffset>
                </wp:positionH>
                <wp:positionV relativeFrom="paragraph">
                  <wp:posOffset>2050629</wp:posOffset>
                </wp:positionV>
                <wp:extent cx="913566" cy="445312"/>
                <wp:effectExtent l="0" t="171450" r="0" b="107315"/>
                <wp:wrapNone/>
                <wp:docPr id="89" name="Arrow: Right 89"/>
                <wp:cNvGraphicFramePr/>
                <a:graphic xmlns:a="http://schemas.openxmlformats.org/drawingml/2006/main">
                  <a:graphicData uri="http://schemas.microsoft.com/office/word/2010/wordprocessingShape">
                    <wps:wsp>
                      <wps:cNvSpPr/>
                      <wps:spPr>
                        <a:xfrm rot="8400946">
                          <a:off x="0" y="0"/>
                          <a:ext cx="913566" cy="445312"/>
                        </a:xfrm>
                        <a:prstGeom prst="right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D19D" id="Arrow: Right 89" o:spid="_x0000_s1026" type="#_x0000_t13" style="position:absolute;margin-left:324.65pt;margin-top:161.45pt;width:71.95pt;height:35.05pt;rotation:9176073fd;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" adj="16336" fillcolor="#1a888f [2150]" stroked="f">
                <v:fill color2="#7ce1e7 [1942]" rotate="t" angle="180" colors="0 #1a8a90;31457f #2dd0d9;1 #7de2e7" focus="100%" type="gradient"/>
                <w10:wrap anchorx="margin"/>
              </v:shape>
            </w:pict>
          </mc:Fallback>
        </mc:AlternateContent>
      </w:r>
      <w:r w:rsidRPr="00C63AA4">
        <w:rPr>
          <w:noProof/>
        </w:rPr>
        <w:drawing>
          <wp:inline distT="0" distB="0" distL="0" distR="0" wp14:anchorId="26EF6428" wp14:editId="154DC168">
            <wp:extent cx="6309360" cy="33724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372485"/>
                    </a:xfrm>
                    <a:prstGeom prst="rect">
                      <a:avLst/>
                    </a:prstGeom>
                  </pic:spPr>
                </pic:pic>
              </a:graphicData>
            </a:graphic>
          </wp:inline>
        </w:drawing>
      </w:r>
    </w:p>
    <w:p w14:paraId="15A0338C" w14:textId="7DB3D524" w:rsidR="008A43ED" w:rsidRDefault="000D709D" w:rsidP="00C042AC">
      <w:pPr>
        <w:rPr>
          <w:lang w:val="en-MY"/>
        </w:rPr>
      </w:pPr>
      <w:r>
        <w:rPr>
          <w:lang w:val="en-MY"/>
        </w:rPr>
        <w:t>Last, you can c</w:t>
      </w:r>
      <w:r w:rsidR="00C042AC">
        <w:rPr>
          <w:lang w:val="en-MY"/>
        </w:rPr>
        <w:t xml:space="preserve">lick </w:t>
      </w:r>
      <w:r>
        <w:rPr>
          <w:lang w:val="en-MY"/>
        </w:rPr>
        <w:t>the “</w:t>
      </w:r>
      <w:r w:rsidR="00E161A4">
        <w:rPr>
          <w:lang w:val="en-MY"/>
        </w:rPr>
        <w:t>Exit</w:t>
      </w:r>
      <w:r>
        <w:rPr>
          <w:lang w:val="en-MY"/>
        </w:rPr>
        <w:t xml:space="preserve">” </w:t>
      </w:r>
      <w:r w:rsidR="00E161A4">
        <w:rPr>
          <w:lang w:val="en-MY"/>
        </w:rPr>
        <w:t xml:space="preserve">button or </w:t>
      </w:r>
      <w:r>
        <w:rPr>
          <w:lang w:val="en-MY"/>
        </w:rPr>
        <w:t xml:space="preserve">logo </w:t>
      </w:r>
      <w:r w:rsidR="00C042AC">
        <w:rPr>
          <w:lang w:val="en-MY"/>
        </w:rPr>
        <w:t>to end</w:t>
      </w:r>
      <w:r w:rsidR="00E161A4">
        <w:rPr>
          <w:lang w:val="en-MY"/>
        </w:rPr>
        <w:t xml:space="preserve"> or exit</w:t>
      </w:r>
      <w:r w:rsidR="00C042AC">
        <w:rPr>
          <w:lang w:val="en-MY"/>
        </w:rPr>
        <w:t xml:space="preserve"> the program.</w:t>
      </w:r>
    </w:p>
    <w:p w14:paraId="7704C5AE" w14:textId="77777777" w:rsidR="008A43ED" w:rsidRDefault="008A43ED">
      <w:pPr>
        <w:spacing w:after="200"/>
        <w:rPr>
          <w:lang w:val="en-MY"/>
        </w:rPr>
      </w:pPr>
      <w:r>
        <w:rPr>
          <w:lang w:val="en-MY"/>
        </w:rPr>
        <w:br w:type="page"/>
      </w:r>
    </w:p>
    <w:p w14:paraId="056C2326" w14:textId="775551FC" w:rsidR="008A43ED" w:rsidRDefault="008A43ED" w:rsidP="008A43ED">
      <w:pPr>
        <w:pStyle w:val="Heading1"/>
        <w:rPr>
          <w:sz w:val="48"/>
          <w:szCs w:val="48"/>
          <w:lang w:val="en-MY"/>
        </w:rPr>
      </w:pPr>
      <w:bookmarkStart w:id="19" w:name="_Toc97563541"/>
      <w:r>
        <w:rPr>
          <w:sz w:val="48"/>
          <w:szCs w:val="48"/>
          <w:lang w:val="en-MY"/>
        </w:rPr>
        <w:lastRenderedPageBreak/>
        <w:t>5.0 What to Do If Unable to Run the Software?</w:t>
      </w:r>
      <w:bookmarkEnd w:id="19"/>
    </w:p>
    <w:p w14:paraId="76B0F4FF" w14:textId="78A22122" w:rsidR="00C042AC" w:rsidRDefault="008A43ED" w:rsidP="00C042AC">
      <w:pPr>
        <w:rPr>
          <w:lang w:val="en-MY"/>
        </w:rPr>
      </w:pPr>
      <w:r>
        <w:rPr>
          <w:lang w:val="en-MY"/>
        </w:rPr>
        <w:t>First</w:t>
      </w:r>
      <w:r w:rsidR="0018372F">
        <w:rPr>
          <w:lang w:val="en-MY"/>
        </w:rPr>
        <w:t>, check if you had added python to Windows path.</w:t>
      </w:r>
    </w:p>
    <w:p w14:paraId="7EDE097D" w14:textId="77777777" w:rsidR="0018372F" w:rsidRDefault="0018372F" w:rsidP="00C042AC">
      <w:pPr>
        <w:rPr>
          <w:lang w:val="en-MY"/>
        </w:rPr>
      </w:pPr>
    </w:p>
    <w:p w14:paraId="185F8FB8" w14:textId="3CB28EDB" w:rsidR="0018372F" w:rsidRPr="0018372F" w:rsidRDefault="0018372F" w:rsidP="0018372F">
      <w:pPr>
        <w:rPr>
          <w:color w:val="6FA0C0" w:themeColor="text2" w:themeTint="99"/>
          <w:u w:val="single"/>
        </w:rPr>
      </w:pPr>
      <w:r w:rsidRPr="0018372F">
        <w:rPr>
          <w:color w:val="6FA0C0" w:themeColor="text2" w:themeTint="99"/>
          <w:u w:val="single"/>
        </w:rPr>
        <w:t>Navigate to the Windows Environment Variables screen</w:t>
      </w:r>
    </w:p>
    <w:p w14:paraId="5567FD10" w14:textId="78D9CD03" w:rsidR="0018372F" w:rsidRPr="0018372F" w:rsidRDefault="0018372F" w:rsidP="0018372F">
      <w:r w:rsidRPr="0018372F">
        <w:t>To navigate to the Windows Environment Variables screen (where you can add/edit your paths):</w:t>
      </w:r>
    </w:p>
    <w:p w14:paraId="116423DC" w14:textId="77777777" w:rsidR="0018372F" w:rsidRPr="0018372F" w:rsidRDefault="0018372F" w:rsidP="0018372F">
      <w:pPr>
        <w:pStyle w:val="ListParagraph"/>
        <w:numPr>
          <w:ilvl w:val="0"/>
          <w:numId w:val="13"/>
        </w:numPr>
      </w:pPr>
      <w:r w:rsidRPr="0018372F">
        <w:t>Press the Windows Key + R on your keyboard in order to open the Run dialog box</w:t>
      </w:r>
    </w:p>
    <w:p w14:paraId="49C0689E" w14:textId="77777777" w:rsidR="0018372F" w:rsidRPr="0018372F" w:rsidRDefault="0018372F" w:rsidP="0018372F">
      <w:pPr>
        <w:pStyle w:val="ListParagraph"/>
        <w:numPr>
          <w:ilvl w:val="0"/>
          <w:numId w:val="13"/>
        </w:numPr>
      </w:pPr>
      <w:r w:rsidRPr="0018372F">
        <w:t xml:space="preserve">Type </w:t>
      </w:r>
      <w:proofErr w:type="spellStart"/>
      <w:r w:rsidRPr="0018372F">
        <w:t>sysdm.cpl</w:t>
      </w:r>
      <w:proofErr w:type="spellEnd"/>
      <w:r w:rsidRPr="0018372F">
        <w:t xml:space="preserve"> to open the System Properties</w:t>
      </w:r>
    </w:p>
    <w:p w14:paraId="757A49FD" w14:textId="12BA974C" w:rsidR="0018372F" w:rsidRPr="0018372F" w:rsidRDefault="0018372F" w:rsidP="0018372F">
      <w:pPr>
        <w:pStyle w:val="ListParagraph"/>
        <w:numPr>
          <w:ilvl w:val="0"/>
          <w:numId w:val="13"/>
        </w:numPr>
      </w:pPr>
      <w:r w:rsidRPr="0018372F">
        <w:t>Go to the Advanced tab and then click on the ‘Environment Variables…</w:t>
      </w:r>
      <w:r>
        <w:t>’</w:t>
      </w:r>
    </w:p>
    <w:p w14:paraId="06D81994" w14:textId="15DD0D22" w:rsidR="0018372F" w:rsidRPr="0018372F" w:rsidRDefault="0018372F" w:rsidP="0018372F">
      <w:pPr>
        <w:pStyle w:val="ListParagraph"/>
        <w:numPr>
          <w:ilvl w:val="0"/>
          <w:numId w:val="13"/>
        </w:numPr>
        <w:rPr>
          <w:u w:val="single"/>
        </w:rPr>
      </w:pPr>
      <w:r w:rsidRPr="0018372F">
        <w:t>That should take you to the Environment Variables screen, where you can add/edit your paths.</w:t>
      </w:r>
    </w:p>
    <w:p w14:paraId="5C4D8008" w14:textId="69CE8088" w:rsidR="0018372F" w:rsidRDefault="005F57F7" w:rsidP="0018372F">
      <w:pPr>
        <w:jc w:val="center"/>
      </w:pPr>
      <w:r w:rsidRPr="005F57F7">
        <w:rPr>
          <w:noProof/>
        </w:rPr>
        <w:drawing>
          <wp:inline distT="0" distB="0" distL="0" distR="0" wp14:anchorId="63DF9ED0" wp14:editId="14DC7DB0">
            <wp:extent cx="4107536" cy="4473328"/>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7536" cy="4473328"/>
                    </a:xfrm>
                    <a:prstGeom prst="rect">
                      <a:avLst/>
                    </a:prstGeom>
                  </pic:spPr>
                </pic:pic>
              </a:graphicData>
            </a:graphic>
          </wp:inline>
        </w:drawing>
      </w:r>
    </w:p>
    <w:p w14:paraId="0135F91F" w14:textId="21C4E63B" w:rsidR="005F57F7" w:rsidRDefault="005F57F7" w:rsidP="005F57F7">
      <w:pPr>
        <w:pStyle w:val="ListParagraph"/>
        <w:numPr>
          <w:ilvl w:val="0"/>
          <w:numId w:val="14"/>
        </w:numPr>
      </w:pPr>
      <w:r>
        <w:t>Double click on Path to check if the directory of python had been added.</w:t>
      </w:r>
    </w:p>
    <w:p w14:paraId="19C12F51" w14:textId="790E5CF8" w:rsidR="005F57F7" w:rsidRDefault="005F57F7" w:rsidP="005F57F7">
      <w:pPr>
        <w:pStyle w:val="ListParagraph"/>
        <w:jc w:val="center"/>
      </w:pPr>
      <w:r w:rsidRPr="005F57F7">
        <w:rPr>
          <w:noProof/>
        </w:rPr>
        <w:drawing>
          <wp:inline distT="0" distB="0" distL="0" distR="0" wp14:anchorId="6AE6F7C3" wp14:editId="39BBEA0A">
            <wp:extent cx="3497883" cy="42675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7883" cy="426757"/>
                    </a:xfrm>
                    <a:prstGeom prst="rect">
                      <a:avLst/>
                    </a:prstGeom>
                  </pic:spPr>
                </pic:pic>
              </a:graphicData>
            </a:graphic>
          </wp:inline>
        </w:drawing>
      </w:r>
    </w:p>
    <w:p w14:paraId="4549F8E4" w14:textId="6AF0F4A4" w:rsidR="005F57F7" w:rsidRDefault="005F57F7" w:rsidP="005F57F7">
      <w:pPr>
        <w:pStyle w:val="ListParagraph"/>
        <w:numPr>
          <w:ilvl w:val="0"/>
          <w:numId w:val="14"/>
        </w:numPr>
      </w:pPr>
      <w:r>
        <w:t xml:space="preserve">If </w:t>
      </w:r>
      <w:r w:rsidR="00B432C3">
        <w:t>there is no, follow the step below to add.</w:t>
      </w:r>
    </w:p>
    <w:p w14:paraId="2D042AC6" w14:textId="77777777" w:rsidR="00E619EA" w:rsidRPr="00E619EA" w:rsidRDefault="00E619EA" w:rsidP="00E619EA">
      <w:pPr>
        <w:ind w:left="360"/>
        <w:rPr>
          <w:color w:val="6FA0C0" w:themeColor="text2" w:themeTint="99"/>
          <w:u w:val="single"/>
        </w:rPr>
      </w:pPr>
      <w:r w:rsidRPr="00E619EA">
        <w:rPr>
          <w:color w:val="6FA0C0" w:themeColor="text2" w:themeTint="99"/>
          <w:u w:val="single"/>
        </w:rPr>
        <w:lastRenderedPageBreak/>
        <w:t>Step 1: Navigate to the Windows Environment Variables screen</w:t>
      </w:r>
    </w:p>
    <w:p w14:paraId="13E9C9A5" w14:textId="77777777" w:rsidR="00E619EA" w:rsidRDefault="00E619EA" w:rsidP="00E619EA">
      <w:pPr>
        <w:ind w:left="360"/>
      </w:pPr>
      <w:r>
        <w:t>To navigate to the Windows Environment Variables screen (where you can add/edit your paths):</w:t>
      </w:r>
    </w:p>
    <w:p w14:paraId="0AE97F02" w14:textId="77777777" w:rsidR="00E619EA" w:rsidRDefault="00E619EA" w:rsidP="00E619EA">
      <w:pPr>
        <w:ind w:left="360"/>
      </w:pPr>
    </w:p>
    <w:p w14:paraId="3ABA2ED1" w14:textId="77777777" w:rsidR="00E619EA" w:rsidRDefault="00E619EA" w:rsidP="00E619EA">
      <w:pPr>
        <w:pStyle w:val="ListParagraph"/>
        <w:numPr>
          <w:ilvl w:val="0"/>
          <w:numId w:val="14"/>
        </w:numPr>
      </w:pPr>
      <w:r>
        <w:t>Press the Windows Key + R on your keyboard in order to open the Run dialog box</w:t>
      </w:r>
    </w:p>
    <w:p w14:paraId="13A2DF85" w14:textId="77777777" w:rsidR="00E619EA" w:rsidRDefault="00E619EA" w:rsidP="00E619EA">
      <w:pPr>
        <w:pStyle w:val="ListParagraph"/>
        <w:numPr>
          <w:ilvl w:val="0"/>
          <w:numId w:val="14"/>
        </w:numPr>
      </w:pPr>
      <w:r>
        <w:t xml:space="preserve">Type </w:t>
      </w:r>
      <w:proofErr w:type="spellStart"/>
      <w:r>
        <w:t>sysdm.cpl</w:t>
      </w:r>
      <w:proofErr w:type="spellEnd"/>
      <w:r>
        <w:t xml:space="preserve"> to open the System Properties</w:t>
      </w:r>
    </w:p>
    <w:p w14:paraId="6A65B1C1" w14:textId="77777777" w:rsidR="00E619EA" w:rsidRDefault="00E619EA" w:rsidP="00E619EA">
      <w:pPr>
        <w:pStyle w:val="ListParagraph"/>
        <w:numPr>
          <w:ilvl w:val="0"/>
          <w:numId w:val="14"/>
        </w:numPr>
      </w:pPr>
      <w:r>
        <w:t>Go to the Advanced tab and then click on the ‘Environment Variables</w:t>
      </w:r>
      <w:proofErr w:type="gramStart"/>
      <w:r>
        <w:t>…‘</w:t>
      </w:r>
      <w:proofErr w:type="gramEnd"/>
    </w:p>
    <w:p w14:paraId="11D886B2" w14:textId="77777777" w:rsidR="00E619EA" w:rsidRDefault="00E619EA" w:rsidP="00E619EA">
      <w:pPr>
        <w:ind w:left="360"/>
      </w:pPr>
    </w:p>
    <w:p w14:paraId="5A611B0B" w14:textId="7E2D3A6F" w:rsidR="00E619EA" w:rsidRDefault="00E619EA" w:rsidP="00E619EA">
      <w:pPr>
        <w:ind w:left="360"/>
      </w:pPr>
      <w:r>
        <w:t>That should take you to the Environment Variables screen, where you can add/edit your paths.</w:t>
      </w:r>
    </w:p>
    <w:p w14:paraId="2827BA86" w14:textId="77777777" w:rsidR="002174C0" w:rsidRDefault="002174C0" w:rsidP="00E619EA">
      <w:pPr>
        <w:ind w:left="360"/>
      </w:pPr>
    </w:p>
    <w:p w14:paraId="3ACB9A4C" w14:textId="172B6672" w:rsidR="00E53098" w:rsidRDefault="00E53098" w:rsidP="00E53098">
      <w:pPr>
        <w:ind w:left="360"/>
      </w:pPr>
      <w:r>
        <w:t>If there are path but does not contain python directory inside it, follow the steps below or if there are no Path under the variable, skip to next part of tutorial.</w:t>
      </w:r>
    </w:p>
    <w:p w14:paraId="7705ECFE" w14:textId="2A62D3E9" w:rsidR="002174C0" w:rsidRDefault="00FC0315" w:rsidP="00FC0315">
      <w:pPr>
        <w:pStyle w:val="ListParagraph"/>
        <w:numPr>
          <w:ilvl w:val="0"/>
          <w:numId w:val="19"/>
        </w:numPr>
      </w:pPr>
      <w:r>
        <w:t>Before adding the path, we need to find the location of where python installed.</w:t>
      </w:r>
    </w:p>
    <w:p w14:paraId="2C685070" w14:textId="002DE86E" w:rsidR="00FC0315" w:rsidRDefault="00FC0315" w:rsidP="00FC0315">
      <w:pPr>
        <w:pStyle w:val="ListParagraph"/>
        <w:numPr>
          <w:ilvl w:val="0"/>
          <w:numId w:val="19"/>
        </w:numPr>
      </w:pPr>
      <w:r w:rsidRPr="00FC0315">
        <w:rPr>
          <w:noProof/>
        </w:rPr>
        <w:drawing>
          <wp:inline distT="0" distB="0" distL="0" distR="0" wp14:anchorId="4DFEDB51" wp14:editId="14CC643B">
            <wp:extent cx="6309360" cy="871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9360" cy="871220"/>
                    </a:xfrm>
                    <a:prstGeom prst="rect">
                      <a:avLst/>
                    </a:prstGeom>
                  </pic:spPr>
                </pic:pic>
              </a:graphicData>
            </a:graphic>
          </wp:inline>
        </w:drawing>
      </w:r>
    </w:p>
    <w:p w14:paraId="7C3A71E3" w14:textId="4139C8DA" w:rsidR="00FC0315" w:rsidRDefault="00FC0315" w:rsidP="00FC0315">
      <w:pPr>
        <w:pStyle w:val="ListParagraph"/>
        <w:numPr>
          <w:ilvl w:val="0"/>
          <w:numId w:val="19"/>
        </w:numPr>
      </w:pPr>
      <w:r>
        <w:t>Open Command Prompt and type or copy the command:</w:t>
      </w:r>
    </w:p>
    <w:p w14:paraId="60DB3D24" w14:textId="09BB3B07" w:rsidR="00FC0315" w:rsidRDefault="00FC0315" w:rsidP="00FC0315">
      <w:pPr>
        <w:pStyle w:val="ListParagraph"/>
        <w:numPr>
          <w:ilvl w:val="1"/>
          <w:numId w:val="19"/>
        </w:numPr>
      </w:pPr>
      <w:proofErr w:type="gramStart"/>
      <w:r>
        <w:t>where</w:t>
      </w:r>
      <w:proofErr w:type="gramEnd"/>
      <w:r>
        <w:t xml:space="preserve"> python</w:t>
      </w:r>
    </w:p>
    <w:p w14:paraId="6ED42F2B" w14:textId="140BAF72" w:rsidR="00FC0315" w:rsidRDefault="00FC0315" w:rsidP="00FC0315">
      <w:pPr>
        <w:pStyle w:val="ListParagraph"/>
        <w:numPr>
          <w:ilvl w:val="0"/>
          <w:numId w:val="19"/>
        </w:numPr>
      </w:pPr>
      <w:r>
        <w:t xml:space="preserve">Copy the python directory until </w:t>
      </w:r>
      <w:r w:rsidR="009D6D7E">
        <w:t>…Python310 (the number changes with version of python)</w:t>
      </w:r>
    </w:p>
    <w:p w14:paraId="1F56725F" w14:textId="6C496069" w:rsidR="009D6D7E" w:rsidRDefault="009D6D7E" w:rsidP="009D6D7E">
      <w:pPr>
        <w:pStyle w:val="ListParagraph"/>
        <w:numPr>
          <w:ilvl w:val="1"/>
          <w:numId w:val="19"/>
        </w:numPr>
      </w:pPr>
      <w:r>
        <w:t xml:space="preserve">For example, </w:t>
      </w:r>
      <w:r w:rsidRPr="009D6D7E">
        <w:t>C:\Users\user\AppData\Local\Programs\Python\Python310</w:t>
      </w:r>
    </w:p>
    <w:p w14:paraId="560492A5" w14:textId="15DFB544" w:rsidR="009D6D7E" w:rsidRDefault="009D6D7E" w:rsidP="009D6D7E">
      <w:pPr>
        <w:pStyle w:val="ListParagraph"/>
        <w:numPr>
          <w:ilvl w:val="0"/>
          <w:numId w:val="19"/>
        </w:numPr>
      </w:pPr>
      <w:r>
        <w:t>Follow the following steps to add the python directory to Path.</w:t>
      </w:r>
    </w:p>
    <w:p w14:paraId="42399F7C" w14:textId="77777777" w:rsidR="009D6D7E" w:rsidRDefault="009D6D7E" w:rsidP="009D6D7E"/>
    <w:p w14:paraId="4E8F1797" w14:textId="77777777" w:rsidR="002174C0" w:rsidRDefault="00E53098" w:rsidP="002174C0">
      <w:pPr>
        <w:pStyle w:val="ListParagraph"/>
        <w:numPr>
          <w:ilvl w:val="0"/>
          <w:numId w:val="17"/>
        </w:numPr>
        <w:spacing w:after="200"/>
      </w:pPr>
      <w:r>
        <w:t xml:space="preserve">Click on Path and click </w:t>
      </w:r>
      <w:r w:rsidR="002174C0">
        <w:t>‘Edit…’.</w:t>
      </w:r>
    </w:p>
    <w:p w14:paraId="3AC2E142" w14:textId="1593ED12" w:rsidR="002174C0" w:rsidRDefault="002174C0" w:rsidP="002174C0">
      <w:pPr>
        <w:pStyle w:val="ListParagraph"/>
        <w:spacing w:after="200"/>
      </w:pPr>
      <w:r w:rsidRPr="002174C0">
        <w:rPr>
          <w:noProof/>
        </w:rPr>
        <w:drawing>
          <wp:inline distT="0" distB="0" distL="0" distR="0" wp14:anchorId="14F59627" wp14:editId="2C8E1569">
            <wp:extent cx="5121084" cy="1607959"/>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084" cy="1607959"/>
                    </a:xfrm>
                    <a:prstGeom prst="rect">
                      <a:avLst/>
                    </a:prstGeom>
                  </pic:spPr>
                </pic:pic>
              </a:graphicData>
            </a:graphic>
          </wp:inline>
        </w:drawing>
      </w:r>
    </w:p>
    <w:p w14:paraId="66FA7845" w14:textId="31E4D9C4" w:rsidR="00224CF1" w:rsidRDefault="00224CF1" w:rsidP="002174C0">
      <w:pPr>
        <w:pStyle w:val="ListParagraph"/>
        <w:spacing w:after="200"/>
      </w:pPr>
    </w:p>
    <w:p w14:paraId="338300DB" w14:textId="77777777" w:rsidR="00224CF1" w:rsidRDefault="00224CF1" w:rsidP="002174C0">
      <w:pPr>
        <w:pStyle w:val="ListParagraph"/>
        <w:spacing w:after="200"/>
      </w:pPr>
    </w:p>
    <w:p w14:paraId="3B92E1ED" w14:textId="77777777" w:rsidR="002174C0" w:rsidRDefault="002174C0" w:rsidP="002174C0">
      <w:pPr>
        <w:pStyle w:val="ListParagraph"/>
        <w:numPr>
          <w:ilvl w:val="0"/>
          <w:numId w:val="17"/>
        </w:numPr>
        <w:spacing w:after="200"/>
      </w:pPr>
      <w:r>
        <w:lastRenderedPageBreak/>
        <w:t>Click the ‘New…’ to add new directory,</w:t>
      </w:r>
    </w:p>
    <w:p w14:paraId="052EB547" w14:textId="43C4A46E" w:rsidR="002174C0" w:rsidRDefault="002174C0" w:rsidP="002174C0">
      <w:pPr>
        <w:pStyle w:val="ListParagraph"/>
        <w:spacing w:after="200"/>
      </w:pPr>
      <w:r w:rsidRPr="002174C0">
        <w:rPr>
          <w:noProof/>
        </w:rPr>
        <w:drawing>
          <wp:inline distT="0" distB="0" distL="0" distR="0" wp14:anchorId="0C6895B6" wp14:editId="23442FCD">
            <wp:extent cx="4526672" cy="1143099"/>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6672" cy="1143099"/>
                    </a:xfrm>
                    <a:prstGeom prst="rect">
                      <a:avLst/>
                    </a:prstGeom>
                  </pic:spPr>
                </pic:pic>
              </a:graphicData>
            </a:graphic>
          </wp:inline>
        </w:drawing>
      </w:r>
    </w:p>
    <w:p w14:paraId="69E4E5C0" w14:textId="77777777" w:rsidR="00224CF1" w:rsidRDefault="00224CF1" w:rsidP="002174C0">
      <w:pPr>
        <w:pStyle w:val="ListParagraph"/>
        <w:spacing w:after="200"/>
      </w:pPr>
    </w:p>
    <w:p w14:paraId="5EB59240" w14:textId="77777777" w:rsidR="009D6D7E" w:rsidRDefault="009D6D7E" w:rsidP="002174C0">
      <w:pPr>
        <w:pStyle w:val="ListParagraph"/>
        <w:numPr>
          <w:ilvl w:val="0"/>
          <w:numId w:val="17"/>
        </w:numPr>
        <w:spacing w:after="200"/>
      </w:pPr>
      <w:r>
        <w:t>In the entry, paste the directory of the python copied above.</w:t>
      </w:r>
    </w:p>
    <w:p w14:paraId="1178F610" w14:textId="0D4EF622" w:rsidR="009D6D7E" w:rsidRDefault="009D6D7E" w:rsidP="009D6D7E">
      <w:pPr>
        <w:pStyle w:val="ListParagraph"/>
        <w:spacing w:after="200"/>
      </w:pPr>
      <w:r w:rsidRPr="009D6D7E">
        <w:rPr>
          <w:noProof/>
        </w:rPr>
        <w:drawing>
          <wp:inline distT="0" distB="0" distL="0" distR="0" wp14:anchorId="186B9006" wp14:editId="7180EDA0">
            <wp:extent cx="3566469" cy="320068"/>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6469" cy="320068"/>
                    </a:xfrm>
                    <a:prstGeom prst="rect">
                      <a:avLst/>
                    </a:prstGeom>
                  </pic:spPr>
                </pic:pic>
              </a:graphicData>
            </a:graphic>
          </wp:inline>
        </w:drawing>
      </w:r>
    </w:p>
    <w:p w14:paraId="294521BD" w14:textId="77777777" w:rsidR="00224CF1" w:rsidRDefault="00224CF1" w:rsidP="009D6D7E">
      <w:pPr>
        <w:pStyle w:val="ListParagraph"/>
        <w:spacing w:after="200"/>
      </w:pPr>
    </w:p>
    <w:p w14:paraId="138DAC41" w14:textId="005B6139" w:rsidR="009D6D7E" w:rsidRDefault="009D6D7E" w:rsidP="009D6D7E">
      <w:pPr>
        <w:pStyle w:val="ListParagraph"/>
        <w:numPr>
          <w:ilvl w:val="0"/>
          <w:numId w:val="17"/>
        </w:numPr>
        <w:spacing w:after="200"/>
      </w:pPr>
      <w:r>
        <w:t>After paste or type the python directory, press ‘Ok’ and repeat the steps above with the other Path under the System Variable.</w:t>
      </w:r>
    </w:p>
    <w:p w14:paraId="207B3C23" w14:textId="241B5DD9" w:rsidR="00224CF1" w:rsidRDefault="009D6D7E" w:rsidP="00224CF1">
      <w:pPr>
        <w:pStyle w:val="ListParagraph"/>
        <w:spacing w:after="200"/>
      </w:pPr>
      <w:r w:rsidRPr="009D6D7E">
        <w:rPr>
          <w:noProof/>
        </w:rPr>
        <w:drawing>
          <wp:inline distT="0" distB="0" distL="0" distR="0" wp14:anchorId="39E6681A" wp14:editId="57348DBA">
            <wp:extent cx="5189670" cy="23852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9670" cy="2385267"/>
                    </a:xfrm>
                    <a:prstGeom prst="rect">
                      <a:avLst/>
                    </a:prstGeom>
                  </pic:spPr>
                </pic:pic>
              </a:graphicData>
            </a:graphic>
          </wp:inline>
        </w:drawing>
      </w:r>
    </w:p>
    <w:p w14:paraId="48EC2220" w14:textId="77777777" w:rsidR="00224CF1" w:rsidRDefault="00224CF1" w:rsidP="00224CF1">
      <w:pPr>
        <w:pStyle w:val="ListParagraph"/>
        <w:spacing w:after="200"/>
      </w:pPr>
    </w:p>
    <w:p w14:paraId="71234011" w14:textId="78368774" w:rsidR="00A836B6" w:rsidRDefault="009D6D7E" w:rsidP="009D6D7E">
      <w:pPr>
        <w:pStyle w:val="ListParagraph"/>
        <w:numPr>
          <w:ilvl w:val="0"/>
          <w:numId w:val="17"/>
        </w:numPr>
        <w:spacing w:after="200"/>
      </w:pPr>
      <w:r>
        <w:t xml:space="preserve">Press ‘Ok’ after done setup and </w:t>
      </w:r>
      <w:r w:rsidR="00A836B6">
        <w:t>retry from step “</w:t>
      </w:r>
      <w:r w:rsidR="00A836B6" w:rsidRPr="00A836B6">
        <w:t>2.6.1 Install Packages for Python</w:t>
      </w:r>
      <w:r w:rsidR="00A836B6">
        <w:t>”.</w:t>
      </w:r>
    </w:p>
    <w:p w14:paraId="72734009" w14:textId="73D29822" w:rsidR="00E53098" w:rsidRDefault="00E53098" w:rsidP="009D6D7E">
      <w:pPr>
        <w:pStyle w:val="ListParagraph"/>
        <w:numPr>
          <w:ilvl w:val="0"/>
          <w:numId w:val="17"/>
        </w:numPr>
        <w:spacing w:after="200"/>
      </w:pPr>
      <w:r>
        <w:br w:type="page"/>
      </w:r>
    </w:p>
    <w:p w14:paraId="41967C28" w14:textId="77777777" w:rsidR="00E53098" w:rsidRDefault="00E53098" w:rsidP="00E619EA">
      <w:pPr>
        <w:ind w:left="360"/>
      </w:pPr>
    </w:p>
    <w:p w14:paraId="5A575E58" w14:textId="5EF76061" w:rsidR="00E619EA" w:rsidRDefault="00E53098" w:rsidP="00E619EA">
      <w:pPr>
        <w:ind w:left="360"/>
      </w:pPr>
      <w:r>
        <w:t>If there are no Path under the variable, follow the steps below.</w:t>
      </w:r>
    </w:p>
    <w:p w14:paraId="5339512A" w14:textId="77777777" w:rsidR="00A836B6" w:rsidRDefault="00A836B6" w:rsidP="00E619EA">
      <w:pPr>
        <w:ind w:left="360"/>
      </w:pPr>
    </w:p>
    <w:p w14:paraId="64CB3EA4" w14:textId="0EE65B17" w:rsidR="00E619EA" w:rsidRDefault="00E619EA" w:rsidP="00A836B6">
      <w:pPr>
        <w:pStyle w:val="ListParagraph"/>
        <w:numPr>
          <w:ilvl w:val="0"/>
          <w:numId w:val="20"/>
        </w:numPr>
      </w:pPr>
      <w:r>
        <w:t>Click on ‘New…’ to add the ‘Path’ variable (note that if your ‘Path’ variable already exists, then click on ‘Edit…’ instead):</w:t>
      </w:r>
    </w:p>
    <w:p w14:paraId="364146AA" w14:textId="34B3D8CF" w:rsidR="00E619EA" w:rsidRDefault="00E619EA" w:rsidP="00E619EA">
      <w:pPr>
        <w:ind w:left="360"/>
        <w:jc w:val="center"/>
      </w:pPr>
      <w:r>
        <w:rPr>
          <w:noProof/>
        </w:rPr>
        <w:drawing>
          <wp:inline distT="0" distB="0" distL="0" distR="0" wp14:anchorId="1F6EF5B6" wp14:editId="279FB372">
            <wp:extent cx="5951855" cy="2842895"/>
            <wp:effectExtent l="0" t="0" r="0" b="0"/>
            <wp:docPr id="93" name="Picture 93" descr="add Python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Python to pat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1855" cy="2842895"/>
                    </a:xfrm>
                    <a:prstGeom prst="rect">
                      <a:avLst/>
                    </a:prstGeom>
                    <a:noFill/>
                    <a:ln>
                      <a:noFill/>
                    </a:ln>
                  </pic:spPr>
                </pic:pic>
              </a:graphicData>
            </a:graphic>
          </wp:inline>
        </w:drawing>
      </w:r>
    </w:p>
    <w:p w14:paraId="3421EACB" w14:textId="77777777" w:rsidR="00E619EA" w:rsidRDefault="00E619EA" w:rsidP="00E619EA"/>
    <w:p w14:paraId="7162BADB" w14:textId="1F3352C3" w:rsidR="00E619EA" w:rsidRDefault="00E619EA" w:rsidP="00A836B6">
      <w:pPr>
        <w:pStyle w:val="ListParagraph"/>
        <w:numPr>
          <w:ilvl w:val="0"/>
          <w:numId w:val="20"/>
        </w:numPr>
      </w:pPr>
      <w:r>
        <w:t>You should then see the following box, where you may add/edit variables:</w:t>
      </w:r>
    </w:p>
    <w:p w14:paraId="759459A3" w14:textId="020BF143" w:rsidR="00E619EA" w:rsidRDefault="00E619EA" w:rsidP="00E619EA">
      <w:pPr>
        <w:ind w:left="360"/>
        <w:jc w:val="center"/>
      </w:pPr>
      <w:r>
        <w:rPr>
          <w:noProof/>
        </w:rPr>
        <w:drawing>
          <wp:inline distT="0" distB="0" distL="0" distR="0" wp14:anchorId="7FFBB4C1" wp14:editId="7473302C">
            <wp:extent cx="6259195" cy="1621155"/>
            <wp:effectExtent l="0" t="0" r="8255" b="0"/>
            <wp:docPr id="94" name="Picture 94" descr="New User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User Vari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9195" cy="1621155"/>
                    </a:xfrm>
                    <a:prstGeom prst="rect">
                      <a:avLst/>
                    </a:prstGeom>
                    <a:noFill/>
                    <a:ln>
                      <a:noFill/>
                    </a:ln>
                  </pic:spPr>
                </pic:pic>
              </a:graphicData>
            </a:graphic>
          </wp:inline>
        </w:drawing>
      </w:r>
    </w:p>
    <w:p w14:paraId="44F28A88" w14:textId="48B044CC" w:rsidR="00E619EA" w:rsidRDefault="00E619EA" w:rsidP="00A836B6">
      <w:pPr>
        <w:pStyle w:val="ListParagraph"/>
        <w:numPr>
          <w:ilvl w:val="0"/>
          <w:numId w:val="20"/>
        </w:numPr>
      </w:pPr>
      <w:r>
        <w:t>Before you type any values, you’ll need to locate the relevant Python paths. The paths that you’ll need to get are:</w:t>
      </w:r>
    </w:p>
    <w:p w14:paraId="27B9553B" w14:textId="77777777" w:rsidR="00E619EA" w:rsidRDefault="00E619EA" w:rsidP="00E619EA">
      <w:pPr>
        <w:pStyle w:val="ListParagraph"/>
        <w:numPr>
          <w:ilvl w:val="0"/>
          <w:numId w:val="15"/>
        </w:numPr>
      </w:pPr>
      <w:r>
        <w:t>The Python application path, which is the folder where you originally installed Python; and</w:t>
      </w:r>
    </w:p>
    <w:p w14:paraId="0C077966" w14:textId="2D4C1682" w:rsidR="00E619EA" w:rsidRDefault="00E619EA" w:rsidP="00E619EA">
      <w:pPr>
        <w:pStyle w:val="ListParagraph"/>
        <w:numPr>
          <w:ilvl w:val="0"/>
          <w:numId w:val="15"/>
        </w:numPr>
      </w:pPr>
      <w:r>
        <w:t>The Python Scripts path. The Scripts folder should be located within the Python application path.</w:t>
      </w:r>
    </w:p>
    <w:p w14:paraId="5B084F3E" w14:textId="6845426E" w:rsidR="00E619EA" w:rsidRDefault="00E619EA" w:rsidP="00E619EA">
      <w:pPr>
        <w:pStyle w:val="ListParagraph"/>
        <w:ind w:left="1080"/>
      </w:pPr>
    </w:p>
    <w:p w14:paraId="441259FE" w14:textId="0F132B8F" w:rsidR="00224CF1" w:rsidRDefault="00224CF1" w:rsidP="00E619EA">
      <w:pPr>
        <w:pStyle w:val="ListParagraph"/>
        <w:ind w:left="1080"/>
      </w:pPr>
    </w:p>
    <w:p w14:paraId="6D7ACEF5" w14:textId="1B628E2F" w:rsidR="00224CF1" w:rsidRDefault="00224CF1" w:rsidP="00E619EA">
      <w:pPr>
        <w:pStyle w:val="ListParagraph"/>
        <w:ind w:left="1080"/>
      </w:pPr>
    </w:p>
    <w:p w14:paraId="2EF55A3F" w14:textId="77777777" w:rsidR="00224CF1" w:rsidRDefault="00224CF1" w:rsidP="00E619EA">
      <w:pPr>
        <w:pStyle w:val="ListParagraph"/>
        <w:ind w:left="1080"/>
      </w:pPr>
    </w:p>
    <w:p w14:paraId="5BACC022" w14:textId="4631C5A1" w:rsidR="00E619EA" w:rsidRDefault="00E619EA" w:rsidP="00A836B6">
      <w:pPr>
        <w:pStyle w:val="ListParagraph"/>
        <w:numPr>
          <w:ilvl w:val="0"/>
          <w:numId w:val="20"/>
        </w:numPr>
      </w:pPr>
      <w:r>
        <w:lastRenderedPageBreak/>
        <w:t>Here is how my Python application path looks like:</w:t>
      </w:r>
    </w:p>
    <w:p w14:paraId="54924407" w14:textId="15A61216" w:rsidR="00E619EA" w:rsidRDefault="00E619EA" w:rsidP="00A836B6">
      <w:pPr>
        <w:ind w:left="360"/>
        <w:jc w:val="center"/>
      </w:pPr>
      <w:r>
        <w:rPr>
          <w:noProof/>
        </w:rPr>
        <w:drawing>
          <wp:inline distT="0" distB="0" distL="0" distR="0" wp14:anchorId="380AFC52" wp14:editId="51E480E5">
            <wp:extent cx="6309360" cy="4057650"/>
            <wp:effectExtent l="0" t="0" r="0" b="0"/>
            <wp:docPr id="95" name="Picture 95" descr="Python applic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thon application pat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9360" cy="4057650"/>
                    </a:xfrm>
                    <a:prstGeom prst="rect">
                      <a:avLst/>
                    </a:prstGeom>
                    <a:noFill/>
                    <a:ln>
                      <a:noFill/>
                    </a:ln>
                  </pic:spPr>
                </pic:pic>
              </a:graphicData>
            </a:graphic>
          </wp:inline>
        </w:drawing>
      </w:r>
    </w:p>
    <w:p w14:paraId="5CBF02DF" w14:textId="406DEFB8" w:rsidR="00E619EA" w:rsidRDefault="00E619EA" w:rsidP="00E619EA">
      <w:pPr>
        <w:ind w:left="360"/>
      </w:pPr>
      <w:r>
        <w:t>And this is how my Python Scripts path looks like:</w:t>
      </w:r>
    </w:p>
    <w:p w14:paraId="4CB59557" w14:textId="26E479FE" w:rsidR="00E619EA" w:rsidRDefault="00E619EA" w:rsidP="00E619EA">
      <w:pPr>
        <w:ind w:left="360"/>
        <w:jc w:val="center"/>
      </w:pPr>
      <w:r>
        <w:rPr>
          <w:noProof/>
        </w:rPr>
        <w:drawing>
          <wp:inline distT="0" distB="0" distL="0" distR="0" wp14:anchorId="32EB671F" wp14:editId="33EA593B">
            <wp:extent cx="6309360" cy="2903855"/>
            <wp:effectExtent l="0" t="0" r="0" b="0"/>
            <wp:docPr id="96" name="Picture 96" descr="Python Script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thon Scripts pat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9360" cy="2903855"/>
                    </a:xfrm>
                    <a:prstGeom prst="rect">
                      <a:avLst/>
                    </a:prstGeom>
                    <a:noFill/>
                    <a:ln>
                      <a:noFill/>
                    </a:ln>
                  </pic:spPr>
                </pic:pic>
              </a:graphicData>
            </a:graphic>
          </wp:inline>
        </w:drawing>
      </w:r>
    </w:p>
    <w:p w14:paraId="1E14CD92" w14:textId="1F10966F" w:rsidR="00E619EA" w:rsidRDefault="00E619EA" w:rsidP="00E619EA"/>
    <w:p w14:paraId="5A67DBE4" w14:textId="5D6BA32D" w:rsidR="00A836B6" w:rsidRDefault="00A836B6" w:rsidP="00E619EA"/>
    <w:p w14:paraId="055FDE07" w14:textId="49D55C81" w:rsidR="00A836B6" w:rsidRDefault="00A836B6" w:rsidP="00E619EA"/>
    <w:p w14:paraId="194A8FEA" w14:textId="5C7FCFAF" w:rsidR="00A836B6" w:rsidRDefault="00A836B6" w:rsidP="00E619EA"/>
    <w:p w14:paraId="2E4F57F3" w14:textId="77777777" w:rsidR="00A836B6" w:rsidRDefault="00A836B6" w:rsidP="00E619EA"/>
    <w:p w14:paraId="1F1F2306" w14:textId="0A48A6C0" w:rsidR="00E619EA" w:rsidRDefault="00E619EA" w:rsidP="00A836B6">
      <w:pPr>
        <w:pStyle w:val="ListParagraph"/>
        <w:numPr>
          <w:ilvl w:val="0"/>
          <w:numId w:val="20"/>
        </w:numPr>
      </w:pPr>
      <w:r>
        <w:t>Now let’s fill the New User Variable box that you saw earlier:</w:t>
      </w:r>
    </w:p>
    <w:p w14:paraId="2031BDF0" w14:textId="6AEF2946" w:rsidR="00E619EA" w:rsidRDefault="00E619EA" w:rsidP="00E619EA">
      <w:pPr>
        <w:ind w:left="360"/>
      </w:pPr>
      <w:r>
        <w:rPr>
          <w:noProof/>
        </w:rPr>
        <w:drawing>
          <wp:inline distT="0" distB="0" distL="0" distR="0" wp14:anchorId="299CB0F9" wp14:editId="640D3D22">
            <wp:extent cx="6259195" cy="1621155"/>
            <wp:effectExtent l="0" t="0" r="8255" b="0"/>
            <wp:docPr id="97" name="Picture 97" descr="New User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 User Vari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9195" cy="1621155"/>
                    </a:xfrm>
                    <a:prstGeom prst="rect">
                      <a:avLst/>
                    </a:prstGeom>
                    <a:noFill/>
                    <a:ln>
                      <a:noFill/>
                    </a:ln>
                  </pic:spPr>
                </pic:pic>
              </a:graphicData>
            </a:graphic>
          </wp:inline>
        </w:drawing>
      </w:r>
    </w:p>
    <w:p w14:paraId="3AB1895F" w14:textId="77777777" w:rsidR="00E619EA" w:rsidRDefault="00E619EA" w:rsidP="00E619EA"/>
    <w:p w14:paraId="47EFE671" w14:textId="77777777" w:rsidR="00E619EA" w:rsidRDefault="00E619EA" w:rsidP="00A836B6">
      <w:pPr>
        <w:pStyle w:val="ListParagraph"/>
        <w:numPr>
          <w:ilvl w:val="0"/>
          <w:numId w:val="20"/>
        </w:numPr>
      </w:pPr>
      <w:r>
        <w:t>For the Variable name, type ‘</w:t>
      </w:r>
      <w:proofErr w:type="gramStart"/>
      <w:r>
        <w:t>Path‘</w:t>
      </w:r>
      <w:proofErr w:type="gramEnd"/>
      <w:r>
        <w:t>.</w:t>
      </w:r>
    </w:p>
    <w:p w14:paraId="59684A3A" w14:textId="77777777" w:rsidR="00E619EA" w:rsidRDefault="00E619EA" w:rsidP="00E619EA">
      <w:pPr>
        <w:ind w:left="360"/>
      </w:pPr>
    </w:p>
    <w:p w14:paraId="10F4705C" w14:textId="77777777" w:rsidR="00E619EA" w:rsidRDefault="00E619EA" w:rsidP="00224CF1">
      <w:pPr>
        <w:ind w:left="1080"/>
      </w:pPr>
      <w:r>
        <w:t>For the Variable value, copy the full Python application path, then use semicolon (as highlighted in yellow below), and finally copy the Python Scripts path.</w:t>
      </w:r>
    </w:p>
    <w:p w14:paraId="0C87325F" w14:textId="77777777" w:rsidR="00E619EA" w:rsidRDefault="00E619EA" w:rsidP="00224CF1">
      <w:pPr>
        <w:ind w:left="1080"/>
      </w:pPr>
    </w:p>
    <w:p w14:paraId="39A41BC9" w14:textId="77777777" w:rsidR="00E619EA" w:rsidRDefault="00E619EA" w:rsidP="00224CF1">
      <w:pPr>
        <w:ind w:left="1080"/>
      </w:pPr>
      <w:r>
        <w:t>This is how my Variable value looks like:</w:t>
      </w:r>
    </w:p>
    <w:p w14:paraId="67CACD7A" w14:textId="77777777" w:rsidR="00E619EA" w:rsidRDefault="00E619EA" w:rsidP="00224CF1">
      <w:pPr>
        <w:ind w:left="1080"/>
      </w:pPr>
    </w:p>
    <w:p w14:paraId="6F048D5D" w14:textId="11D6F80F" w:rsidR="00E619EA" w:rsidRDefault="00E619EA" w:rsidP="00224CF1">
      <w:pPr>
        <w:ind w:left="1080"/>
      </w:pPr>
      <w:proofErr w:type="gramStart"/>
      <w:r>
        <w:t>C:\Users\Ron\AppData\Local\Programs\Python\Python37-32;C:\Users\Ron\AppData\Local\Programs\Python\Python37-32\Scripts</w:t>
      </w:r>
      <w:proofErr w:type="gramEnd"/>
    </w:p>
    <w:p w14:paraId="7EF71749" w14:textId="77777777" w:rsidR="00224CF1" w:rsidRDefault="00224CF1" w:rsidP="00224CF1">
      <w:pPr>
        <w:ind w:left="1080"/>
      </w:pPr>
    </w:p>
    <w:p w14:paraId="4AF6821B" w14:textId="45086B2E" w:rsidR="00E619EA" w:rsidRDefault="00E619EA" w:rsidP="00224CF1">
      <w:pPr>
        <w:pStyle w:val="ListParagraph"/>
        <w:numPr>
          <w:ilvl w:val="0"/>
          <w:numId w:val="20"/>
        </w:numPr>
      </w:pPr>
      <w:r>
        <w:t>Put all the values together in the New User Variable box:</w:t>
      </w:r>
    </w:p>
    <w:p w14:paraId="0CE8D6F2" w14:textId="1A297F61" w:rsidR="00E619EA" w:rsidRDefault="00E619EA" w:rsidP="00E619EA">
      <w:pPr>
        <w:ind w:left="360"/>
      </w:pPr>
      <w:r>
        <w:rPr>
          <w:noProof/>
        </w:rPr>
        <w:drawing>
          <wp:inline distT="0" distB="0" distL="0" distR="0" wp14:anchorId="4010E796" wp14:editId="46A745B1">
            <wp:extent cx="6268085" cy="1637665"/>
            <wp:effectExtent l="0" t="0" r="0" b="635"/>
            <wp:docPr id="98" name="Picture 98" descr="New User Variable -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User Variable - Windows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8085" cy="1637665"/>
                    </a:xfrm>
                    <a:prstGeom prst="rect">
                      <a:avLst/>
                    </a:prstGeom>
                    <a:noFill/>
                    <a:ln>
                      <a:noFill/>
                    </a:ln>
                  </pic:spPr>
                </pic:pic>
              </a:graphicData>
            </a:graphic>
          </wp:inline>
        </w:drawing>
      </w:r>
    </w:p>
    <w:p w14:paraId="45639864" w14:textId="77777777" w:rsidR="00E619EA" w:rsidRDefault="00E619EA" w:rsidP="00E619EA"/>
    <w:p w14:paraId="18D9FF8F" w14:textId="77777777" w:rsidR="00E619EA" w:rsidRDefault="00E619EA" w:rsidP="00A836B6">
      <w:pPr>
        <w:pStyle w:val="ListParagraph"/>
        <w:numPr>
          <w:ilvl w:val="0"/>
          <w:numId w:val="20"/>
        </w:numPr>
      </w:pPr>
      <w:r>
        <w:t>Press ‘OK’ and you would then see your new Python Path under the ‘User variables’ section. Don’t forget to press ‘OK’ again so that the changes will get implemented.</w:t>
      </w:r>
    </w:p>
    <w:p w14:paraId="7E2DD282" w14:textId="77777777" w:rsidR="00E619EA" w:rsidRDefault="00E619EA" w:rsidP="00E619EA">
      <w:pPr>
        <w:ind w:left="360"/>
      </w:pPr>
    </w:p>
    <w:p w14:paraId="5BD1030D" w14:textId="14845702" w:rsidR="00E619EA" w:rsidRDefault="00E619EA" w:rsidP="00E619EA">
      <w:pPr>
        <w:ind w:left="360"/>
        <w:jc w:val="center"/>
      </w:pPr>
      <w:r>
        <w:rPr>
          <w:noProof/>
        </w:rPr>
        <w:lastRenderedPageBreak/>
        <w:drawing>
          <wp:inline distT="0" distB="0" distL="0" distR="0" wp14:anchorId="65AD6E13" wp14:editId="3D4106D1">
            <wp:extent cx="5198083" cy="4921134"/>
            <wp:effectExtent l="0" t="0" r="3175" b="0"/>
            <wp:docPr id="99" name="Picture 99" descr="How to add Python to Window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add Python to Windows PAT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3502" cy="4926264"/>
                    </a:xfrm>
                    <a:prstGeom prst="rect">
                      <a:avLst/>
                    </a:prstGeom>
                    <a:noFill/>
                    <a:ln>
                      <a:noFill/>
                    </a:ln>
                  </pic:spPr>
                </pic:pic>
              </a:graphicData>
            </a:graphic>
          </wp:inline>
        </w:drawing>
      </w:r>
    </w:p>
    <w:p w14:paraId="38E618B0" w14:textId="2E18A4D1" w:rsidR="00B432C3" w:rsidRDefault="00E619EA" w:rsidP="00A836B6">
      <w:pPr>
        <w:pStyle w:val="ListParagraph"/>
        <w:numPr>
          <w:ilvl w:val="0"/>
          <w:numId w:val="20"/>
        </w:numPr>
      </w:pPr>
      <w:r>
        <w:t>That’s it! You just added Python to the Windows Path.</w:t>
      </w:r>
    </w:p>
    <w:p w14:paraId="0277A82B" w14:textId="4E96C0AC" w:rsidR="00224CF1" w:rsidRDefault="00224CF1" w:rsidP="00224CF1"/>
    <w:p w14:paraId="086A5550" w14:textId="35388DDD" w:rsidR="00224CF1" w:rsidRDefault="00224CF1" w:rsidP="00224CF1">
      <w:r>
        <w:t>If the steps provided above doesn’t solve the issue, you may try to reinstall the Python.</w:t>
      </w:r>
    </w:p>
    <w:p w14:paraId="55A714BA" w14:textId="77777777" w:rsidR="00224CF1" w:rsidRDefault="00224CF1" w:rsidP="00224CF1"/>
    <w:p w14:paraId="28E19201" w14:textId="5B465BB1" w:rsidR="00224CF1" w:rsidRPr="00224CF1" w:rsidRDefault="00224CF1" w:rsidP="00224CF1">
      <w:pPr>
        <w:rPr>
          <w:color w:val="6FA0C0" w:themeColor="text2" w:themeTint="99"/>
          <w:u w:val="single"/>
        </w:rPr>
      </w:pPr>
      <w:r w:rsidRPr="00224CF1">
        <w:rPr>
          <w:color w:val="6FA0C0" w:themeColor="text2" w:themeTint="99"/>
          <w:u w:val="single"/>
        </w:rPr>
        <w:t xml:space="preserve">Full </w:t>
      </w:r>
      <w:r>
        <w:rPr>
          <w:color w:val="6FA0C0" w:themeColor="text2" w:themeTint="99"/>
          <w:u w:val="single"/>
        </w:rPr>
        <w:t>U</w:t>
      </w:r>
      <w:r w:rsidRPr="00224CF1">
        <w:rPr>
          <w:color w:val="6FA0C0" w:themeColor="text2" w:themeTint="99"/>
          <w:u w:val="single"/>
        </w:rPr>
        <w:t>ninstall of Python</w:t>
      </w:r>
    </w:p>
    <w:p w14:paraId="68A86D1E" w14:textId="1C0A63A5" w:rsidR="00224CF1" w:rsidRDefault="00224CF1" w:rsidP="00224CF1">
      <w:pPr>
        <w:pStyle w:val="ListParagraph"/>
        <w:numPr>
          <w:ilvl w:val="0"/>
          <w:numId w:val="21"/>
        </w:numPr>
      </w:pPr>
      <w:r>
        <w:t xml:space="preserve">Uninstall all instances of Python </w:t>
      </w:r>
      <w:r w:rsidRPr="00224CF1">
        <w:rPr>
          <w:shd w:val="pct15" w:color="auto" w:fill="FFFFFF"/>
        </w:rPr>
        <w:t>(Control Panel\Programs\Programs and Features, search Python)</w:t>
      </w:r>
    </w:p>
    <w:p w14:paraId="5F0E055C" w14:textId="25969CED" w:rsidR="00224CF1" w:rsidRDefault="00224CF1" w:rsidP="00224CF1">
      <w:pPr>
        <w:pStyle w:val="ListParagraph"/>
        <w:numPr>
          <w:ilvl w:val="0"/>
          <w:numId w:val="21"/>
        </w:numPr>
      </w:pPr>
      <w:r>
        <w:t xml:space="preserve">Remove Python from your path </w:t>
      </w:r>
      <w:r w:rsidRPr="00224CF1">
        <w:rPr>
          <w:shd w:val="pct15" w:color="auto" w:fill="FFFFFF"/>
        </w:rPr>
        <w:t>(System properties &gt; environment variables... &gt; click on path at the top, edit, delete any references in the list to python)</w:t>
      </w:r>
    </w:p>
    <w:p w14:paraId="459DE33A" w14:textId="05D2FB51" w:rsidR="00224CF1" w:rsidRPr="00224CF1" w:rsidRDefault="00224CF1" w:rsidP="00224CF1">
      <w:pPr>
        <w:pStyle w:val="ListParagraph"/>
        <w:numPr>
          <w:ilvl w:val="0"/>
          <w:numId w:val="21"/>
        </w:numPr>
      </w:pPr>
      <w:r>
        <w:t xml:space="preserve">Delete any remaining files </w:t>
      </w:r>
      <w:r w:rsidRPr="00224CF1">
        <w:rPr>
          <w:shd w:val="pct15" w:color="auto" w:fill="FFFFFF"/>
        </w:rPr>
        <w:t>(go to C:\Users\%USERNAME%\AppData\Local\Programs\Python and delete any files/folders inside)</w:t>
      </w:r>
    </w:p>
    <w:p w14:paraId="09FFFA71" w14:textId="5671A720" w:rsidR="00224CF1" w:rsidRPr="0018372F" w:rsidRDefault="00224CF1" w:rsidP="00224CF1">
      <w:pPr>
        <w:pStyle w:val="ListParagraph"/>
        <w:numPr>
          <w:ilvl w:val="0"/>
          <w:numId w:val="21"/>
        </w:numPr>
      </w:pPr>
      <w:r>
        <w:t>After uninstall the python, proceed to “</w:t>
      </w:r>
      <w:r w:rsidRPr="00224CF1">
        <w:t>2.6 Install Python</w:t>
      </w:r>
      <w:r>
        <w:t>”</w:t>
      </w:r>
    </w:p>
    <w:sectPr w:rsidR="00224CF1" w:rsidRPr="0018372F" w:rsidSect="00DF027C">
      <w:headerReference w:type="default" r:id="rId63"/>
      <w:footerReference w:type="default" r:id="rId6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90FE3" w14:textId="77777777" w:rsidR="00AE7DC5" w:rsidRDefault="00AE7DC5">
      <w:r>
        <w:separator/>
      </w:r>
    </w:p>
    <w:p w14:paraId="2F733D30" w14:textId="77777777" w:rsidR="00AE7DC5" w:rsidRDefault="00AE7DC5"/>
  </w:endnote>
  <w:endnote w:type="continuationSeparator" w:id="0">
    <w:p w14:paraId="40BDE979" w14:textId="77777777" w:rsidR="00AE7DC5" w:rsidRDefault="00AE7DC5">
      <w:r>
        <w:continuationSeparator/>
      </w:r>
    </w:p>
    <w:p w14:paraId="50B2A3CB" w14:textId="77777777" w:rsidR="00AE7DC5" w:rsidRDefault="00AE7D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Meiryo">
    <w:charset w:val="80"/>
    <w:family w:val="swiss"/>
    <w:pitch w:val="variable"/>
    <w:sig w:usb0="E00002FF" w:usb1="6AC7FFFF"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7D7C588C"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265DF3C7"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F7B2E" w14:textId="77777777" w:rsidR="00AE7DC5" w:rsidRDefault="00AE7DC5">
      <w:r>
        <w:separator/>
      </w:r>
    </w:p>
    <w:p w14:paraId="3A256143" w14:textId="77777777" w:rsidR="00AE7DC5" w:rsidRDefault="00AE7DC5"/>
  </w:footnote>
  <w:footnote w:type="continuationSeparator" w:id="0">
    <w:p w14:paraId="772FD382" w14:textId="77777777" w:rsidR="00AE7DC5" w:rsidRDefault="00AE7DC5">
      <w:r>
        <w:continuationSeparator/>
      </w:r>
    </w:p>
    <w:p w14:paraId="00D2261B" w14:textId="77777777" w:rsidR="00AE7DC5" w:rsidRDefault="00AE7D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335B74" w:themeColor="text2"/>
        <w:left w:val="single" w:sz="36" w:space="0" w:color="335B74" w:themeColor="text2"/>
        <w:bottom w:val="single" w:sz="36" w:space="0" w:color="335B74" w:themeColor="text2"/>
        <w:right w:val="single" w:sz="36" w:space="0" w:color="335B74" w:themeColor="text2"/>
        <w:insideH w:val="single" w:sz="36" w:space="0" w:color="335B74" w:themeColor="text2"/>
        <w:insideV w:val="single" w:sz="36" w:space="0" w:color="335B74" w:themeColor="text2"/>
      </w:tblBorders>
      <w:tblLook w:val="0000" w:firstRow="0" w:lastRow="0" w:firstColumn="0" w:lastColumn="0" w:noHBand="0" w:noVBand="0"/>
    </w:tblPr>
    <w:tblGrid>
      <w:gridCol w:w="9990"/>
    </w:tblGrid>
    <w:tr w:rsidR="00D077E9" w14:paraId="216D9941" w14:textId="77777777" w:rsidTr="00D077E9">
      <w:trPr>
        <w:trHeight w:val="978"/>
      </w:trPr>
      <w:tc>
        <w:tcPr>
          <w:tcW w:w="9990" w:type="dxa"/>
          <w:tcBorders>
            <w:top w:val="nil"/>
            <w:left w:val="nil"/>
            <w:bottom w:val="single" w:sz="36" w:space="0" w:color="27CED7" w:themeColor="accent3"/>
            <w:right w:val="nil"/>
          </w:tcBorders>
        </w:tcPr>
        <w:p w14:paraId="11526807" w14:textId="77777777" w:rsidR="00D077E9" w:rsidRDefault="00D077E9">
          <w:pPr>
            <w:pStyle w:val="Header"/>
          </w:pPr>
        </w:p>
      </w:tc>
    </w:tr>
  </w:tbl>
  <w:p w14:paraId="049D2740"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86C"/>
    <w:multiLevelType w:val="hybridMultilevel"/>
    <w:tmpl w:val="C8A646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D76F58"/>
    <w:multiLevelType w:val="hybridMultilevel"/>
    <w:tmpl w:val="A8681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213AA"/>
    <w:multiLevelType w:val="hybridMultilevel"/>
    <w:tmpl w:val="6684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A436D"/>
    <w:multiLevelType w:val="hybridMultilevel"/>
    <w:tmpl w:val="B7DC2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230D2F"/>
    <w:multiLevelType w:val="hybridMultilevel"/>
    <w:tmpl w:val="D2B0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459E8"/>
    <w:multiLevelType w:val="hybridMultilevel"/>
    <w:tmpl w:val="A1BC4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E68CB"/>
    <w:multiLevelType w:val="hybridMultilevel"/>
    <w:tmpl w:val="0DEA4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A82EB3"/>
    <w:multiLevelType w:val="hybridMultilevel"/>
    <w:tmpl w:val="6E74E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9E63DB"/>
    <w:multiLevelType w:val="hybridMultilevel"/>
    <w:tmpl w:val="0C14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5A6E55"/>
    <w:multiLevelType w:val="hybridMultilevel"/>
    <w:tmpl w:val="25687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455B6"/>
    <w:multiLevelType w:val="hybridMultilevel"/>
    <w:tmpl w:val="DE7A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E017FB"/>
    <w:multiLevelType w:val="hybridMultilevel"/>
    <w:tmpl w:val="61349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310584"/>
    <w:multiLevelType w:val="hybridMultilevel"/>
    <w:tmpl w:val="814818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58EA5FF0"/>
    <w:multiLevelType w:val="hybridMultilevel"/>
    <w:tmpl w:val="4D2E54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A390822"/>
    <w:multiLevelType w:val="hybridMultilevel"/>
    <w:tmpl w:val="51A22FA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61943825"/>
    <w:multiLevelType w:val="hybridMultilevel"/>
    <w:tmpl w:val="27487A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5C0C49"/>
    <w:multiLevelType w:val="hybridMultilevel"/>
    <w:tmpl w:val="65BC5E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6BD35853"/>
    <w:multiLevelType w:val="hybridMultilevel"/>
    <w:tmpl w:val="D2302C3E"/>
    <w:lvl w:ilvl="0" w:tplc="D16EE016">
      <w:start w:val="1"/>
      <w:numFmt w:val="decimal"/>
      <w:lvlText w:val="%1."/>
      <w:lvlJc w:val="left"/>
      <w:pPr>
        <w:ind w:left="720" w:hanging="360"/>
      </w:pPr>
      <w:rPr>
        <w:rFonts w:asciiTheme="minorHAnsi" w:eastAsiaTheme="minorEastAsia"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F2947EF"/>
    <w:multiLevelType w:val="hybridMultilevel"/>
    <w:tmpl w:val="E0A018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76F03492"/>
    <w:multiLevelType w:val="hybridMultilevel"/>
    <w:tmpl w:val="B85E8E3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ED75F0F"/>
    <w:multiLevelType w:val="hybridMultilevel"/>
    <w:tmpl w:val="260E6B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6"/>
  </w:num>
  <w:num w:numId="4">
    <w:abstractNumId w:val="17"/>
  </w:num>
  <w:num w:numId="5">
    <w:abstractNumId w:val="20"/>
  </w:num>
  <w:num w:numId="6">
    <w:abstractNumId w:val="18"/>
  </w:num>
  <w:num w:numId="7">
    <w:abstractNumId w:val="12"/>
  </w:num>
  <w:num w:numId="8">
    <w:abstractNumId w:val="1"/>
  </w:num>
  <w:num w:numId="9">
    <w:abstractNumId w:val="9"/>
  </w:num>
  <w:num w:numId="10">
    <w:abstractNumId w:val="8"/>
  </w:num>
  <w:num w:numId="11">
    <w:abstractNumId w:val="10"/>
  </w:num>
  <w:num w:numId="12">
    <w:abstractNumId w:val="4"/>
  </w:num>
  <w:num w:numId="13">
    <w:abstractNumId w:val="6"/>
  </w:num>
  <w:num w:numId="14">
    <w:abstractNumId w:val="2"/>
  </w:num>
  <w:num w:numId="15">
    <w:abstractNumId w:val="3"/>
  </w:num>
  <w:num w:numId="16">
    <w:abstractNumId w:val="14"/>
  </w:num>
  <w:num w:numId="17">
    <w:abstractNumId w:val="7"/>
  </w:num>
  <w:num w:numId="18">
    <w:abstractNumId w:val="15"/>
  </w:num>
  <w:num w:numId="19">
    <w:abstractNumId w:val="11"/>
  </w:num>
  <w:num w:numId="20">
    <w:abstractNumId w:val="13"/>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B7F"/>
    <w:rsid w:val="00000A07"/>
    <w:rsid w:val="0002482E"/>
    <w:rsid w:val="00026BE6"/>
    <w:rsid w:val="00050324"/>
    <w:rsid w:val="00057E18"/>
    <w:rsid w:val="0006719E"/>
    <w:rsid w:val="00070162"/>
    <w:rsid w:val="000A0150"/>
    <w:rsid w:val="000A7082"/>
    <w:rsid w:val="000D709D"/>
    <w:rsid w:val="000E63C9"/>
    <w:rsid w:val="000F247B"/>
    <w:rsid w:val="00130E9D"/>
    <w:rsid w:val="00150A6D"/>
    <w:rsid w:val="00161C38"/>
    <w:rsid w:val="00183368"/>
    <w:rsid w:val="0018372F"/>
    <w:rsid w:val="00185B35"/>
    <w:rsid w:val="00186A3B"/>
    <w:rsid w:val="001C2F9D"/>
    <w:rsid w:val="001D692D"/>
    <w:rsid w:val="001F2BC8"/>
    <w:rsid w:val="001F5F6B"/>
    <w:rsid w:val="002174C0"/>
    <w:rsid w:val="00224CF1"/>
    <w:rsid w:val="00243EBC"/>
    <w:rsid w:val="00246A35"/>
    <w:rsid w:val="00284348"/>
    <w:rsid w:val="00290583"/>
    <w:rsid w:val="002C2FD4"/>
    <w:rsid w:val="002F51F5"/>
    <w:rsid w:val="00306952"/>
    <w:rsid w:val="00312137"/>
    <w:rsid w:val="00330359"/>
    <w:rsid w:val="0033762F"/>
    <w:rsid w:val="00360CE9"/>
    <w:rsid w:val="00366C7E"/>
    <w:rsid w:val="00384EA3"/>
    <w:rsid w:val="003A39A1"/>
    <w:rsid w:val="003C2191"/>
    <w:rsid w:val="003C4695"/>
    <w:rsid w:val="003D3863"/>
    <w:rsid w:val="004110DE"/>
    <w:rsid w:val="0044085A"/>
    <w:rsid w:val="00471F32"/>
    <w:rsid w:val="004772A6"/>
    <w:rsid w:val="00495D2C"/>
    <w:rsid w:val="004B1875"/>
    <w:rsid w:val="004B21A5"/>
    <w:rsid w:val="0050222B"/>
    <w:rsid w:val="005037F0"/>
    <w:rsid w:val="00514530"/>
    <w:rsid w:val="00516A86"/>
    <w:rsid w:val="005275F6"/>
    <w:rsid w:val="00532E9C"/>
    <w:rsid w:val="00572102"/>
    <w:rsid w:val="005879EE"/>
    <w:rsid w:val="005961DE"/>
    <w:rsid w:val="005F1BB0"/>
    <w:rsid w:val="005F57F7"/>
    <w:rsid w:val="0060301D"/>
    <w:rsid w:val="00612F72"/>
    <w:rsid w:val="00644CAA"/>
    <w:rsid w:val="00645F53"/>
    <w:rsid w:val="00656C4D"/>
    <w:rsid w:val="00660AD6"/>
    <w:rsid w:val="0068375F"/>
    <w:rsid w:val="006944FA"/>
    <w:rsid w:val="006C2EA4"/>
    <w:rsid w:val="006E52D5"/>
    <w:rsid w:val="006E5716"/>
    <w:rsid w:val="00714CC1"/>
    <w:rsid w:val="00717456"/>
    <w:rsid w:val="00725719"/>
    <w:rsid w:val="007302B3"/>
    <w:rsid w:val="00730733"/>
    <w:rsid w:val="00730E3A"/>
    <w:rsid w:val="00736AAF"/>
    <w:rsid w:val="00746F55"/>
    <w:rsid w:val="00765B2A"/>
    <w:rsid w:val="00783A34"/>
    <w:rsid w:val="007B5658"/>
    <w:rsid w:val="007C36A0"/>
    <w:rsid w:val="007C6B52"/>
    <w:rsid w:val="007D16C5"/>
    <w:rsid w:val="00822B8E"/>
    <w:rsid w:val="008311F9"/>
    <w:rsid w:val="00850F08"/>
    <w:rsid w:val="00855382"/>
    <w:rsid w:val="00862FE4"/>
    <w:rsid w:val="0086389A"/>
    <w:rsid w:val="00864889"/>
    <w:rsid w:val="0087605E"/>
    <w:rsid w:val="008A0238"/>
    <w:rsid w:val="008A43ED"/>
    <w:rsid w:val="008B1FEE"/>
    <w:rsid w:val="008D0209"/>
    <w:rsid w:val="008E2F58"/>
    <w:rsid w:val="00903C32"/>
    <w:rsid w:val="00916B16"/>
    <w:rsid w:val="009173B9"/>
    <w:rsid w:val="00923B7F"/>
    <w:rsid w:val="0093335D"/>
    <w:rsid w:val="0093613E"/>
    <w:rsid w:val="009420D2"/>
    <w:rsid w:val="00943026"/>
    <w:rsid w:val="0095434E"/>
    <w:rsid w:val="0096353C"/>
    <w:rsid w:val="00966B81"/>
    <w:rsid w:val="009C7720"/>
    <w:rsid w:val="009D6D7E"/>
    <w:rsid w:val="00A041A5"/>
    <w:rsid w:val="00A068E3"/>
    <w:rsid w:val="00A23AFA"/>
    <w:rsid w:val="00A31B3E"/>
    <w:rsid w:val="00A335BA"/>
    <w:rsid w:val="00A532F3"/>
    <w:rsid w:val="00A81F4F"/>
    <w:rsid w:val="00A836B6"/>
    <w:rsid w:val="00A8489E"/>
    <w:rsid w:val="00AB01DE"/>
    <w:rsid w:val="00AC29F3"/>
    <w:rsid w:val="00AE13DA"/>
    <w:rsid w:val="00AE7DC5"/>
    <w:rsid w:val="00B16328"/>
    <w:rsid w:val="00B231E5"/>
    <w:rsid w:val="00B2734D"/>
    <w:rsid w:val="00B31B3D"/>
    <w:rsid w:val="00B34813"/>
    <w:rsid w:val="00B432C3"/>
    <w:rsid w:val="00B74D54"/>
    <w:rsid w:val="00BB3ED9"/>
    <w:rsid w:val="00BD2484"/>
    <w:rsid w:val="00BF45E9"/>
    <w:rsid w:val="00C02B87"/>
    <w:rsid w:val="00C042AC"/>
    <w:rsid w:val="00C060A2"/>
    <w:rsid w:val="00C07D5B"/>
    <w:rsid w:val="00C220F1"/>
    <w:rsid w:val="00C4086D"/>
    <w:rsid w:val="00C44DE0"/>
    <w:rsid w:val="00C45A47"/>
    <w:rsid w:val="00C63AA4"/>
    <w:rsid w:val="00CA1896"/>
    <w:rsid w:val="00CB5B28"/>
    <w:rsid w:val="00CD091D"/>
    <w:rsid w:val="00CE49B0"/>
    <w:rsid w:val="00CF5371"/>
    <w:rsid w:val="00D0323A"/>
    <w:rsid w:val="00D05216"/>
    <w:rsid w:val="00D0559F"/>
    <w:rsid w:val="00D077E9"/>
    <w:rsid w:val="00D340D4"/>
    <w:rsid w:val="00D34541"/>
    <w:rsid w:val="00D42CB7"/>
    <w:rsid w:val="00D43865"/>
    <w:rsid w:val="00D5413D"/>
    <w:rsid w:val="00D570A9"/>
    <w:rsid w:val="00D70D02"/>
    <w:rsid w:val="00D77005"/>
    <w:rsid w:val="00D770C7"/>
    <w:rsid w:val="00D86945"/>
    <w:rsid w:val="00D90290"/>
    <w:rsid w:val="00DD152F"/>
    <w:rsid w:val="00DE213F"/>
    <w:rsid w:val="00DE3FAA"/>
    <w:rsid w:val="00DE7092"/>
    <w:rsid w:val="00DF027C"/>
    <w:rsid w:val="00E00A32"/>
    <w:rsid w:val="00E03F1D"/>
    <w:rsid w:val="00E161A4"/>
    <w:rsid w:val="00E22ACD"/>
    <w:rsid w:val="00E43EC4"/>
    <w:rsid w:val="00E508DE"/>
    <w:rsid w:val="00E53098"/>
    <w:rsid w:val="00E619EA"/>
    <w:rsid w:val="00E620B0"/>
    <w:rsid w:val="00E77C2F"/>
    <w:rsid w:val="00E81B40"/>
    <w:rsid w:val="00E83F4E"/>
    <w:rsid w:val="00EC564A"/>
    <w:rsid w:val="00EF555B"/>
    <w:rsid w:val="00EF75CC"/>
    <w:rsid w:val="00F027BB"/>
    <w:rsid w:val="00F11DCF"/>
    <w:rsid w:val="00F162EA"/>
    <w:rsid w:val="00F52D27"/>
    <w:rsid w:val="00F5794D"/>
    <w:rsid w:val="00F722E8"/>
    <w:rsid w:val="00F745F7"/>
    <w:rsid w:val="00F773ED"/>
    <w:rsid w:val="00F83527"/>
    <w:rsid w:val="00F876BB"/>
    <w:rsid w:val="00F91196"/>
    <w:rsid w:val="00F97F99"/>
    <w:rsid w:val="00FA3037"/>
    <w:rsid w:val="00FC0315"/>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0698"/>
  <w15:docId w15:val="{3D52496B-D7B8-4617-B4A2-9F8132B4E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098"/>
    <w:pPr>
      <w:spacing w:after="0"/>
    </w:pPr>
    <w:rPr>
      <w:rFonts w:eastAsiaTheme="minorEastAsia"/>
      <w:b/>
      <w:color w:val="335B74"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264356"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06719E"/>
    <w:pPr>
      <w:keepNext/>
      <w:keepLines/>
      <w:spacing w:before="4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1"/>
    <w:semiHidden/>
    <w:unhideWhenUsed/>
    <w:qFormat/>
    <w:rsid w:val="00AB01DE"/>
    <w:pPr>
      <w:keepNext/>
      <w:keepLines/>
      <w:spacing w:before="4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335B74"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335B74"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264356"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335B74"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335B74" w:themeColor="text2"/>
      <w:sz w:val="28"/>
      <w:szCs w:val="22"/>
    </w:rPr>
  </w:style>
  <w:style w:type="character" w:customStyle="1" w:styleId="EmphasisTextChar">
    <w:name w:val="Emphasis Text Char"/>
    <w:basedOn w:val="DefaultParagraphFont"/>
    <w:link w:val="EmphasisText"/>
    <w:rsid w:val="00DF027C"/>
    <w:rPr>
      <w:rFonts w:eastAsiaTheme="minorEastAsia"/>
      <w:b/>
      <w:color w:val="335B74" w:themeColor="text2"/>
      <w:sz w:val="28"/>
      <w:szCs w:val="22"/>
    </w:rPr>
  </w:style>
  <w:style w:type="paragraph" w:styleId="TOCHeading">
    <w:name w:val="TOC Heading"/>
    <w:basedOn w:val="Heading1"/>
    <w:next w:val="Normal"/>
    <w:uiPriority w:val="39"/>
    <w:unhideWhenUsed/>
    <w:qFormat/>
    <w:rsid w:val="00923B7F"/>
    <w:pPr>
      <w:keepLines/>
      <w:spacing w:after="0" w:line="259" w:lineRule="auto"/>
      <w:outlineLvl w:val="9"/>
    </w:pPr>
    <w:rPr>
      <w:b w:val="0"/>
      <w:color w:val="1481AB" w:themeColor="accent1" w:themeShade="BF"/>
      <w:kern w:val="0"/>
      <w:sz w:val="32"/>
    </w:rPr>
  </w:style>
  <w:style w:type="paragraph" w:styleId="ListParagraph">
    <w:name w:val="List Paragraph"/>
    <w:basedOn w:val="Normal"/>
    <w:uiPriority w:val="34"/>
    <w:unhideWhenUsed/>
    <w:qFormat/>
    <w:rsid w:val="005961DE"/>
    <w:pPr>
      <w:ind w:left="720"/>
      <w:contextualSpacing/>
    </w:pPr>
  </w:style>
  <w:style w:type="character" w:styleId="Hyperlink">
    <w:name w:val="Hyperlink"/>
    <w:basedOn w:val="DefaultParagraphFont"/>
    <w:uiPriority w:val="99"/>
    <w:unhideWhenUsed/>
    <w:rsid w:val="009420D2"/>
    <w:rPr>
      <w:color w:val="6B9F25" w:themeColor="hyperlink"/>
      <w:u w:val="single"/>
    </w:rPr>
  </w:style>
  <w:style w:type="character" w:styleId="UnresolvedMention">
    <w:name w:val="Unresolved Mention"/>
    <w:basedOn w:val="DefaultParagraphFont"/>
    <w:uiPriority w:val="99"/>
    <w:semiHidden/>
    <w:unhideWhenUsed/>
    <w:rsid w:val="009420D2"/>
    <w:rPr>
      <w:color w:val="605E5C"/>
      <w:shd w:val="clear" w:color="auto" w:fill="E1DFDD"/>
    </w:rPr>
  </w:style>
  <w:style w:type="character" w:styleId="FollowedHyperlink">
    <w:name w:val="FollowedHyperlink"/>
    <w:basedOn w:val="DefaultParagraphFont"/>
    <w:uiPriority w:val="99"/>
    <w:semiHidden/>
    <w:unhideWhenUsed/>
    <w:rsid w:val="009420D2"/>
    <w:rPr>
      <w:color w:val="B26B02" w:themeColor="followedHyperlink"/>
      <w:u w:val="single"/>
    </w:rPr>
  </w:style>
  <w:style w:type="character" w:customStyle="1" w:styleId="Heading4Char">
    <w:name w:val="Heading 4 Char"/>
    <w:basedOn w:val="DefaultParagraphFont"/>
    <w:link w:val="Heading4"/>
    <w:uiPriority w:val="1"/>
    <w:semiHidden/>
    <w:rsid w:val="00AB01DE"/>
    <w:rPr>
      <w:rFonts w:asciiTheme="majorHAnsi" w:eastAsiaTheme="majorEastAsia" w:hAnsiTheme="majorHAnsi" w:cstheme="majorBidi"/>
      <w:b/>
      <w:i/>
      <w:iCs/>
      <w:color w:val="1481AB" w:themeColor="accent1" w:themeShade="BF"/>
      <w:sz w:val="28"/>
      <w:szCs w:val="22"/>
    </w:rPr>
  </w:style>
  <w:style w:type="character" w:customStyle="1" w:styleId="Heading3Char">
    <w:name w:val="Heading 3 Char"/>
    <w:basedOn w:val="DefaultParagraphFont"/>
    <w:link w:val="Heading3"/>
    <w:uiPriority w:val="5"/>
    <w:rsid w:val="0006719E"/>
    <w:rPr>
      <w:rFonts w:asciiTheme="majorHAnsi" w:eastAsiaTheme="majorEastAsia" w:hAnsiTheme="majorHAnsi" w:cstheme="majorBidi"/>
      <w:b/>
      <w:color w:val="0D5571" w:themeColor="accent1" w:themeShade="7F"/>
    </w:rPr>
  </w:style>
  <w:style w:type="paragraph" w:styleId="TOC1">
    <w:name w:val="toc 1"/>
    <w:basedOn w:val="Normal"/>
    <w:next w:val="Normal"/>
    <w:autoRedefine/>
    <w:uiPriority w:val="39"/>
    <w:unhideWhenUsed/>
    <w:rsid w:val="00C042AC"/>
    <w:pPr>
      <w:spacing w:after="100"/>
    </w:pPr>
  </w:style>
  <w:style w:type="paragraph" w:styleId="TOC2">
    <w:name w:val="toc 2"/>
    <w:basedOn w:val="Normal"/>
    <w:next w:val="Normal"/>
    <w:autoRedefine/>
    <w:uiPriority w:val="39"/>
    <w:unhideWhenUsed/>
    <w:rsid w:val="00C042AC"/>
    <w:pPr>
      <w:spacing w:after="100"/>
      <w:ind w:left="280"/>
    </w:pPr>
  </w:style>
  <w:style w:type="paragraph" w:styleId="TOC3">
    <w:name w:val="toc 3"/>
    <w:basedOn w:val="Normal"/>
    <w:next w:val="Normal"/>
    <w:autoRedefine/>
    <w:uiPriority w:val="39"/>
    <w:unhideWhenUsed/>
    <w:rsid w:val="00C042A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2889">
      <w:bodyDiv w:val="1"/>
      <w:marLeft w:val="0"/>
      <w:marRight w:val="0"/>
      <w:marTop w:val="0"/>
      <w:marBottom w:val="0"/>
      <w:divBdr>
        <w:top w:val="none" w:sz="0" w:space="0" w:color="auto"/>
        <w:left w:val="none" w:sz="0" w:space="0" w:color="auto"/>
        <w:bottom w:val="none" w:sz="0" w:space="0" w:color="auto"/>
        <w:right w:val="none" w:sz="0" w:space="0" w:color="auto"/>
      </w:divBdr>
    </w:div>
    <w:div w:id="104229599">
      <w:bodyDiv w:val="1"/>
      <w:marLeft w:val="0"/>
      <w:marRight w:val="0"/>
      <w:marTop w:val="0"/>
      <w:marBottom w:val="0"/>
      <w:divBdr>
        <w:top w:val="none" w:sz="0" w:space="0" w:color="auto"/>
        <w:left w:val="none" w:sz="0" w:space="0" w:color="auto"/>
        <w:bottom w:val="none" w:sz="0" w:space="0" w:color="auto"/>
        <w:right w:val="none" w:sz="0" w:space="0" w:color="auto"/>
      </w:divBdr>
      <w:divsChild>
        <w:div w:id="1152987340">
          <w:marLeft w:val="0"/>
          <w:marRight w:val="0"/>
          <w:marTop w:val="0"/>
          <w:marBottom w:val="375"/>
          <w:divBdr>
            <w:top w:val="none" w:sz="0" w:space="0" w:color="auto"/>
            <w:left w:val="none" w:sz="0" w:space="0" w:color="auto"/>
            <w:bottom w:val="none" w:sz="0" w:space="0" w:color="auto"/>
            <w:right w:val="none" w:sz="0" w:space="0" w:color="auto"/>
          </w:divBdr>
          <w:divsChild>
            <w:div w:id="827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1429">
      <w:bodyDiv w:val="1"/>
      <w:marLeft w:val="0"/>
      <w:marRight w:val="0"/>
      <w:marTop w:val="0"/>
      <w:marBottom w:val="0"/>
      <w:divBdr>
        <w:top w:val="none" w:sz="0" w:space="0" w:color="auto"/>
        <w:left w:val="none" w:sz="0" w:space="0" w:color="auto"/>
        <w:bottom w:val="none" w:sz="0" w:space="0" w:color="auto"/>
        <w:right w:val="none" w:sz="0" w:space="0" w:color="auto"/>
      </w:divBdr>
    </w:div>
    <w:div w:id="509569841">
      <w:bodyDiv w:val="1"/>
      <w:marLeft w:val="0"/>
      <w:marRight w:val="0"/>
      <w:marTop w:val="0"/>
      <w:marBottom w:val="0"/>
      <w:divBdr>
        <w:top w:val="none" w:sz="0" w:space="0" w:color="auto"/>
        <w:left w:val="none" w:sz="0" w:space="0" w:color="auto"/>
        <w:bottom w:val="none" w:sz="0" w:space="0" w:color="auto"/>
        <w:right w:val="none" w:sz="0" w:space="0" w:color="auto"/>
      </w:divBdr>
      <w:divsChild>
        <w:div w:id="1379861995">
          <w:marLeft w:val="0"/>
          <w:marRight w:val="0"/>
          <w:marTop w:val="0"/>
          <w:marBottom w:val="375"/>
          <w:divBdr>
            <w:top w:val="none" w:sz="0" w:space="0" w:color="auto"/>
            <w:left w:val="none" w:sz="0" w:space="0" w:color="auto"/>
            <w:bottom w:val="none" w:sz="0" w:space="0" w:color="auto"/>
            <w:right w:val="none" w:sz="0" w:space="0" w:color="auto"/>
          </w:divBdr>
          <w:divsChild>
            <w:div w:id="10264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3853">
      <w:bodyDiv w:val="1"/>
      <w:marLeft w:val="0"/>
      <w:marRight w:val="0"/>
      <w:marTop w:val="0"/>
      <w:marBottom w:val="0"/>
      <w:divBdr>
        <w:top w:val="none" w:sz="0" w:space="0" w:color="auto"/>
        <w:left w:val="none" w:sz="0" w:space="0" w:color="auto"/>
        <w:bottom w:val="none" w:sz="0" w:space="0" w:color="auto"/>
        <w:right w:val="none" w:sz="0" w:space="0" w:color="auto"/>
      </w:divBdr>
    </w:div>
    <w:div w:id="865022484">
      <w:bodyDiv w:val="1"/>
      <w:marLeft w:val="0"/>
      <w:marRight w:val="0"/>
      <w:marTop w:val="0"/>
      <w:marBottom w:val="0"/>
      <w:divBdr>
        <w:top w:val="none" w:sz="0" w:space="0" w:color="auto"/>
        <w:left w:val="none" w:sz="0" w:space="0" w:color="auto"/>
        <w:bottom w:val="none" w:sz="0" w:space="0" w:color="auto"/>
        <w:right w:val="none" w:sz="0" w:space="0" w:color="auto"/>
      </w:divBdr>
    </w:div>
    <w:div w:id="886796065">
      <w:bodyDiv w:val="1"/>
      <w:marLeft w:val="0"/>
      <w:marRight w:val="0"/>
      <w:marTop w:val="0"/>
      <w:marBottom w:val="0"/>
      <w:divBdr>
        <w:top w:val="none" w:sz="0" w:space="0" w:color="auto"/>
        <w:left w:val="none" w:sz="0" w:space="0" w:color="auto"/>
        <w:bottom w:val="none" w:sz="0" w:space="0" w:color="auto"/>
        <w:right w:val="none" w:sz="0" w:space="0" w:color="auto"/>
      </w:divBdr>
    </w:div>
    <w:div w:id="957880337">
      <w:bodyDiv w:val="1"/>
      <w:marLeft w:val="0"/>
      <w:marRight w:val="0"/>
      <w:marTop w:val="0"/>
      <w:marBottom w:val="0"/>
      <w:divBdr>
        <w:top w:val="none" w:sz="0" w:space="0" w:color="auto"/>
        <w:left w:val="none" w:sz="0" w:space="0" w:color="auto"/>
        <w:bottom w:val="none" w:sz="0" w:space="0" w:color="auto"/>
        <w:right w:val="none" w:sz="0" w:space="0" w:color="auto"/>
      </w:divBdr>
      <w:divsChild>
        <w:div w:id="622927462">
          <w:marLeft w:val="0"/>
          <w:marRight w:val="0"/>
          <w:marTop w:val="0"/>
          <w:marBottom w:val="375"/>
          <w:divBdr>
            <w:top w:val="none" w:sz="0" w:space="0" w:color="auto"/>
            <w:left w:val="none" w:sz="0" w:space="0" w:color="auto"/>
            <w:bottom w:val="none" w:sz="0" w:space="0" w:color="auto"/>
            <w:right w:val="none" w:sz="0" w:space="0" w:color="auto"/>
          </w:divBdr>
          <w:divsChild>
            <w:div w:id="7266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6909">
      <w:bodyDiv w:val="1"/>
      <w:marLeft w:val="0"/>
      <w:marRight w:val="0"/>
      <w:marTop w:val="0"/>
      <w:marBottom w:val="0"/>
      <w:divBdr>
        <w:top w:val="none" w:sz="0" w:space="0" w:color="auto"/>
        <w:left w:val="none" w:sz="0" w:space="0" w:color="auto"/>
        <w:bottom w:val="none" w:sz="0" w:space="0" w:color="auto"/>
        <w:right w:val="none" w:sz="0" w:space="0" w:color="auto"/>
      </w:divBdr>
      <w:divsChild>
        <w:div w:id="1458257132">
          <w:marLeft w:val="0"/>
          <w:marRight w:val="0"/>
          <w:marTop w:val="0"/>
          <w:marBottom w:val="375"/>
          <w:divBdr>
            <w:top w:val="none" w:sz="0" w:space="0" w:color="auto"/>
            <w:left w:val="none" w:sz="0" w:space="0" w:color="auto"/>
            <w:bottom w:val="none" w:sz="0" w:space="0" w:color="auto"/>
            <w:right w:val="none" w:sz="0" w:space="0" w:color="auto"/>
          </w:divBdr>
          <w:divsChild>
            <w:div w:id="17358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4807">
      <w:bodyDiv w:val="1"/>
      <w:marLeft w:val="0"/>
      <w:marRight w:val="0"/>
      <w:marTop w:val="0"/>
      <w:marBottom w:val="0"/>
      <w:divBdr>
        <w:top w:val="none" w:sz="0" w:space="0" w:color="auto"/>
        <w:left w:val="none" w:sz="0" w:space="0" w:color="auto"/>
        <w:bottom w:val="none" w:sz="0" w:space="0" w:color="auto"/>
        <w:right w:val="none" w:sz="0" w:space="0" w:color="auto"/>
      </w:divBdr>
      <w:divsChild>
        <w:div w:id="1929581644">
          <w:marLeft w:val="0"/>
          <w:marRight w:val="0"/>
          <w:marTop w:val="0"/>
          <w:marBottom w:val="375"/>
          <w:divBdr>
            <w:top w:val="none" w:sz="0" w:space="0" w:color="auto"/>
            <w:left w:val="none" w:sz="0" w:space="0" w:color="auto"/>
            <w:bottom w:val="none" w:sz="0" w:space="0" w:color="auto"/>
            <w:right w:val="none" w:sz="0" w:space="0" w:color="auto"/>
          </w:divBdr>
          <w:divsChild>
            <w:div w:id="20046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5609">
      <w:bodyDiv w:val="1"/>
      <w:marLeft w:val="0"/>
      <w:marRight w:val="0"/>
      <w:marTop w:val="0"/>
      <w:marBottom w:val="0"/>
      <w:divBdr>
        <w:top w:val="none" w:sz="0" w:space="0" w:color="auto"/>
        <w:left w:val="none" w:sz="0" w:space="0" w:color="auto"/>
        <w:bottom w:val="none" w:sz="0" w:space="0" w:color="auto"/>
        <w:right w:val="none" w:sz="0" w:space="0" w:color="auto"/>
      </w:divBdr>
    </w:div>
    <w:div w:id="1130241342">
      <w:bodyDiv w:val="1"/>
      <w:marLeft w:val="0"/>
      <w:marRight w:val="0"/>
      <w:marTop w:val="0"/>
      <w:marBottom w:val="0"/>
      <w:divBdr>
        <w:top w:val="none" w:sz="0" w:space="0" w:color="auto"/>
        <w:left w:val="none" w:sz="0" w:space="0" w:color="auto"/>
        <w:bottom w:val="none" w:sz="0" w:space="0" w:color="auto"/>
        <w:right w:val="none" w:sz="0" w:space="0" w:color="auto"/>
      </w:divBdr>
    </w:div>
    <w:div w:id="1177189676">
      <w:bodyDiv w:val="1"/>
      <w:marLeft w:val="0"/>
      <w:marRight w:val="0"/>
      <w:marTop w:val="0"/>
      <w:marBottom w:val="0"/>
      <w:divBdr>
        <w:top w:val="none" w:sz="0" w:space="0" w:color="auto"/>
        <w:left w:val="none" w:sz="0" w:space="0" w:color="auto"/>
        <w:bottom w:val="none" w:sz="0" w:space="0" w:color="auto"/>
        <w:right w:val="none" w:sz="0" w:space="0" w:color="auto"/>
      </w:divBdr>
    </w:div>
    <w:div w:id="1302806493">
      <w:bodyDiv w:val="1"/>
      <w:marLeft w:val="0"/>
      <w:marRight w:val="0"/>
      <w:marTop w:val="0"/>
      <w:marBottom w:val="0"/>
      <w:divBdr>
        <w:top w:val="none" w:sz="0" w:space="0" w:color="auto"/>
        <w:left w:val="none" w:sz="0" w:space="0" w:color="auto"/>
        <w:bottom w:val="none" w:sz="0" w:space="0" w:color="auto"/>
        <w:right w:val="none" w:sz="0" w:space="0" w:color="auto"/>
      </w:divBdr>
    </w:div>
    <w:div w:id="1311712590">
      <w:bodyDiv w:val="1"/>
      <w:marLeft w:val="0"/>
      <w:marRight w:val="0"/>
      <w:marTop w:val="0"/>
      <w:marBottom w:val="0"/>
      <w:divBdr>
        <w:top w:val="none" w:sz="0" w:space="0" w:color="auto"/>
        <w:left w:val="none" w:sz="0" w:space="0" w:color="auto"/>
        <w:bottom w:val="none" w:sz="0" w:space="0" w:color="auto"/>
        <w:right w:val="none" w:sz="0" w:space="0" w:color="auto"/>
      </w:divBdr>
    </w:div>
    <w:div w:id="1412191503">
      <w:bodyDiv w:val="1"/>
      <w:marLeft w:val="0"/>
      <w:marRight w:val="0"/>
      <w:marTop w:val="0"/>
      <w:marBottom w:val="0"/>
      <w:divBdr>
        <w:top w:val="none" w:sz="0" w:space="0" w:color="auto"/>
        <w:left w:val="none" w:sz="0" w:space="0" w:color="auto"/>
        <w:bottom w:val="none" w:sz="0" w:space="0" w:color="auto"/>
        <w:right w:val="none" w:sz="0" w:space="0" w:color="auto"/>
      </w:divBdr>
      <w:divsChild>
        <w:div w:id="123279877">
          <w:marLeft w:val="0"/>
          <w:marRight w:val="0"/>
          <w:marTop w:val="0"/>
          <w:marBottom w:val="375"/>
          <w:divBdr>
            <w:top w:val="none" w:sz="0" w:space="0" w:color="auto"/>
            <w:left w:val="none" w:sz="0" w:space="0" w:color="auto"/>
            <w:bottom w:val="none" w:sz="0" w:space="0" w:color="auto"/>
            <w:right w:val="none" w:sz="0" w:space="0" w:color="auto"/>
          </w:divBdr>
          <w:divsChild>
            <w:div w:id="20439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1934">
      <w:bodyDiv w:val="1"/>
      <w:marLeft w:val="0"/>
      <w:marRight w:val="0"/>
      <w:marTop w:val="0"/>
      <w:marBottom w:val="0"/>
      <w:divBdr>
        <w:top w:val="none" w:sz="0" w:space="0" w:color="auto"/>
        <w:left w:val="none" w:sz="0" w:space="0" w:color="auto"/>
        <w:bottom w:val="none" w:sz="0" w:space="0" w:color="auto"/>
        <w:right w:val="none" w:sz="0" w:space="0" w:color="auto"/>
      </w:divBdr>
    </w:div>
    <w:div w:id="1946570418">
      <w:bodyDiv w:val="1"/>
      <w:marLeft w:val="0"/>
      <w:marRight w:val="0"/>
      <w:marTop w:val="0"/>
      <w:marBottom w:val="0"/>
      <w:divBdr>
        <w:top w:val="none" w:sz="0" w:space="0" w:color="auto"/>
        <w:left w:val="none" w:sz="0" w:space="0" w:color="auto"/>
        <w:bottom w:val="none" w:sz="0" w:space="0" w:color="auto"/>
        <w:right w:val="none" w:sz="0" w:space="0" w:color="auto"/>
      </w:divBdr>
    </w:div>
    <w:div w:id="1969897539">
      <w:bodyDiv w:val="1"/>
      <w:marLeft w:val="0"/>
      <w:marRight w:val="0"/>
      <w:marTop w:val="0"/>
      <w:marBottom w:val="0"/>
      <w:divBdr>
        <w:top w:val="none" w:sz="0" w:space="0" w:color="auto"/>
        <w:left w:val="none" w:sz="0" w:space="0" w:color="auto"/>
        <w:bottom w:val="none" w:sz="0" w:space="0" w:color="auto"/>
        <w:right w:val="none" w:sz="0" w:space="0" w:color="auto"/>
      </w:divBdr>
      <w:divsChild>
        <w:div w:id="534733597">
          <w:marLeft w:val="0"/>
          <w:marRight w:val="0"/>
          <w:marTop w:val="0"/>
          <w:marBottom w:val="375"/>
          <w:divBdr>
            <w:top w:val="none" w:sz="0" w:space="0" w:color="auto"/>
            <w:left w:val="none" w:sz="0" w:space="0" w:color="auto"/>
            <w:bottom w:val="none" w:sz="0" w:space="0" w:color="auto"/>
            <w:right w:val="none" w:sz="0" w:space="0" w:color="auto"/>
          </w:divBdr>
          <w:divsChild>
            <w:div w:id="3447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9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localhost/phpmyadmin" TargetMode="Externa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python.org/download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support.microsoft.com/en-us/windows/protect-my-pc-from-viruses-b2025ed1-02d5-1e87-ba5f-71999008e026"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apachefriends.org/download.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rive.google.com/drive/folders/1SZEXG0LgYtGQ2MIf7or3YCY66lcBSD_Q?usp=sharin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i_Pc\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36B68D68AB4097A9258368AC7D8412"/>
        <w:category>
          <w:name w:val="General"/>
          <w:gallery w:val="placeholder"/>
        </w:category>
        <w:types>
          <w:type w:val="bbPlcHdr"/>
        </w:types>
        <w:behaviors>
          <w:behavior w:val="content"/>
        </w:behaviors>
        <w:guid w:val="{17B03586-D2A1-4024-983A-AEEA4FD69FEF}"/>
      </w:docPartPr>
      <w:docPartBody>
        <w:p w:rsidR="002B0AA6" w:rsidRDefault="009233D2">
          <w:pPr>
            <w:pStyle w:val="7D36B68D68AB4097A9258368AC7D841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March 6</w:t>
          </w:r>
          <w:r w:rsidRPr="00D86945">
            <w:rPr>
              <w:rStyle w:val="SubtitleChar"/>
              <w:b/>
            </w:rPr>
            <w:fldChar w:fldCharType="end"/>
          </w:r>
        </w:p>
      </w:docPartBody>
    </w:docPart>
    <w:docPart>
      <w:docPartPr>
        <w:name w:val="6369CFC4A7EB430397656F929530B3F8"/>
        <w:category>
          <w:name w:val="General"/>
          <w:gallery w:val="placeholder"/>
        </w:category>
        <w:types>
          <w:type w:val="bbPlcHdr"/>
        </w:types>
        <w:behaviors>
          <w:behavior w:val="content"/>
        </w:behaviors>
        <w:guid w:val="{13071A68-A645-460A-9D2D-65224B3801EC}"/>
      </w:docPartPr>
      <w:docPartBody>
        <w:p w:rsidR="002B0AA6" w:rsidRDefault="009233D2">
          <w:pPr>
            <w:pStyle w:val="6369CFC4A7EB430397656F929530B3F8"/>
          </w:pPr>
          <w:r>
            <w:t>COMPANY NAME</w:t>
          </w:r>
        </w:p>
      </w:docPartBody>
    </w:docPart>
    <w:docPart>
      <w:docPartPr>
        <w:name w:val="E2AC3712F88142B0AA795DDA584C8E64"/>
        <w:category>
          <w:name w:val="General"/>
          <w:gallery w:val="placeholder"/>
        </w:category>
        <w:types>
          <w:type w:val="bbPlcHdr"/>
        </w:types>
        <w:behaviors>
          <w:behavior w:val="content"/>
        </w:behaviors>
        <w:guid w:val="{F433A229-D097-4F39-85FD-F036CB73F1D8}"/>
      </w:docPartPr>
      <w:docPartBody>
        <w:p w:rsidR="002B0AA6" w:rsidRDefault="009233D2">
          <w:pPr>
            <w:pStyle w:val="E2AC3712F88142B0AA795DDA584C8E64"/>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Meiryo">
    <w:charset w:val="80"/>
    <w:family w:val="swiss"/>
    <w:pitch w:val="variable"/>
    <w:sig w:usb0="E00002FF" w:usb1="6AC7FFFF"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3D2"/>
    <w:rsid w:val="00086F48"/>
    <w:rsid w:val="00142BE9"/>
    <w:rsid w:val="002B0AA6"/>
    <w:rsid w:val="005C4D35"/>
    <w:rsid w:val="00864A5D"/>
    <w:rsid w:val="009233D2"/>
    <w:rsid w:val="00A92CAD"/>
    <w:rsid w:val="00D60483"/>
    <w:rsid w:val="00FF135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7D36B68D68AB4097A9258368AC7D8412">
    <w:name w:val="7D36B68D68AB4097A9258368AC7D8412"/>
  </w:style>
  <w:style w:type="paragraph" w:customStyle="1" w:styleId="6369CFC4A7EB430397656F929530B3F8">
    <w:name w:val="6369CFC4A7EB430397656F929530B3F8"/>
  </w:style>
  <w:style w:type="paragraph" w:customStyle="1" w:styleId="E2AC3712F88142B0AA795DDA584C8E64">
    <w:name w:val="E2AC3712F88142B0AA795DDA584C8E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Face Recognition System</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34037E-4D71-4A06-9269-063CACD1E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660</TotalTime>
  <Pages>1</Pages>
  <Words>3459</Words>
  <Characters>19721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Msi_Pc</dc:creator>
  <cp:keywords/>
  <cp:lastModifiedBy>Justin Yong</cp:lastModifiedBy>
  <cp:revision>21</cp:revision>
  <cp:lastPrinted>2006-08-01T17:47:00Z</cp:lastPrinted>
  <dcterms:created xsi:type="dcterms:W3CDTF">2022-03-06T08:58:00Z</dcterms:created>
  <dcterms:modified xsi:type="dcterms:W3CDTF">2022-03-09T13:26:00Z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